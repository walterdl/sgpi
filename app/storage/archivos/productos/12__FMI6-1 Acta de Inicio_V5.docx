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9"/>
        <w:gridCol w:w="5251"/>
        <w:gridCol w:w="2344"/>
      </w:tblGrid>
      <w:tr w:rsidR="00734A8E" w:rsidRPr="001914F0" w:rsidTr="00BA528B">
        <w:trPr>
          <w:cantSplit/>
          <w:trHeight w:val="877"/>
        </w:trPr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A8E" w:rsidRPr="001914F0" w:rsidRDefault="00B40C21" w:rsidP="00EB1591">
            <w:pPr>
              <w:pStyle w:val="Encabezado"/>
              <w:rPr>
                <w:rFonts w:ascii="Tahoma" w:hAnsi="Tahoma" w:cs="Tahoma"/>
                <w:noProof/>
                <w:sz w:val="20"/>
                <w:szCs w:val="20"/>
              </w:rPr>
            </w:pPr>
            <w:bookmarkStart w:id="0" w:name="_GoBack"/>
            <w:bookmarkEnd w:id="0"/>
            <w:r>
              <w:rPr>
                <w:noProof/>
                <w:lang w:val="es-CO" w:eastAsia="es-CO"/>
              </w:rPr>
              <w:drawing>
                <wp:inline distT="0" distB="0" distL="0" distR="0" wp14:anchorId="0FC4839E" wp14:editId="00FA036B">
                  <wp:extent cx="962025" cy="8471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ntilla hoja membrete-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114" cy="85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AED" w:rsidRDefault="00734A8E" w:rsidP="00EB1591">
            <w:pPr>
              <w:numPr>
                <w:ilvl w:val="12"/>
                <w:numId w:val="0"/>
              </w:numPr>
              <w:tabs>
                <w:tab w:val="left" w:pos="1560"/>
              </w:tabs>
              <w:jc w:val="center"/>
              <w:rPr>
                <w:rFonts w:ascii="Tahoma" w:hAnsi="Tahoma" w:cs="Tahoma"/>
                <w:b/>
                <w:bCs/>
              </w:rPr>
            </w:pPr>
            <w:r w:rsidRPr="001914F0">
              <w:rPr>
                <w:rFonts w:ascii="Tahoma" w:hAnsi="Tahoma" w:cs="Tahoma"/>
                <w:b/>
                <w:bCs/>
              </w:rPr>
              <w:t xml:space="preserve">ACTA DE </w:t>
            </w:r>
            <w:r>
              <w:rPr>
                <w:rFonts w:ascii="Tahoma" w:hAnsi="Tahoma" w:cs="Tahoma"/>
                <w:b/>
                <w:bCs/>
              </w:rPr>
              <w:t xml:space="preserve">INICIO </w:t>
            </w:r>
          </w:p>
          <w:p w:rsidR="00734A8E" w:rsidRPr="001914F0" w:rsidRDefault="00734A8E" w:rsidP="00EB1591">
            <w:pPr>
              <w:numPr>
                <w:ilvl w:val="12"/>
                <w:numId w:val="0"/>
              </w:numPr>
              <w:tabs>
                <w:tab w:val="left" w:pos="1560"/>
              </w:tabs>
              <w:jc w:val="center"/>
              <w:rPr>
                <w:rFonts w:ascii="Tahoma" w:hAnsi="Tahoma" w:cs="Tahoma"/>
                <w:noProof/>
              </w:rPr>
            </w:pPr>
            <w:r w:rsidRPr="001914F0">
              <w:rPr>
                <w:rFonts w:ascii="Tahoma" w:hAnsi="Tahoma" w:cs="Tahoma"/>
                <w:b/>
                <w:bCs/>
              </w:rPr>
              <w:t>PROYECTO DE INVESTIGACIÓN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A8E" w:rsidRPr="00B2674C" w:rsidRDefault="00734A8E" w:rsidP="00EB1591">
            <w:pPr>
              <w:pStyle w:val="Encabezado"/>
              <w:spacing w:before="0" w:after="0"/>
              <w:jc w:val="left"/>
              <w:rPr>
                <w:rFonts w:ascii="Tahoma" w:hAnsi="Tahoma" w:cs="Tahoma"/>
                <w:noProof/>
                <w:sz w:val="18"/>
                <w:szCs w:val="20"/>
              </w:rPr>
            </w:pPr>
            <w:r w:rsidRPr="00B2674C">
              <w:rPr>
                <w:rFonts w:ascii="Tahoma" w:hAnsi="Tahoma" w:cs="Tahoma"/>
                <w:noProof/>
                <w:sz w:val="18"/>
                <w:szCs w:val="20"/>
              </w:rPr>
              <w:t xml:space="preserve">Código:  </w:t>
            </w:r>
            <w:r w:rsidR="002E4059" w:rsidRPr="002E4059">
              <w:rPr>
                <w:rFonts w:ascii="Tahoma" w:hAnsi="Tahoma" w:cs="Tahoma"/>
                <w:b w:val="0"/>
                <w:noProof/>
                <w:sz w:val="18"/>
                <w:szCs w:val="20"/>
              </w:rPr>
              <w:t>FMI6-1</w:t>
            </w:r>
          </w:p>
          <w:p w:rsidR="00734A8E" w:rsidRPr="00B2674C" w:rsidRDefault="00734A8E" w:rsidP="00EB1591">
            <w:pPr>
              <w:pStyle w:val="Encabezado"/>
              <w:spacing w:before="0" w:after="0"/>
              <w:jc w:val="left"/>
              <w:rPr>
                <w:rFonts w:ascii="Tahoma" w:hAnsi="Tahoma" w:cs="Tahoma"/>
                <w:noProof/>
                <w:sz w:val="18"/>
                <w:szCs w:val="20"/>
              </w:rPr>
            </w:pPr>
            <w:r w:rsidRPr="00B2674C">
              <w:rPr>
                <w:rFonts w:ascii="Tahoma" w:hAnsi="Tahoma" w:cs="Tahoma"/>
                <w:noProof/>
                <w:sz w:val="18"/>
                <w:szCs w:val="20"/>
              </w:rPr>
              <w:t xml:space="preserve">Versión: </w:t>
            </w:r>
            <w:r w:rsidRPr="002E4059">
              <w:rPr>
                <w:rFonts w:ascii="Tahoma" w:hAnsi="Tahoma" w:cs="Tahoma"/>
                <w:b w:val="0"/>
                <w:noProof/>
                <w:sz w:val="18"/>
                <w:szCs w:val="20"/>
              </w:rPr>
              <w:t xml:space="preserve"> </w:t>
            </w:r>
            <w:r w:rsidR="00DC2AED">
              <w:rPr>
                <w:rFonts w:ascii="Tahoma" w:hAnsi="Tahoma" w:cs="Tahoma"/>
                <w:b w:val="0"/>
                <w:noProof/>
                <w:sz w:val="18"/>
                <w:szCs w:val="20"/>
              </w:rPr>
              <w:t>5</w:t>
            </w:r>
          </w:p>
          <w:p w:rsidR="00734A8E" w:rsidRPr="001914F0" w:rsidRDefault="00734A8E" w:rsidP="00DC2AED">
            <w:pPr>
              <w:pStyle w:val="Encabezado"/>
              <w:spacing w:before="0" w:after="0"/>
              <w:jc w:val="left"/>
              <w:rPr>
                <w:rFonts w:ascii="Tahoma" w:hAnsi="Tahoma" w:cs="Tahoma"/>
                <w:noProof/>
                <w:sz w:val="20"/>
                <w:szCs w:val="20"/>
              </w:rPr>
            </w:pPr>
            <w:r w:rsidRPr="00B2674C">
              <w:rPr>
                <w:rStyle w:val="Nmerodepgina"/>
                <w:rFonts w:ascii="Tahoma" w:hAnsi="Tahoma" w:cs="Tahoma"/>
                <w:b/>
                <w:sz w:val="18"/>
                <w:szCs w:val="20"/>
              </w:rPr>
              <w:t xml:space="preserve">Fecha: </w:t>
            </w:r>
            <w:r w:rsidR="00DC2AED">
              <w:rPr>
                <w:rStyle w:val="Nmerodepgina"/>
                <w:rFonts w:ascii="Tahoma" w:hAnsi="Tahoma" w:cs="Tahoma"/>
                <w:sz w:val="18"/>
                <w:szCs w:val="20"/>
              </w:rPr>
              <w:t>Abril 5 de 2016</w:t>
            </w:r>
          </w:p>
        </w:tc>
      </w:tr>
    </w:tbl>
    <w:p w:rsidR="00A339EA" w:rsidRDefault="00A339EA">
      <w:pPr>
        <w:numPr>
          <w:ilvl w:val="12"/>
          <w:numId w:val="0"/>
        </w:numPr>
        <w:tabs>
          <w:tab w:val="left" w:pos="1560"/>
        </w:tabs>
        <w:jc w:val="center"/>
        <w:rPr>
          <w:rFonts w:ascii="Tahoma" w:hAnsi="Tahoma" w:cs="Tahoma"/>
          <w:bCs/>
          <w:sz w:val="10"/>
        </w:rPr>
      </w:pPr>
    </w:p>
    <w:p w:rsidR="00D73BE5" w:rsidRPr="00BA528B" w:rsidRDefault="00D73BE5">
      <w:pPr>
        <w:numPr>
          <w:ilvl w:val="12"/>
          <w:numId w:val="0"/>
        </w:numPr>
        <w:tabs>
          <w:tab w:val="left" w:pos="1560"/>
        </w:tabs>
        <w:jc w:val="center"/>
        <w:rPr>
          <w:rFonts w:ascii="Tahoma" w:hAnsi="Tahoma" w:cs="Tahoma"/>
          <w:bCs/>
          <w:sz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7"/>
        <w:gridCol w:w="1214"/>
        <w:gridCol w:w="2450"/>
        <w:gridCol w:w="241"/>
        <w:gridCol w:w="794"/>
        <w:gridCol w:w="798"/>
        <w:gridCol w:w="805"/>
      </w:tblGrid>
      <w:tr w:rsidR="001E1B19" w:rsidRPr="00F5280A" w:rsidTr="006371D6">
        <w:trPr>
          <w:trHeight w:val="283"/>
        </w:trPr>
        <w:tc>
          <w:tcPr>
            <w:tcW w:w="183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1B19" w:rsidRPr="00F5280A" w:rsidRDefault="001E1B19" w:rsidP="00EB1591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93D" w:rsidRDefault="001E1B19" w:rsidP="00DF5332">
            <w:pPr>
              <w:ind w:left="-394" w:firstLine="305"/>
              <w:rPr>
                <w:rFonts w:ascii="Tahoma" w:hAnsi="Tahoma" w:cs="Tahoma"/>
                <w:sz w:val="18"/>
                <w:szCs w:val="18"/>
              </w:rPr>
            </w:pPr>
            <w:r w:rsidRPr="00F5280A">
              <w:rPr>
                <w:rFonts w:ascii="Tahoma" w:hAnsi="Tahoma" w:cs="Tahoma"/>
                <w:sz w:val="18"/>
                <w:szCs w:val="18"/>
              </w:rPr>
              <w:t>Acta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7A293D">
              <w:rPr>
                <w:rFonts w:ascii="Tahoma" w:hAnsi="Tahoma" w:cs="Tahoma"/>
                <w:sz w:val="18"/>
                <w:szCs w:val="18"/>
              </w:rPr>
              <w:t>Inicio</w:t>
            </w:r>
            <w:r w:rsidR="00DF533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N°</w:t>
            </w:r>
            <w:r w:rsidRPr="00F5280A">
              <w:rPr>
                <w:rFonts w:ascii="Tahoma" w:hAnsi="Tahoma" w:cs="Tahoma"/>
                <w:sz w:val="18"/>
                <w:szCs w:val="18"/>
              </w:rPr>
              <w:t>:</w:t>
            </w:r>
          </w:p>
          <w:p w:rsidR="007A293D" w:rsidRPr="00F5280A" w:rsidRDefault="007A293D" w:rsidP="007A293D">
            <w:pPr>
              <w:ind w:left="-112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1B19" w:rsidRPr="00452485" w:rsidRDefault="00452485" w:rsidP="007A293D">
            <w:pPr>
              <w:ind w:right="119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452485">
              <w:rPr>
                <w:rFonts w:ascii="Tahoma" w:hAnsi="Tahoma" w:cs="Tahoma"/>
                <w:color w:val="FF0000"/>
                <w:sz w:val="18"/>
                <w:szCs w:val="18"/>
              </w:rPr>
              <w:t>(Poner Id del proyecto)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A293D" w:rsidRPr="00F5280A" w:rsidRDefault="007A293D" w:rsidP="00EB159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1E1B19" w:rsidRPr="00C5236D" w:rsidRDefault="001E1B19" w:rsidP="00EB1591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CO"/>
              </w:rPr>
            </w:pPr>
            <w:r w:rsidRPr="00C5236D">
              <w:rPr>
                <w:rFonts w:ascii="Tahoma" w:hAnsi="Tahoma" w:cs="Tahoma"/>
                <w:b/>
                <w:sz w:val="18"/>
                <w:szCs w:val="18"/>
                <w:lang w:val="es-CO"/>
              </w:rPr>
              <w:t>Fecha</w:t>
            </w:r>
            <w:r w:rsidR="00457C5F">
              <w:rPr>
                <w:rFonts w:ascii="Tahoma" w:hAnsi="Tahoma" w:cs="Tahoma"/>
                <w:b/>
                <w:sz w:val="18"/>
                <w:szCs w:val="18"/>
                <w:lang w:val="es-CO"/>
              </w:rPr>
              <w:t xml:space="preserve"> de Inicio</w:t>
            </w:r>
          </w:p>
        </w:tc>
      </w:tr>
      <w:tr w:rsidR="001E1B19" w:rsidRPr="00F5280A" w:rsidTr="006371D6">
        <w:trPr>
          <w:trHeight w:val="283"/>
        </w:trPr>
        <w:tc>
          <w:tcPr>
            <w:tcW w:w="183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E1B19" w:rsidRPr="00F5280A" w:rsidRDefault="001E1B19" w:rsidP="00EB1591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60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E1B19" w:rsidRPr="00F5280A" w:rsidRDefault="001E1B19" w:rsidP="00EB159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pct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B19" w:rsidRDefault="001E1B19" w:rsidP="007A293D">
            <w:pPr>
              <w:ind w:left="-996" w:firstLine="799"/>
              <w:rPr>
                <w:rFonts w:ascii="Tahoma" w:hAnsi="Tahoma" w:cs="Tahoma"/>
                <w:sz w:val="18"/>
                <w:szCs w:val="18"/>
              </w:rPr>
            </w:pPr>
          </w:p>
          <w:p w:rsidR="007A293D" w:rsidRDefault="007A293D" w:rsidP="007A293D">
            <w:pPr>
              <w:ind w:left="-996" w:firstLine="799"/>
              <w:rPr>
                <w:rFonts w:ascii="Tahoma" w:hAnsi="Tahoma" w:cs="Tahoma"/>
                <w:sz w:val="18"/>
                <w:szCs w:val="18"/>
              </w:rPr>
            </w:pPr>
          </w:p>
          <w:p w:rsidR="007A293D" w:rsidRPr="00F5280A" w:rsidRDefault="007A293D" w:rsidP="009956E3">
            <w:pPr>
              <w:ind w:left="-996" w:firstLine="799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_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1E1B19" w:rsidRPr="00C5236D" w:rsidRDefault="001E1B19" w:rsidP="00EB1591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CO"/>
              </w:rPr>
            </w:pPr>
            <w:r w:rsidRPr="00C5236D">
              <w:rPr>
                <w:rFonts w:ascii="Tahoma" w:hAnsi="Tahoma" w:cs="Tahoma"/>
                <w:b/>
                <w:sz w:val="18"/>
                <w:szCs w:val="18"/>
                <w:lang w:val="es-CO"/>
              </w:rPr>
              <w:t>Año</w:t>
            </w:r>
          </w:p>
        </w:tc>
        <w:tc>
          <w:tcPr>
            <w:tcW w:w="40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BD900"/>
            <w:vAlign w:val="center"/>
          </w:tcPr>
          <w:p w:rsidR="001E1B19" w:rsidRPr="00C5236D" w:rsidRDefault="001E1B19" w:rsidP="00EB1591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CO"/>
              </w:rPr>
            </w:pPr>
            <w:r w:rsidRPr="00C5236D">
              <w:rPr>
                <w:rFonts w:ascii="Tahoma" w:hAnsi="Tahoma" w:cs="Tahoma"/>
                <w:b/>
                <w:sz w:val="18"/>
                <w:szCs w:val="18"/>
                <w:lang w:val="es-CO"/>
              </w:rPr>
              <w:t>Mes</w:t>
            </w:r>
          </w:p>
        </w:tc>
        <w:tc>
          <w:tcPr>
            <w:tcW w:w="405" w:type="pct"/>
            <w:tcBorders>
              <w:bottom w:val="single" w:sz="4" w:space="0" w:color="auto"/>
            </w:tcBorders>
            <w:shd w:val="clear" w:color="auto" w:fill="BBD900"/>
            <w:vAlign w:val="center"/>
          </w:tcPr>
          <w:p w:rsidR="001E1B19" w:rsidRPr="00C5236D" w:rsidRDefault="001E1B19" w:rsidP="00EB1591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CO"/>
              </w:rPr>
            </w:pPr>
            <w:r w:rsidRPr="00C5236D">
              <w:rPr>
                <w:rFonts w:ascii="Tahoma" w:hAnsi="Tahoma" w:cs="Tahoma"/>
                <w:b/>
                <w:sz w:val="18"/>
                <w:szCs w:val="18"/>
                <w:lang w:val="es-CO"/>
              </w:rPr>
              <w:t>Día</w:t>
            </w:r>
          </w:p>
        </w:tc>
      </w:tr>
      <w:tr w:rsidR="001E1B19" w:rsidRPr="00F5280A" w:rsidTr="006371D6">
        <w:trPr>
          <w:trHeight w:val="334"/>
        </w:trPr>
        <w:tc>
          <w:tcPr>
            <w:tcW w:w="183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E1B19" w:rsidRPr="00F5280A" w:rsidRDefault="001E1B19" w:rsidP="00EB1591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60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E1B19" w:rsidRPr="00F5280A" w:rsidRDefault="001E1B19" w:rsidP="00EB159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B19" w:rsidRPr="00F5280A" w:rsidRDefault="001E1B19" w:rsidP="00EB159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1B19" w:rsidRDefault="001E1B19" w:rsidP="00EB1591">
            <w:pPr>
              <w:jc w:val="center"/>
            </w:pP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1B19" w:rsidRDefault="001E1B19" w:rsidP="00EB1591">
            <w:pPr>
              <w:jc w:val="center"/>
            </w:pP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E1B19" w:rsidRDefault="001E1B19" w:rsidP="00EB1591">
            <w:pPr>
              <w:jc w:val="center"/>
            </w:pP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</w:tr>
    </w:tbl>
    <w:p w:rsidR="001E1B19" w:rsidRPr="00BA528B" w:rsidRDefault="001E1B19">
      <w:pPr>
        <w:numPr>
          <w:ilvl w:val="12"/>
          <w:numId w:val="0"/>
        </w:numPr>
        <w:tabs>
          <w:tab w:val="left" w:pos="1560"/>
        </w:tabs>
        <w:jc w:val="center"/>
        <w:rPr>
          <w:rFonts w:ascii="Tahoma" w:hAnsi="Tahoma" w:cs="Tahoma"/>
          <w:bCs/>
          <w:sz w:val="1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92"/>
        <w:gridCol w:w="352"/>
        <w:gridCol w:w="357"/>
        <w:gridCol w:w="132"/>
        <w:gridCol w:w="505"/>
        <w:gridCol w:w="213"/>
        <w:gridCol w:w="1987"/>
        <w:gridCol w:w="692"/>
        <w:gridCol w:w="1947"/>
        <w:gridCol w:w="694"/>
        <w:gridCol w:w="776"/>
        <w:gridCol w:w="1327"/>
      </w:tblGrid>
      <w:tr w:rsidR="00B2674C" w:rsidRPr="00F5280A" w:rsidTr="0023525A">
        <w:trPr>
          <w:trHeight w:val="283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BBD900"/>
            <w:vAlign w:val="center"/>
          </w:tcPr>
          <w:p w:rsidR="00B2674C" w:rsidRPr="001A3828" w:rsidRDefault="005C50DC" w:rsidP="001A3828">
            <w:pPr>
              <w:numPr>
                <w:ilvl w:val="0"/>
                <w:numId w:val="13"/>
              </w:numPr>
              <w:rPr>
                <w:rFonts w:ascii="Tahoma" w:hAnsi="Tahoma" w:cs="Tahoma"/>
                <w:b/>
                <w:szCs w:val="18"/>
                <w:lang w:val="es-CO"/>
              </w:rPr>
            </w:pPr>
            <w:r>
              <w:rPr>
                <w:rFonts w:ascii="Tahoma" w:hAnsi="Tahoma" w:cs="Tahoma"/>
                <w:b/>
                <w:bCs/>
                <w:iCs/>
                <w:szCs w:val="18"/>
              </w:rPr>
              <w:t>GENERALIDADES DEL</w:t>
            </w:r>
            <w:r w:rsidR="00457C5F" w:rsidRPr="001A3828">
              <w:rPr>
                <w:rFonts w:ascii="Tahoma" w:hAnsi="Tahoma" w:cs="Tahoma"/>
                <w:b/>
                <w:bCs/>
                <w:iCs/>
                <w:szCs w:val="18"/>
              </w:rPr>
              <w:t xml:space="preserve"> PROYECTO</w:t>
            </w:r>
          </w:p>
        </w:tc>
      </w:tr>
      <w:tr w:rsidR="00337A8C" w:rsidRPr="00F5280A" w:rsidTr="00DF5332">
        <w:trPr>
          <w:trHeight w:val="283"/>
        </w:trPr>
        <w:tc>
          <w:tcPr>
            <w:tcW w:w="67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73BE5" w:rsidRDefault="00D73BE5" w:rsidP="00551456">
            <w:pPr>
              <w:rPr>
                <w:rFonts w:ascii="Tahoma" w:hAnsi="Tahoma" w:cs="Tahoma"/>
                <w:sz w:val="18"/>
                <w:szCs w:val="18"/>
                <w:lang w:val="es-CO"/>
              </w:rPr>
            </w:pPr>
          </w:p>
          <w:p w:rsidR="00337A8C" w:rsidRPr="00F5280A" w:rsidRDefault="00337A8C" w:rsidP="00551456">
            <w:pPr>
              <w:rPr>
                <w:rFonts w:ascii="Tahoma" w:hAnsi="Tahoma" w:cs="Tahoma"/>
                <w:sz w:val="18"/>
                <w:szCs w:val="18"/>
                <w:lang w:val="es-CO"/>
              </w:rPr>
            </w:pPr>
            <w:r>
              <w:rPr>
                <w:rFonts w:ascii="Tahoma" w:hAnsi="Tahoma" w:cs="Tahoma"/>
                <w:sz w:val="18"/>
                <w:szCs w:val="18"/>
                <w:lang w:val="es-CO"/>
              </w:rPr>
              <w:t>Convocatoria:</w:t>
            </w:r>
          </w:p>
        </w:tc>
        <w:tc>
          <w:tcPr>
            <w:tcW w:w="1601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37A8C" w:rsidRPr="00F5280A" w:rsidRDefault="00337A8C" w:rsidP="002E65A7">
            <w:pPr>
              <w:rPr>
                <w:rFonts w:ascii="Tahoma" w:hAnsi="Tahoma" w:cs="Tahoma"/>
                <w:sz w:val="18"/>
                <w:szCs w:val="18"/>
                <w:lang w:val="es-CO"/>
              </w:rPr>
            </w:pPr>
          </w:p>
        </w:tc>
        <w:tc>
          <w:tcPr>
            <w:tcW w:w="3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A8C" w:rsidRPr="00F5280A" w:rsidRDefault="00337A8C" w:rsidP="00551456">
            <w:pPr>
              <w:rPr>
                <w:rFonts w:ascii="Tahoma" w:hAnsi="Tahoma" w:cs="Tahoma"/>
                <w:sz w:val="18"/>
                <w:szCs w:val="18"/>
                <w:lang w:val="es-CO"/>
              </w:rPr>
            </w:pPr>
            <w:r>
              <w:rPr>
                <w:rFonts w:ascii="Tahoma" w:hAnsi="Tahoma" w:cs="Tahoma"/>
                <w:sz w:val="18"/>
                <w:szCs w:val="18"/>
                <w:lang w:val="es-CO"/>
              </w:rPr>
              <w:t>Sede</w:t>
            </w:r>
          </w:p>
        </w:tc>
        <w:tc>
          <w:tcPr>
            <w:tcW w:w="9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37A8C" w:rsidRPr="00F5280A" w:rsidRDefault="00337A8C" w:rsidP="002E65A7">
            <w:pPr>
              <w:rPr>
                <w:rFonts w:ascii="Tahoma" w:hAnsi="Tahoma" w:cs="Tahoma"/>
                <w:sz w:val="18"/>
                <w:szCs w:val="18"/>
                <w:lang w:val="es-CO"/>
              </w:rPr>
            </w:pPr>
          </w:p>
        </w:tc>
        <w:tc>
          <w:tcPr>
            <w:tcW w:w="34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7A8C" w:rsidRPr="00F5280A" w:rsidRDefault="00337A8C" w:rsidP="00551456">
            <w:pPr>
              <w:rPr>
                <w:rFonts w:ascii="Tahoma" w:hAnsi="Tahoma" w:cs="Tahoma"/>
                <w:sz w:val="18"/>
                <w:szCs w:val="18"/>
                <w:lang w:val="es-CO"/>
              </w:rPr>
            </w:pPr>
            <w:r>
              <w:rPr>
                <w:rFonts w:ascii="Tahoma" w:hAnsi="Tahoma" w:cs="Tahoma"/>
                <w:sz w:val="18"/>
                <w:szCs w:val="18"/>
                <w:lang w:val="es-CO"/>
              </w:rPr>
              <w:t>Año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37A8C" w:rsidRPr="00F5280A" w:rsidRDefault="006371D6" w:rsidP="002E65A7">
            <w:pPr>
              <w:rPr>
                <w:rFonts w:ascii="Tahoma" w:hAnsi="Tahoma" w:cs="Tahoma"/>
                <w:sz w:val="18"/>
                <w:szCs w:val="18"/>
                <w:lang w:val="es-CO"/>
              </w:rPr>
            </w:pPr>
            <w:r>
              <w:rPr>
                <w:rFonts w:ascii="Tahoma" w:hAnsi="Tahoma" w:cs="Tahoma"/>
                <w:sz w:val="18"/>
                <w:szCs w:val="18"/>
                <w:lang w:val="es-CO"/>
              </w:rPr>
              <w:t>2016</w:t>
            </w:r>
          </w:p>
        </w:tc>
      </w:tr>
      <w:tr w:rsidR="00B2674C" w:rsidRPr="00F5280A" w:rsidTr="007A293D">
        <w:trPr>
          <w:trHeight w:val="283"/>
        </w:trPr>
        <w:tc>
          <w:tcPr>
            <w:tcW w:w="1279" w:type="pct"/>
            <w:gridSpan w:val="6"/>
            <w:shd w:val="clear" w:color="auto" w:fill="auto"/>
            <w:vAlign w:val="center"/>
          </w:tcPr>
          <w:p w:rsidR="001A3828" w:rsidRDefault="001A3828" w:rsidP="002E62E9">
            <w:pPr>
              <w:rPr>
                <w:rFonts w:ascii="Tahoma" w:hAnsi="Tahoma" w:cs="Tahoma"/>
                <w:sz w:val="14"/>
                <w:szCs w:val="18"/>
                <w:lang w:val="es-CO"/>
              </w:rPr>
            </w:pPr>
          </w:p>
          <w:p w:rsidR="007A293D" w:rsidRPr="001A3828" w:rsidRDefault="007A293D" w:rsidP="002E62E9">
            <w:pPr>
              <w:rPr>
                <w:rFonts w:ascii="Tahoma" w:hAnsi="Tahoma" w:cs="Tahoma"/>
                <w:sz w:val="14"/>
                <w:szCs w:val="18"/>
                <w:lang w:val="es-CO"/>
              </w:rPr>
            </w:pPr>
          </w:p>
          <w:p w:rsidR="00B2674C" w:rsidRPr="00F5280A" w:rsidRDefault="00C25FB9" w:rsidP="002E62E9">
            <w:pPr>
              <w:rPr>
                <w:rFonts w:ascii="Tahoma" w:hAnsi="Tahoma" w:cs="Tahoma"/>
                <w:sz w:val="18"/>
                <w:szCs w:val="18"/>
                <w:lang w:val="es-CO"/>
              </w:rPr>
            </w:pPr>
            <w:r>
              <w:rPr>
                <w:rFonts w:ascii="Tahoma" w:hAnsi="Tahoma" w:cs="Tahoma"/>
                <w:sz w:val="18"/>
                <w:szCs w:val="18"/>
                <w:lang w:val="es-CO"/>
              </w:rPr>
              <w:t>Facultad o dependencia</w:t>
            </w:r>
            <w:r w:rsidR="00B2674C" w:rsidRPr="00F5280A">
              <w:rPr>
                <w:rFonts w:ascii="Tahoma" w:hAnsi="Tahoma" w:cs="Tahoma"/>
                <w:sz w:val="18"/>
                <w:szCs w:val="18"/>
                <w:lang w:val="es-CO"/>
              </w:rPr>
              <w:t>:</w:t>
            </w:r>
            <w:r w:rsidR="001E1B19">
              <w:rPr>
                <w:rFonts w:ascii="Tahoma" w:hAnsi="Tahoma" w:cs="Tahoma"/>
                <w:sz w:val="18"/>
                <w:szCs w:val="18"/>
                <w:lang w:val="es-CO"/>
              </w:rPr>
              <w:t xml:space="preserve">  </w:t>
            </w:r>
          </w:p>
        </w:tc>
        <w:tc>
          <w:tcPr>
            <w:tcW w:w="3721" w:type="pct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2674C" w:rsidRPr="00F5280A" w:rsidRDefault="00B2674C" w:rsidP="00551456">
            <w:pPr>
              <w:rPr>
                <w:rFonts w:ascii="Tahoma" w:hAnsi="Tahoma" w:cs="Tahoma"/>
                <w:sz w:val="18"/>
                <w:szCs w:val="18"/>
                <w:lang w:val="es-CO"/>
              </w:rPr>
            </w:pPr>
          </w:p>
        </w:tc>
      </w:tr>
      <w:tr w:rsidR="00457C5F" w:rsidRPr="00F5280A" w:rsidTr="007A293D">
        <w:trPr>
          <w:trHeight w:val="283"/>
        </w:trPr>
        <w:tc>
          <w:tcPr>
            <w:tcW w:w="1279" w:type="pct"/>
            <w:gridSpan w:val="6"/>
            <w:shd w:val="clear" w:color="auto" w:fill="auto"/>
            <w:vAlign w:val="center"/>
          </w:tcPr>
          <w:p w:rsidR="00457C5F" w:rsidRPr="001A3828" w:rsidRDefault="00457C5F" w:rsidP="002E62E9">
            <w:pPr>
              <w:rPr>
                <w:rFonts w:ascii="Tahoma" w:hAnsi="Tahoma" w:cs="Tahoma"/>
                <w:sz w:val="14"/>
                <w:szCs w:val="18"/>
                <w:lang w:val="es-CO"/>
              </w:rPr>
            </w:pPr>
          </w:p>
        </w:tc>
        <w:tc>
          <w:tcPr>
            <w:tcW w:w="3721" w:type="pct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57C5F" w:rsidRPr="00F5280A" w:rsidRDefault="00457C5F" w:rsidP="00551456">
            <w:pPr>
              <w:rPr>
                <w:rFonts w:ascii="Tahoma" w:hAnsi="Tahoma" w:cs="Tahoma"/>
                <w:sz w:val="18"/>
                <w:szCs w:val="18"/>
                <w:lang w:val="es-CO"/>
              </w:rPr>
            </w:pPr>
          </w:p>
        </w:tc>
      </w:tr>
      <w:tr w:rsidR="001E1B19" w:rsidRPr="00F5280A" w:rsidTr="00DF5332">
        <w:trPr>
          <w:trHeight w:val="283"/>
        </w:trPr>
        <w:tc>
          <w:tcPr>
            <w:tcW w:w="919" w:type="pct"/>
            <w:gridSpan w:val="4"/>
            <w:shd w:val="clear" w:color="auto" w:fill="auto"/>
            <w:vAlign w:val="center"/>
          </w:tcPr>
          <w:p w:rsidR="001E1B19" w:rsidRPr="00F5280A" w:rsidRDefault="002E65A7" w:rsidP="007D13FD">
            <w:pPr>
              <w:rPr>
                <w:rFonts w:ascii="Tahoma" w:hAnsi="Tahoma" w:cs="Tahoma"/>
                <w:sz w:val="18"/>
                <w:szCs w:val="18"/>
                <w:lang w:val="es-CO"/>
              </w:rPr>
            </w:pPr>
            <w:r>
              <w:rPr>
                <w:rFonts w:ascii="Tahoma" w:hAnsi="Tahoma" w:cs="Tahoma"/>
                <w:sz w:val="18"/>
                <w:szCs w:val="18"/>
                <w:lang w:val="es-CO"/>
              </w:rPr>
              <w:t>T</w:t>
            </w:r>
            <w:r w:rsidR="007D13FD">
              <w:rPr>
                <w:rFonts w:ascii="Tahoma" w:hAnsi="Tahoma" w:cs="Tahoma"/>
                <w:sz w:val="18"/>
                <w:szCs w:val="18"/>
                <w:lang w:val="es-CO"/>
              </w:rPr>
              <w:t>í</w:t>
            </w:r>
            <w:r>
              <w:rPr>
                <w:rFonts w:ascii="Tahoma" w:hAnsi="Tahoma" w:cs="Tahoma"/>
                <w:sz w:val="18"/>
                <w:szCs w:val="18"/>
                <w:lang w:val="es-CO"/>
              </w:rPr>
              <w:t>tulo</w:t>
            </w:r>
            <w:r w:rsidR="001E1B19">
              <w:rPr>
                <w:rFonts w:ascii="Tahoma" w:hAnsi="Tahoma" w:cs="Tahoma"/>
                <w:sz w:val="18"/>
                <w:szCs w:val="18"/>
                <w:lang w:val="es-CO"/>
              </w:rPr>
              <w:t xml:space="preserve"> del proyecto:</w:t>
            </w:r>
          </w:p>
        </w:tc>
        <w:tc>
          <w:tcPr>
            <w:tcW w:w="4081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1B19" w:rsidRPr="00F5280A" w:rsidRDefault="001E1B19" w:rsidP="00551456">
            <w:pPr>
              <w:rPr>
                <w:rFonts w:ascii="Tahoma" w:hAnsi="Tahoma" w:cs="Tahoma"/>
                <w:sz w:val="18"/>
                <w:szCs w:val="18"/>
                <w:lang w:val="es-CO"/>
              </w:rPr>
            </w:pPr>
          </w:p>
        </w:tc>
      </w:tr>
      <w:tr w:rsidR="00457C5F" w:rsidRPr="00F5280A" w:rsidTr="00DF5332">
        <w:trPr>
          <w:trHeight w:val="283"/>
        </w:trPr>
        <w:tc>
          <w:tcPr>
            <w:tcW w:w="919" w:type="pct"/>
            <w:gridSpan w:val="4"/>
            <w:shd w:val="clear" w:color="auto" w:fill="auto"/>
            <w:vAlign w:val="center"/>
          </w:tcPr>
          <w:p w:rsidR="00457C5F" w:rsidRDefault="00457C5F" w:rsidP="007D13FD">
            <w:pPr>
              <w:rPr>
                <w:rFonts w:ascii="Tahoma" w:hAnsi="Tahoma" w:cs="Tahoma"/>
                <w:sz w:val="18"/>
                <w:szCs w:val="18"/>
                <w:lang w:val="es-CO"/>
              </w:rPr>
            </w:pPr>
          </w:p>
        </w:tc>
        <w:tc>
          <w:tcPr>
            <w:tcW w:w="4081" w:type="pct"/>
            <w:gridSpan w:val="8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57C5F" w:rsidRPr="00F5280A" w:rsidRDefault="00457C5F" w:rsidP="00551456">
            <w:pPr>
              <w:rPr>
                <w:rFonts w:ascii="Tahoma" w:hAnsi="Tahoma" w:cs="Tahoma"/>
                <w:sz w:val="18"/>
                <w:szCs w:val="18"/>
                <w:lang w:val="es-CO"/>
              </w:rPr>
            </w:pPr>
          </w:p>
        </w:tc>
      </w:tr>
      <w:tr w:rsidR="00DF5332" w:rsidRPr="00F5280A" w:rsidTr="00DF5332">
        <w:trPr>
          <w:gridAfter w:val="1"/>
          <w:wAfter w:w="665" w:type="pct"/>
          <w:trHeight w:val="283"/>
        </w:trPr>
        <w:tc>
          <w:tcPr>
            <w:tcW w:w="498" w:type="pct"/>
            <w:shd w:val="clear" w:color="auto" w:fill="auto"/>
            <w:vAlign w:val="center"/>
          </w:tcPr>
          <w:p w:rsidR="00DF5332" w:rsidRPr="007C4A52" w:rsidRDefault="00DF5332" w:rsidP="00B02B3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es-CO"/>
              </w:rPr>
              <w:t>Duración</w:t>
            </w:r>
          </w:p>
        </w:tc>
        <w:tc>
          <w:tcPr>
            <w:tcW w:w="355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F5332" w:rsidRPr="00F5280A" w:rsidRDefault="00DF5332" w:rsidP="007A293D">
            <w:pPr>
              <w:ind w:left="-393" w:firstLine="393"/>
              <w:rPr>
                <w:rFonts w:ascii="Tahoma" w:hAnsi="Tahoma" w:cs="Tahoma"/>
                <w:sz w:val="18"/>
                <w:szCs w:val="18"/>
                <w:lang w:val="es-CO"/>
              </w:rPr>
            </w:pP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3482" w:type="pct"/>
            <w:gridSpan w:val="8"/>
            <w:shd w:val="clear" w:color="auto" w:fill="auto"/>
            <w:vAlign w:val="bottom"/>
          </w:tcPr>
          <w:p w:rsidR="00DF5332" w:rsidRPr="00F5280A" w:rsidRDefault="00DF5332" w:rsidP="00457C5F">
            <w:pPr>
              <w:jc w:val="right"/>
              <w:rPr>
                <w:rFonts w:ascii="Tahoma" w:hAnsi="Tahoma" w:cs="Tahoma"/>
                <w:sz w:val="18"/>
                <w:szCs w:val="18"/>
                <w:lang w:val="es-CO"/>
              </w:rPr>
            </w:pPr>
          </w:p>
        </w:tc>
      </w:tr>
      <w:tr w:rsidR="006855E1" w:rsidRPr="00F5280A" w:rsidTr="00DF5332">
        <w:trPr>
          <w:trHeight w:val="283"/>
        </w:trPr>
        <w:tc>
          <w:tcPr>
            <w:tcW w:w="498" w:type="pct"/>
            <w:shd w:val="clear" w:color="auto" w:fill="auto"/>
            <w:vAlign w:val="center"/>
          </w:tcPr>
          <w:p w:rsidR="006855E1" w:rsidRDefault="006855E1" w:rsidP="00B02B3E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55" w:type="pct"/>
            <w:gridSpan w:val="2"/>
            <w:shd w:val="clear" w:color="auto" w:fill="auto"/>
            <w:vAlign w:val="bottom"/>
          </w:tcPr>
          <w:p w:rsidR="006855E1" w:rsidRPr="00F5280A" w:rsidRDefault="006855E1" w:rsidP="00551456">
            <w:pPr>
              <w:rPr>
                <w:rFonts w:ascii="Tahoma" w:hAnsi="Tahoma" w:cs="Tahoma"/>
                <w:sz w:val="18"/>
                <w:szCs w:val="18"/>
                <w:lang w:val="es-CO"/>
              </w:rPr>
            </w:pPr>
          </w:p>
        </w:tc>
        <w:tc>
          <w:tcPr>
            <w:tcW w:w="3482" w:type="pct"/>
            <w:gridSpan w:val="8"/>
            <w:shd w:val="clear" w:color="auto" w:fill="auto"/>
            <w:vAlign w:val="bottom"/>
          </w:tcPr>
          <w:p w:rsidR="006855E1" w:rsidRDefault="006855E1" w:rsidP="002E65A7">
            <w:pPr>
              <w:jc w:val="center"/>
              <w:rPr>
                <w:rFonts w:ascii="Tahoma" w:hAnsi="Tahoma" w:cs="Tahoma"/>
                <w:sz w:val="18"/>
                <w:szCs w:val="18"/>
                <w:lang w:val="es-CO"/>
              </w:rPr>
            </w:pPr>
          </w:p>
        </w:tc>
        <w:tc>
          <w:tcPr>
            <w:tcW w:w="665" w:type="pct"/>
            <w:shd w:val="clear" w:color="auto" w:fill="auto"/>
            <w:vAlign w:val="bottom"/>
          </w:tcPr>
          <w:p w:rsidR="006855E1" w:rsidRPr="00F5280A" w:rsidRDefault="006855E1" w:rsidP="00551456">
            <w:pPr>
              <w:rPr>
                <w:rFonts w:ascii="Tahoma" w:hAnsi="Tahoma" w:cs="Tahoma"/>
                <w:sz w:val="18"/>
                <w:szCs w:val="18"/>
                <w:lang w:val="es-CO"/>
              </w:rPr>
            </w:pPr>
          </w:p>
        </w:tc>
      </w:tr>
      <w:tr w:rsidR="00B2674C" w:rsidRPr="00F5280A" w:rsidTr="00DB4301">
        <w:trPr>
          <w:trHeight w:val="283"/>
        </w:trPr>
        <w:tc>
          <w:tcPr>
            <w:tcW w:w="1172" w:type="pct"/>
            <w:gridSpan w:val="5"/>
            <w:shd w:val="clear" w:color="auto" w:fill="auto"/>
            <w:vAlign w:val="center"/>
          </w:tcPr>
          <w:p w:rsidR="006855E1" w:rsidRDefault="006855E1" w:rsidP="002E62E9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B2674C" w:rsidRPr="00F5280A" w:rsidRDefault="00C5236D" w:rsidP="002E62E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Grupo de i</w:t>
            </w:r>
            <w:r w:rsidR="00B2674C" w:rsidRPr="00F5280A">
              <w:rPr>
                <w:rFonts w:ascii="Tahoma" w:hAnsi="Tahoma" w:cs="Tahoma"/>
                <w:sz w:val="18"/>
                <w:szCs w:val="18"/>
              </w:rPr>
              <w:t>nvestigación:</w:t>
            </w:r>
          </w:p>
        </w:tc>
        <w:tc>
          <w:tcPr>
            <w:tcW w:w="3828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674C" w:rsidRPr="00F5280A" w:rsidRDefault="00C91A68" w:rsidP="002E62E9">
            <w:pPr>
              <w:rPr>
                <w:rFonts w:ascii="Tahoma" w:hAnsi="Tahoma" w:cs="Tahoma"/>
                <w:sz w:val="18"/>
                <w:szCs w:val="18"/>
                <w:lang w:val="es-CO"/>
              </w:rPr>
            </w:pP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F5280A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</w:tr>
    </w:tbl>
    <w:p w:rsidR="00BC0890" w:rsidRDefault="00BC0890">
      <w:pPr>
        <w:rPr>
          <w:sz w:val="12"/>
        </w:rPr>
      </w:pPr>
    </w:p>
    <w:p w:rsidR="00DC2AED" w:rsidRPr="00BA528B" w:rsidRDefault="00DC2AED">
      <w:pPr>
        <w:rPr>
          <w:sz w:val="12"/>
        </w:rPr>
      </w:pPr>
    </w:p>
    <w:p w:rsidR="00101A4F" w:rsidRPr="00BA528B" w:rsidRDefault="00101A4F">
      <w:pPr>
        <w:rPr>
          <w:sz w:val="10"/>
        </w:rPr>
      </w:pPr>
    </w:p>
    <w:p w:rsidR="00EF2C07" w:rsidRPr="00BA528B" w:rsidRDefault="00EF2C07">
      <w:pPr>
        <w:rPr>
          <w:sz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1843"/>
        <w:gridCol w:w="1582"/>
        <w:gridCol w:w="403"/>
        <w:gridCol w:w="1610"/>
        <w:gridCol w:w="1983"/>
        <w:gridCol w:w="505"/>
        <w:gridCol w:w="1482"/>
      </w:tblGrid>
      <w:tr w:rsidR="002E62E9" w:rsidRPr="00F5280A" w:rsidTr="00AC7BD9">
        <w:trPr>
          <w:trHeight w:val="283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BD900"/>
            <w:vAlign w:val="center"/>
          </w:tcPr>
          <w:p w:rsidR="002E62E9" w:rsidRPr="00AC7BD9" w:rsidRDefault="00457C5F" w:rsidP="00DC2AE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  <w:r w:rsidRPr="001A3828">
              <w:rPr>
                <w:rFonts w:ascii="Tahoma" w:hAnsi="Tahoma" w:cs="Tahoma"/>
                <w:b/>
                <w:bCs/>
                <w:iCs/>
                <w:szCs w:val="18"/>
              </w:rPr>
              <w:t>O</w:t>
            </w:r>
            <w:r>
              <w:rPr>
                <w:rFonts w:ascii="Tahoma" w:hAnsi="Tahoma" w:cs="Tahoma"/>
                <w:b/>
                <w:bCs/>
                <w:iCs/>
                <w:szCs w:val="18"/>
              </w:rPr>
              <w:t xml:space="preserve">BJETIVOS DEL PROYECTO </w:t>
            </w:r>
          </w:p>
        </w:tc>
      </w:tr>
      <w:tr w:rsidR="005C50DC" w:rsidRPr="00F5280A" w:rsidTr="005C50DC">
        <w:trPr>
          <w:trHeight w:val="283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C50DC" w:rsidRPr="005C50DC" w:rsidRDefault="005C50DC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</w:tr>
      <w:tr w:rsidR="005C50DC" w:rsidRPr="00F5280A" w:rsidTr="005C50DC">
        <w:trPr>
          <w:trHeight w:val="283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C50DC" w:rsidRPr="005C50DC" w:rsidRDefault="005C50DC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</w:tr>
      <w:tr w:rsidR="005C50DC" w:rsidRPr="00F5280A" w:rsidTr="005C50DC">
        <w:trPr>
          <w:trHeight w:val="283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C50DC" w:rsidRPr="005C50DC" w:rsidRDefault="005C50DC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</w:tr>
      <w:tr w:rsidR="005C50DC" w:rsidRPr="00F5280A" w:rsidTr="005C50DC">
        <w:trPr>
          <w:trHeight w:val="283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C50DC" w:rsidRDefault="005C50DC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  <w:p w:rsidR="007A293D" w:rsidRPr="005C50DC" w:rsidRDefault="007A293D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</w:tr>
      <w:tr w:rsidR="005C50DC" w:rsidRPr="00F5280A" w:rsidTr="00035182">
        <w:trPr>
          <w:trHeight w:val="283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BD900"/>
            <w:vAlign w:val="center"/>
          </w:tcPr>
          <w:p w:rsidR="005C50DC" w:rsidRPr="00AC7BD9" w:rsidRDefault="00CE4FA7" w:rsidP="0003518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  <w:r>
              <w:rPr>
                <w:rFonts w:ascii="Tahoma" w:hAnsi="Tahoma" w:cs="Tahoma"/>
                <w:b/>
                <w:bCs/>
                <w:iCs/>
                <w:szCs w:val="18"/>
              </w:rPr>
              <w:t>PARTICIPANTES</w:t>
            </w:r>
          </w:p>
        </w:tc>
      </w:tr>
      <w:tr w:rsidR="005C50DC" w:rsidRPr="00F5280A" w:rsidTr="00CE4FA7">
        <w:trPr>
          <w:trHeight w:val="283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C50DC" w:rsidRPr="005C50DC" w:rsidRDefault="005C50DC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</w:tr>
      <w:tr w:rsidR="0023525A" w:rsidRPr="00F5280A" w:rsidTr="00D73BE5">
        <w:trPr>
          <w:trHeight w:val="283"/>
        </w:trPr>
        <w:tc>
          <w:tcPr>
            <w:tcW w:w="12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DC06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  <w:r w:rsidRPr="00EE50EF">
              <w:rPr>
                <w:rFonts w:ascii="Tahoma" w:hAnsi="Tahoma" w:cs="Tahoma"/>
                <w:b/>
                <w:sz w:val="18"/>
              </w:rPr>
              <w:t>Rol de los Integrantes</w:t>
            </w:r>
          </w:p>
        </w:tc>
        <w:tc>
          <w:tcPr>
            <w:tcW w:w="9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DC06"/>
            <w:vAlign w:val="center"/>
          </w:tcPr>
          <w:p w:rsidR="00CE4FA7" w:rsidRPr="005C50DC" w:rsidRDefault="00CE4FA7" w:rsidP="00CE4FA7">
            <w:pPr>
              <w:jc w:val="center"/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  <w:r w:rsidRPr="00EE50EF">
              <w:rPr>
                <w:rFonts w:ascii="Tahoma" w:hAnsi="Tahoma" w:cs="Tahoma"/>
                <w:b/>
                <w:sz w:val="18"/>
              </w:rPr>
              <w:t>Identificación N°</w:t>
            </w:r>
          </w:p>
        </w:tc>
        <w:tc>
          <w:tcPr>
            <w:tcW w:w="2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DC06"/>
            <w:vAlign w:val="center"/>
          </w:tcPr>
          <w:p w:rsidR="00CE4FA7" w:rsidRPr="005C50DC" w:rsidRDefault="00CE4FA7" w:rsidP="00CE4FA7">
            <w:pPr>
              <w:jc w:val="center"/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  <w:r w:rsidRPr="00EE50EF">
              <w:rPr>
                <w:rFonts w:ascii="Tahoma" w:hAnsi="Tahoma" w:cs="Tahoma"/>
                <w:b/>
                <w:sz w:val="18"/>
              </w:rPr>
              <w:t>Nombre Completo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DC06"/>
            <w:vAlign w:val="center"/>
          </w:tcPr>
          <w:p w:rsidR="00CE4FA7" w:rsidRPr="005C50DC" w:rsidRDefault="00CE4FA7" w:rsidP="00CE4FA7">
            <w:pPr>
              <w:jc w:val="center"/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  <w:r w:rsidRPr="00EE50EF">
              <w:rPr>
                <w:rFonts w:ascii="Tahoma" w:hAnsi="Tahoma" w:cs="Tahoma"/>
                <w:b/>
                <w:sz w:val="18"/>
              </w:rPr>
              <w:t>Dedicación Semanal</w:t>
            </w:r>
          </w:p>
        </w:tc>
      </w:tr>
      <w:tr w:rsidR="00A82A49" w:rsidRPr="00F5280A" w:rsidTr="00D73BE5">
        <w:trPr>
          <w:trHeight w:val="283"/>
        </w:trPr>
        <w:tc>
          <w:tcPr>
            <w:tcW w:w="12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Investigador (a) principal</w:t>
            </w:r>
          </w:p>
        </w:tc>
        <w:tc>
          <w:tcPr>
            <w:tcW w:w="9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2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</w:tr>
      <w:tr w:rsidR="00A82A49" w:rsidRPr="00F5280A" w:rsidTr="00D73BE5">
        <w:trPr>
          <w:trHeight w:val="283"/>
        </w:trPr>
        <w:tc>
          <w:tcPr>
            <w:tcW w:w="12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  <w:r w:rsidRPr="00F5280A">
              <w:rPr>
                <w:rFonts w:ascii="Tahoma" w:hAnsi="Tahoma" w:cs="Tahoma"/>
                <w:sz w:val="18"/>
                <w:szCs w:val="18"/>
              </w:rPr>
              <w:t>Co-Investigador</w:t>
            </w:r>
            <w:r>
              <w:rPr>
                <w:rFonts w:ascii="Tahoma" w:hAnsi="Tahoma" w:cs="Tahoma"/>
                <w:sz w:val="18"/>
                <w:szCs w:val="18"/>
              </w:rPr>
              <w:t xml:space="preserve"> (a):</w:t>
            </w:r>
          </w:p>
        </w:tc>
        <w:tc>
          <w:tcPr>
            <w:tcW w:w="9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2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</w:tr>
      <w:tr w:rsidR="00A82A49" w:rsidRPr="00F5280A" w:rsidTr="00D73BE5">
        <w:trPr>
          <w:trHeight w:val="283"/>
        </w:trPr>
        <w:tc>
          <w:tcPr>
            <w:tcW w:w="12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  <w:r w:rsidRPr="00F5280A">
              <w:rPr>
                <w:rFonts w:ascii="Tahoma" w:hAnsi="Tahoma" w:cs="Tahoma"/>
                <w:sz w:val="18"/>
                <w:szCs w:val="18"/>
              </w:rPr>
              <w:t>Co-Investigador</w:t>
            </w:r>
            <w:r>
              <w:rPr>
                <w:rFonts w:ascii="Tahoma" w:hAnsi="Tahoma" w:cs="Tahoma"/>
                <w:sz w:val="18"/>
                <w:szCs w:val="18"/>
              </w:rPr>
              <w:t xml:space="preserve"> (a):</w:t>
            </w:r>
          </w:p>
        </w:tc>
        <w:tc>
          <w:tcPr>
            <w:tcW w:w="9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2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</w:tr>
      <w:tr w:rsidR="00A82A49" w:rsidRPr="00F5280A" w:rsidTr="00D73BE5">
        <w:trPr>
          <w:trHeight w:val="283"/>
        </w:trPr>
        <w:tc>
          <w:tcPr>
            <w:tcW w:w="12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Estudiante</w:t>
            </w:r>
          </w:p>
        </w:tc>
        <w:tc>
          <w:tcPr>
            <w:tcW w:w="9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2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</w:tr>
      <w:tr w:rsidR="00A82A49" w:rsidRPr="00F5280A" w:rsidTr="00D73BE5">
        <w:trPr>
          <w:trHeight w:val="283"/>
        </w:trPr>
        <w:tc>
          <w:tcPr>
            <w:tcW w:w="12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Default="00CE4FA7" w:rsidP="005C50DC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2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E4FA7" w:rsidRPr="005C50DC" w:rsidRDefault="00CE4FA7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</w:tr>
      <w:tr w:rsidR="0023525A" w:rsidRPr="00F5280A" w:rsidTr="0023525A">
        <w:trPr>
          <w:trHeight w:val="283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3525A" w:rsidRPr="005C50DC" w:rsidRDefault="0023525A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</w:tr>
      <w:tr w:rsidR="0023525A" w:rsidRPr="00F5280A" w:rsidTr="0023525A">
        <w:trPr>
          <w:trHeight w:val="283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3525A" w:rsidRPr="005C50DC" w:rsidRDefault="0023525A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</w:tr>
      <w:tr w:rsidR="0023525A" w:rsidRPr="00F5280A" w:rsidTr="0023525A">
        <w:trPr>
          <w:trHeight w:val="283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BD900"/>
            <w:vAlign w:val="center"/>
          </w:tcPr>
          <w:p w:rsidR="0023525A" w:rsidRPr="0023525A" w:rsidRDefault="0023525A" w:rsidP="0023525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  <w:r>
              <w:rPr>
                <w:rFonts w:ascii="Tahoma" w:hAnsi="Tahoma" w:cs="Tahoma"/>
                <w:b/>
                <w:bCs/>
                <w:iCs/>
                <w:szCs w:val="18"/>
              </w:rPr>
              <w:t>RECURSOS DEL PROYECTO</w:t>
            </w:r>
          </w:p>
        </w:tc>
      </w:tr>
      <w:tr w:rsidR="0023525A" w:rsidRPr="00F5280A" w:rsidTr="0023525A">
        <w:trPr>
          <w:trHeight w:val="283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3525A" w:rsidRPr="005C50DC" w:rsidRDefault="0023525A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</w:tr>
      <w:tr w:rsidR="0071149C" w:rsidRPr="008E6464" w:rsidTr="0071149C">
        <w:trPr>
          <w:trHeight w:val="283"/>
        </w:trPr>
        <w:tc>
          <w:tcPr>
            <w:tcW w:w="20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DC06"/>
            <w:vAlign w:val="center"/>
          </w:tcPr>
          <w:p w:rsidR="008E6464" w:rsidRPr="008E6464" w:rsidRDefault="008E6464" w:rsidP="005C50DC">
            <w:pPr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</w:pPr>
            <w:r w:rsidRPr="008E6464"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  <w:t>ENTIDADES</w:t>
            </w:r>
          </w:p>
        </w:tc>
        <w:tc>
          <w:tcPr>
            <w:tcW w:w="10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DC06"/>
            <w:vAlign w:val="center"/>
          </w:tcPr>
          <w:p w:rsidR="008E6464" w:rsidRPr="008E6464" w:rsidRDefault="008E6464" w:rsidP="005C50DC">
            <w:pPr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</w:pPr>
            <w:r w:rsidRPr="008E6464"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  <w:t>EFECTIVO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DC06"/>
            <w:vAlign w:val="center"/>
          </w:tcPr>
          <w:p w:rsidR="008E6464" w:rsidRPr="008E6464" w:rsidRDefault="008E6464" w:rsidP="005C50DC">
            <w:pPr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</w:pPr>
            <w:r w:rsidRPr="008E6464"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  <w:t>ESPECIE</w:t>
            </w:r>
          </w:p>
        </w:tc>
        <w:tc>
          <w:tcPr>
            <w:tcW w:w="9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DC06"/>
            <w:vAlign w:val="center"/>
          </w:tcPr>
          <w:p w:rsidR="008E6464" w:rsidRPr="008E6464" w:rsidRDefault="008E6464" w:rsidP="005C50DC">
            <w:pPr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</w:pPr>
            <w:r w:rsidRPr="008E6464"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  <w:t>TOTAL</w:t>
            </w:r>
          </w:p>
        </w:tc>
      </w:tr>
      <w:tr w:rsidR="0071149C" w:rsidRPr="008E6464" w:rsidTr="0071149C">
        <w:trPr>
          <w:trHeight w:val="283"/>
        </w:trPr>
        <w:tc>
          <w:tcPr>
            <w:tcW w:w="20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464" w:rsidRPr="008E6464" w:rsidRDefault="008E6464" w:rsidP="005C50DC">
            <w:pPr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  <w:t>Universidad cooperativa de colombia</w:t>
            </w:r>
          </w:p>
        </w:tc>
        <w:tc>
          <w:tcPr>
            <w:tcW w:w="10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464" w:rsidRPr="008E6464" w:rsidRDefault="008E6464" w:rsidP="005C50DC">
            <w:pPr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464" w:rsidRPr="008E6464" w:rsidRDefault="008E6464" w:rsidP="005C50DC">
            <w:pPr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9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464" w:rsidRPr="008E6464" w:rsidRDefault="008E6464" w:rsidP="005C50DC">
            <w:pPr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</w:pPr>
          </w:p>
        </w:tc>
      </w:tr>
      <w:tr w:rsidR="008E6464" w:rsidRPr="008E6464" w:rsidTr="0071149C">
        <w:trPr>
          <w:trHeight w:val="283"/>
        </w:trPr>
        <w:tc>
          <w:tcPr>
            <w:tcW w:w="20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464" w:rsidRDefault="00AD57FA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  <w:t>conadi</w:t>
            </w:r>
          </w:p>
        </w:tc>
        <w:tc>
          <w:tcPr>
            <w:tcW w:w="10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464" w:rsidRPr="008E6464" w:rsidRDefault="008E6464" w:rsidP="005C50DC">
            <w:pPr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464" w:rsidRPr="008E6464" w:rsidRDefault="008E6464" w:rsidP="005C50DC">
            <w:pPr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9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464" w:rsidRPr="008E6464" w:rsidRDefault="008E6464" w:rsidP="005C50DC">
            <w:pPr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</w:pPr>
          </w:p>
        </w:tc>
      </w:tr>
      <w:tr w:rsidR="00D73BE5" w:rsidRPr="008E6464" w:rsidTr="0071149C">
        <w:trPr>
          <w:trHeight w:val="283"/>
        </w:trPr>
        <w:tc>
          <w:tcPr>
            <w:tcW w:w="20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BE5" w:rsidRDefault="00D73BE5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10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BE5" w:rsidRPr="008E6464" w:rsidRDefault="00D73BE5" w:rsidP="005C50DC">
            <w:pPr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BE5" w:rsidRPr="008E6464" w:rsidRDefault="00D73BE5" w:rsidP="005C50DC">
            <w:pPr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9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BE5" w:rsidRPr="008E6464" w:rsidRDefault="00D73BE5" w:rsidP="005C50DC">
            <w:pPr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</w:pPr>
          </w:p>
        </w:tc>
      </w:tr>
      <w:tr w:rsidR="008E6464" w:rsidRPr="008E6464" w:rsidTr="0071149C">
        <w:trPr>
          <w:trHeight w:val="283"/>
        </w:trPr>
        <w:tc>
          <w:tcPr>
            <w:tcW w:w="20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464" w:rsidRDefault="00AD57FA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  <w:t>valor total del proyecto</w:t>
            </w:r>
          </w:p>
        </w:tc>
        <w:tc>
          <w:tcPr>
            <w:tcW w:w="10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464" w:rsidRPr="008E6464" w:rsidRDefault="008E6464" w:rsidP="005C50DC">
            <w:pPr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464" w:rsidRPr="008E6464" w:rsidRDefault="008E6464" w:rsidP="005C50DC">
            <w:pPr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</w:pPr>
          </w:p>
        </w:tc>
        <w:tc>
          <w:tcPr>
            <w:tcW w:w="9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464" w:rsidRPr="008E6464" w:rsidRDefault="008E6464" w:rsidP="005C50DC">
            <w:pPr>
              <w:rPr>
                <w:rFonts w:ascii="Tahoma" w:hAnsi="Tahoma" w:cs="Tahoma"/>
                <w:b/>
                <w:bCs/>
                <w:iCs/>
                <w:caps/>
                <w:sz w:val="18"/>
                <w:szCs w:val="18"/>
              </w:rPr>
            </w:pPr>
          </w:p>
        </w:tc>
      </w:tr>
      <w:tr w:rsidR="0023525A" w:rsidRPr="00F5280A" w:rsidTr="00AD57FA">
        <w:trPr>
          <w:trHeight w:val="283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3525A" w:rsidRPr="005C50DC" w:rsidRDefault="0023525A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</w:tr>
      <w:tr w:rsidR="00A82A49" w:rsidRPr="00F5280A" w:rsidTr="00A82A49">
        <w:trPr>
          <w:trHeight w:val="283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82A49" w:rsidRDefault="00A82A49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  <w:p w:rsidR="00A94DDE" w:rsidRDefault="00A94DDE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  <w:p w:rsidR="00A94DDE" w:rsidRDefault="00A94DDE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</w:tr>
      <w:tr w:rsidR="00A82A49" w:rsidRPr="00F5280A" w:rsidTr="00035182">
        <w:trPr>
          <w:trHeight w:val="283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BD900"/>
            <w:vAlign w:val="center"/>
          </w:tcPr>
          <w:p w:rsidR="00A82A49" w:rsidRPr="00A82A49" w:rsidRDefault="00A82A49" w:rsidP="00A82A4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  <w:r>
              <w:rPr>
                <w:rFonts w:ascii="Tahoma" w:hAnsi="Tahoma" w:cs="Tahoma"/>
                <w:b/>
                <w:bCs/>
                <w:iCs/>
                <w:szCs w:val="18"/>
              </w:rPr>
              <w:t>COMPROMISOS</w:t>
            </w:r>
          </w:p>
        </w:tc>
      </w:tr>
      <w:tr w:rsidR="0023525A" w:rsidRPr="00F5280A" w:rsidTr="0071149C">
        <w:trPr>
          <w:trHeight w:val="283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3525A" w:rsidRPr="005C50DC" w:rsidRDefault="0023525A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</w:tr>
      <w:tr w:rsidR="00C9500E" w:rsidRPr="00F5280A" w:rsidTr="00AA59AC">
        <w:trPr>
          <w:trHeight w:val="283"/>
        </w:trPr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C9500E" w:rsidRPr="00A82A49" w:rsidRDefault="00C9500E" w:rsidP="00AA59AC">
            <w:p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  <w:r>
              <w:rPr>
                <w:rFonts w:ascii="Tahoma" w:hAnsi="Tahoma" w:cs="Tahoma"/>
                <w:b/>
                <w:bCs/>
                <w:iCs/>
                <w:szCs w:val="18"/>
              </w:rPr>
              <w:t>N°</w:t>
            </w:r>
          </w:p>
        </w:tc>
        <w:tc>
          <w:tcPr>
            <w:tcW w:w="471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BD900"/>
            <w:vAlign w:val="center"/>
          </w:tcPr>
          <w:p w:rsidR="00C9500E" w:rsidRPr="00A82A49" w:rsidRDefault="00C9500E" w:rsidP="00AA59AC">
            <w:p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  <w:r>
              <w:rPr>
                <w:rFonts w:ascii="Tahoma" w:hAnsi="Tahoma" w:cs="Tahoma"/>
                <w:b/>
                <w:bCs/>
                <w:iCs/>
                <w:szCs w:val="18"/>
              </w:rPr>
              <w:t xml:space="preserve">PRODUCTOS OBLIGATORIOS </w:t>
            </w:r>
          </w:p>
        </w:tc>
      </w:tr>
      <w:tr w:rsidR="0071149C" w:rsidRPr="00F5280A" w:rsidTr="0071149C">
        <w:trPr>
          <w:trHeight w:val="283"/>
        </w:trPr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9C" w:rsidRDefault="0071149C" w:rsidP="00A82A49">
            <w:p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</w:p>
        </w:tc>
        <w:tc>
          <w:tcPr>
            <w:tcW w:w="471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149C" w:rsidRDefault="0071149C" w:rsidP="00A82A49">
            <w:p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</w:p>
        </w:tc>
      </w:tr>
      <w:tr w:rsidR="0071149C" w:rsidRPr="00F5280A" w:rsidTr="0071149C">
        <w:trPr>
          <w:trHeight w:val="283"/>
        </w:trPr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9C" w:rsidRDefault="0071149C" w:rsidP="00A82A49">
            <w:p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</w:p>
        </w:tc>
        <w:tc>
          <w:tcPr>
            <w:tcW w:w="471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149C" w:rsidRDefault="0071149C" w:rsidP="00A82A49">
            <w:p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</w:p>
        </w:tc>
      </w:tr>
      <w:tr w:rsidR="00C9500E" w:rsidRPr="00F5280A" w:rsidTr="0071149C">
        <w:trPr>
          <w:trHeight w:val="283"/>
        </w:trPr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00E" w:rsidRDefault="00C9500E" w:rsidP="00A82A49">
            <w:p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</w:p>
        </w:tc>
        <w:tc>
          <w:tcPr>
            <w:tcW w:w="471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9500E" w:rsidRDefault="00C9500E" w:rsidP="00A82A49">
            <w:p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</w:p>
        </w:tc>
      </w:tr>
      <w:tr w:rsidR="00C9500E" w:rsidRPr="00F5280A" w:rsidTr="00AA59AC">
        <w:trPr>
          <w:trHeight w:val="283"/>
        </w:trPr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C9500E" w:rsidRPr="00A82A49" w:rsidRDefault="00C9500E" w:rsidP="00AA59AC">
            <w:p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  <w:r>
              <w:rPr>
                <w:rFonts w:ascii="Tahoma" w:hAnsi="Tahoma" w:cs="Tahoma"/>
                <w:b/>
                <w:bCs/>
                <w:iCs/>
                <w:szCs w:val="18"/>
              </w:rPr>
              <w:t>N°</w:t>
            </w:r>
          </w:p>
        </w:tc>
        <w:tc>
          <w:tcPr>
            <w:tcW w:w="471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BD900"/>
            <w:vAlign w:val="center"/>
          </w:tcPr>
          <w:p w:rsidR="00C9500E" w:rsidRPr="00A82A49" w:rsidRDefault="00C9500E" w:rsidP="00AA59AC">
            <w:p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  <w:r>
              <w:rPr>
                <w:rFonts w:ascii="Tahoma" w:hAnsi="Tahoma" w:cs="Tahoma"/>
                <w:b/>
                <w:bCs/>
                <w:iCs/>
                <w:szCs w:val="18"/>
              </w:rPr>
              <w:t>PRODUCTOS OPCIONALES</w:t>
            </w:r>
          </w:p>
        </w:tc>
      </w:tr>
      <w:tr w:rsidR="0071149C" w:rsidRPr="00F5280A" w:rsidTr="0071149C">
        <w:trPr>
          <w:trHeight w:val="283"/>
        </w:trPr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49C" w:rsidRDefault="0071149C" w:rsidP="00A82A49">
            <w:p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</w:p>
        </w:tc>
        <w:tc>
          <w:tcPr>
            <w:tcW w:w="471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149C" w:rsidRDefault="0071149C" w:rsidP="00A82A49">
            <w:p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</w:p>
        </w:tc>
      </w:tr>
      <w:tr w:rsidR="00C9500E" w:rsidRPr="00F5280A" w:rsidTr="0071149C">
        <w:trPr>
          <w:trHeight w:val="283"/>
        </w:trPr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00E" w:rsidRDefault="00C9500E" w:rsidP="00A82A49">
            <w:p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</w:p>
        </w:tc>
        <w:tc>
          <w:tcPr>
            <w:tcW w:w="471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9500E" w:rsidRDefault="00C9500E" w:rsidP="00A82A49">
            <w:pPr>
              <w:jc w:val="both"/>
              <w:rPr>
                <w:rFonts w:ascii="Tahoma" w:hAnsi="Tahoma" w:cs="Tahoma"/>
                <w:b/>
                <w:bCs/>
                <w:iCs/>
                <w:szCs w:val="18"/>
              </w:rPr>
            </w:pPr>
          </w:p>
        </w:tc>
      </w:tr>
      <w:tr w:rsidR="00A82A49" w:rsidRPr="00F5280A" w:rsidTr="00A82A49">
        <w:trPr>
          <w:trHeight w:val="283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82A49" w:rsidRDefault="00A82A49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  <w:p w:rsidR="00B45A19" w:rsidRDefault="00B45A19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  <w:p w:rsidR="00B45A19" w:rsidRDefault="00B45A19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  <w:p w:rsidR="00B45A19" w:rsidRDefault="00B45A19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  <w:p w:rsidR="00B45A19" w:rsidRPr="005C50DC" w:rsidRDefault="00B45A19" w:rsidP="005C50DC">
            <w:pPr>
              <w:rPr>
                <w:rFonts w:ascii="Tahoma" w:hAnsi="Tahoma" w:cs="Tahoma"/>
                <w:bCs/>
                <w:iCs/>
                <w:caps/>
                <w:sz w:val="18"/>
                <w:szCs w:val="18"/>
              </w:rPr>
            </w:pPr>
          </w:p>
        </w:tc>
      </w:tr>
      <w:tr w:rsidR="002E62E9" w:rsidRPr="00F5280A" w:rsidTr="00A11120">
        <w:trPr>
          <w:trHeight w:val="1133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7A8C" w:rsidRPr="00A94DDE" w:rsidRDefault="00457C5F" w:rsidP="00A94DDE">
            <w:pPr>
              <w:pStyle w:val="Prrafodelista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601" w:hanging="425"/>
              <w:jc w:val="both"/>
              <w:rPr>
                <w:rFonts w:ascii="Tahoma" w:hAnsi="Tahoma" w:cs="Tahoma"/>
                <w:b/>
                <w:sz w:val="18"/>
              </w:rPr>
            </w:pPr>
            <w:r w:rsidRPr="00A94DDE">
              <w:rPr>
                <w:rFonts w:ascii="Tahoma" w:hAnsi="Tahoma" w:cs="Tahoma"/>
                <w:b/>
                <w:sz w:val="18"/>
              </w:rPr>
              <w:t>EL INVESTIGADOR PRINCIPAL</w:t>
            </w:r>
            <w:r w:rsidR="00867887">
              <w:rPr>
                <w:rFonts w:ascii="Tahoma" w:hAnsi="Tahoma" w:cs="Tahoma"/>
                <w:b/>
                <w:sz w:val="18"/>
              </w:rPr>
              <w:t xml:space="preserve"> Y CO-INVESTIGADORES</w:t>
            </w:r>
            <w:r w:rsidRPr="00A94DDE">
              <w:rPr>
                <w:rFonts w:ascii="Tahoma" w:hAnsi="Tahoma" w:cs="Tahoma"/>
                <w:b/>
                <w:sz w:val="18"/>
              </w:rPr>
              <w:t xml:space="preserve"> SE COMPROMETE</w:t>
            </w:r>
            <w:r w:rsidR="00867887">
              <w:rPr>
                <w:rFonts w:ascii="Tahoma" w:hAnsi="Tahoma" w:cs="Tahoma"/>
                <w:b/>
                <w:sz w:val="18"/>
              </w:rPr>
              <w:t>N</w:t>
            </w:r>
            <w:r w:rsidRPr="00A94DDE">
              <w:rPr>
                <w:rFonts w:ascii="Tahoma" w:hAnsi="Tahoma" w:cs="Tahoma"/>
                <w:b/>
                <w:sz w:val="18"/>
              </w:rPr>
              <w:t xml:space="preserve"> A:</w:t>
            </w:r>
          </w:p>
          <w:p w:rsidR="00337A8C" w:rsidRPr="00BA528B" w:rsidRDefault="00337A8C" w:rsidP="00337A8C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ahoma" w:hAnsi="Tahoma" w:cs="Tahoma"/>
                <w:sz w:val="18"/>
              </w:rPr>
            </w:pPr>
            <w:r w:rsidRPr="00BA528B">
              <w:rPr>
                <w:rFonts w:ascii="Tahoma" w:hAnsi="Tahoma" w:cs="Tahoma"/>
                <w:sz w:val="18"/>
              </w:rPr>
              <w:t>Cumplir con los objetivos generales y específicos del proyecto.</w:t>
            </w:r>
          </w:p>
          <w:p w:rsidR="00337A8C" w:rsidRPr="00BA528B" w:rsidRDefault="00337A8C" w:rsidP="00337A8C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ahoma" w:hAnsi="Tahoma" w:cs="Tahoma"/>
                <w:sz w:val="18"/>
              </w:rPr>
            </w:pPr>
            <w:r w:rsidRPr="00BA528B">
              <w:rPr>
                <w:rFonts w:ascii="Tahoma" w:hAnsi="Tahoma" w:cs="Tahoma"/>
                <w:sz w:val="18"/>
              </w:rPr>
              <w:t>Cumplir con los cronogramas, resultados y compromisos. (Publicaciones científicas, formación de estudiantes, presentación de ponencias en congresos, realización de eventos, entre otros).</w:t>
            </w:r>
          </w:p>
          <w:p w:rsidR="00337A8C" w:rsidRPr="00BA528B" w:rsidRDefault="00337A8C" w:rsidP="00337A8C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ahoma" w:hAnsi="Tahoma" w:cs="Tahoma"/>
                <w:sz w:val="18"/>
              </w:rPr>
            </w:pPr>
            <w:r w:rsidRPr="00BA528B">
              <w:rPr>
                <w:rFonts w:ascii="Tahoma" w:hAnsi="Tahoma" w:cs="Tahoma"/>
                <w:sz w:val="18"/>
              </w:rPr>
              <w:t xml:space="preserve">Presentar al Centro </w:t>
            </w:r>
            <w:r w:rsidRPr="00BA528B">
              <w:rPr>
                <w:rFonts w:ascii="Tahoma" w:hAnsi="Tahoma" w:cs="Tahoma"/>
                <w:iCs/>
                <w:sz w:val="18"/>
              </w:rPr>
              <w:t>de investigación de la sedes</w:t>
            </w:r>
            <w:r w:rsidRPr="00BA528B">
              <w:rPr>
                <w:rFonts w:ascii="Tahoma" w:hAnsi="Tahoma" w:cs="Tahoma"/>
                <w:i/>
                <w:iCs/>
                <w:sz w:val="18"/>
              </w:rPr>
              <w:t xml:space="preserve"> </w:t>
            </w:r>
            <w:r w:rsidRPr="00BA528B">
              <w:rPr>
                <w:rFonts w:ascii="Tahoma" w:hAnsi="Tahoma" w:cs="Tahoma"/>
                <w:sz w:val="18"/>
              </w:rPr>
              <w:t xml:space="preserve">informes de avances, o a la mitad del tiempo aprobado para el desarrollo del proyecto, así como un informe final al terminar la ejecución del proyecto, de acuerdo a los formatos establecidos, </w:t>
            </w:r>
            <w:r w:rsidR="00FA00DE" w:rsidRPr="00BA528B">
              <w:rPr>
                <w:rFonts w:ascii="Tahoma" w:hAnsi="Tahoma" w:cs="Tahoma"/>
                <w:sz w:val="18"/>
              </w:rPr>
              <w:t xml:space="preserve">con las evidencias de </w:t>
            </w:r>
            <w:r w:rsidRPr="00BA528B">
              <w:rPr>
                <w:rFonts w:ascii="Tahoma" w:hAnsi="Tahoma" w:cs="Tahoma"/>
                <w:sz w:val="18"/>
              </w:rPr>
              <w:t>los</w:t>
            </w:r>
            <w:r w:rsidR="004356BA" w:rsidRPr="00BA528B">
              <w:rPr>
                <w:rFonts w:ascii="Tahoma" w:hAnsi="Tahoma" w:cs="Tahoma"/>
                <w:sz w:val="18"/>
              </w:rPr>
              <w:t xml:space="preserve"> </w:t>
            </w:r>
            <w:r w:rsidRPr="00BA528B">
              <w:rPr>
                <w:rFonts w:ascii="Tahoma" w:hAnsi="Tahoma" w:cs="Tahoma"/>
                <w:sz w:val="18"/>
              </w:rPr>
              <w:t>productos académicos, los resultados y los impactos del proyecto. Estos informes deben venir acompañados de la relación gastos de los recursos otorgados a la fecha.</w:t>
            </w:r>
          </w:p>
          <w:p w:rsidR="00337A8C" w:rsidRPr="00BA528B" w:rsidRDefault="00337A8C" w:rsidP="00337A8C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ahoma" w:hAnsi="Tahoma" w:cs="Tahoma"/>
                <w:sz w:val="18"/>
              </w:rPr>
            </w:pPr>
            <w:r w:rsidRPr="00BA528B">
              <w:rPr>
                <w:rFonts w:ascii="Tahoma" w:hAnsi="Tahoma" w:cs="Tahoma"/>
                <w:sz w:val="18"/>
              </w:rPr>
              <w:t>Cumplir con las condiciones aprobadas en la propuesta de investigación.</w:t>
            </w:r>
          </w:p>
          <w:p w:rsidR="00337A8C" w:rsidRPr="00BA528B" w:rsidRDefault="00337A8C" w:rsidP="00337A8C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ahoma" w:hAnsi="Tahoma" w:cs="Tahoma"/>
                <w:sz w:val="18"/>
              </w:rPr>
            </w:pPr>
            <w:r w:rsidRPr="00BA528B">
              <w:rPr>
                <w:rFonts w:ascii="Tahoma" w:hAnsi="Tahoma" w:cs="Tahoma"/>
                <w:sz w:val="18"/>
              </w:rPr>
              <w:t xml:space="preserve">Responsabilizarse por los equipos y material bibliográfico utilizados para el desarrollo de la investigación que sean adquiridos por la </w:t>
            </w:r>
            <w:r w:rsidR="00FA00DE" w:rsidRPr="00BA528B">
              <w:rPr>
                <w:rFonts w:ascii="Tahoma" w:hAnsi="Tahoma" w:cs="Tahoma"/>
                <w:sz w:val="18"/>
              </w:rPr>
              <w:t xml:space="preserve">Universidad Cooperativa de Colombia </w:t>
            </w:r>
            <w:r w:rsidRPr="00BA528B">
              <w:rPr>
                <w:rFonts w:ascii="Tahoma" w:hAnsi="Tahoma" w:cs="Tahoma"/>
                <w:sz w:val="18"/>
              </w:rPr>
              <w:t xml:space="preserve">con presupuesto aprobado </w:t>
            </w:r>
            <w:r w:rsidR="00D44B15" w:rsidRPr="00BA528B">
              <w:rPr>
                <w:rFonts w:ascii="Tahoma" w:hAnsi="Tahoma" w:cs="Tahoma"/>
                <w:sz w:val="18"/>
              </w:rPr>
              <w:t>al proyecto</w:t>
            </w:r>
            <w:r w:rsidRPr="00BA528B">
              <w:rPr>
                <w:rFonts w:ascii="Tahoma" w:hAnsi="Tahoma" w:cs="Tahoma"/>
                <w:sz w:val="18"/>
              </w:rPr>
              <w:t xml:space="preserve">. </w:t>
            </w:r>
          </w:p>
          <w:p w:rsidR="00C91A68" w:rsidRPr="00BA528B" w:rsidRDefault="00D44B15" w:rsidP="00D44B1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ahoma" w:hAnsi="Tahoma" w:cs="Tahoma"/>
                <w:bCs/>
                <w:iCs/>
                <w:sz w:val="18"/>
                <w:szCs w:val="18"/>
              </w:rPr>
            </w:pPr>
            <w:r w:rsidRPr="00BA528B">
              <w:rPr>
                <w:rFonts w:ascii="Tahoma" w:hAnsi="Tahoma" w:cs="Tahoma"/>
                <w:bCs/>
                <w:iCs/>
                <w:sz w:val="18"/>
                <w:szCs w:val="18"/>
              </w:rPr>
              <w:t>Todas las compras y gastos se regirán bajo las normas y procedimientos establecidos por la Universidad Cooperativa de Colombia.</w:t>
            </w:r>
          </w:p>
          <w:p w:rsidR="00D44B15" w:rsidRPr="00A11120" w:rsidRDefault="00D44B15" w:rsidP="00D44B15">
            <w:pPr>
              <w:pStyle w:val="Prrafodelista"/>
              <w:autoSpaceDE w:val="0"/>
              <w:autoSpaceDN w:val="0"/>
              <w:adjustRightInd w:val="0"/>
              <w:ind w:left="284"/>
              <w:jc w:val="both"/>
              <w:rPr>
                <w:rFonts w:ascii="Tahoma" w:hAnsi="Tahoma" w:cs="Tahoma"/>
                <w:bCs/>
                <w:iCs/>
                <w:sz w:val="10"/>
                <w:szCs w:val="18"/>
              </w:rPr>
            </w:pPr>
          </w:p>
          <w:p w:rsidR="00BA528B" w:rsidRPr="00BA528B" w:rsidRDefault="00457C5F" w:rsidP="00A94DDE">
            <w:pPr>
              <w:pStyle w:val="Prrafodelista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284" w:hanging="142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 w:rsidRPr="00BA528B">
              <w:rPr>
                <w:rFonts w:ascii="Tahoma" w:hAnsi="Tahoma" w:cs="Tahoma"/>
                <w:b/>
                <w:sz w:val="18"/>
              </w:rPr>
              <w:t>OBLIGACIONES</w:t>
            </w:r>
            <w:r w:rsidRPr="00BA528B">
              <w:rPr>
                <w:rFonts w:ascii="Tahoma" w:hAnsi="Tahoma" w:cs="Tahoma"/>
                <w:b/>
                <w:bCs/>
                <w:sz w:val="18"/>
              </w:rPr>
              <w:t xml:space="preserve"> DE LOS PARTICIPANTES</w:t>
            </w:r>
            <w:r w:rsidR="00BA528B" w:rsidRPr="00BA528B">
              <w:rPr>
                <w:rFonts w:ascii="Tahoma" w:hAnsi="Tahoma" w:cs="Tahoma"/>
                <w:b/>
                <w:bCs/>
                <w:sz w:val="18"/>
              </w:rPr>
              <w:t xml:space="preserve">. </w:t>
            </w:r>
            <w:r w:rsidR="00BA528B" w:rsidRPr="00BA528B">
              <w:rPr>
                <w:rFonts w:ascii="Tahoma" w:hAnsi="Tahoma" w:cs="Tahoma"/>
                <w:sz w:val="18"/>
              </w:rPr>
              <w:t>Además de cumplir diligentemente los deberes inherentes a su trabajo en el proyecto, especialmente se comprometen a:</w:t>
            </w:r>
            <w:r w:rsidR="00BA528B" w:rsidRPr="00BA528B"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</w:p>
          <w:p w:rsidR="00BA528B" w:rsidRPr="00D606C6" w:rsidRDefault="00BA528B" w:rsidP="00BA528B">
            <w:pPr>
              <w:ind w:left="360"/>
              <w:jc w:val="both"/>
              <w:rPr>
                <w:rFonts w:ascii="Tahoma" w:eastAsiaTheme="minorHAnsi" w:hAnsi="Tahoma" w:cs="Tahoma"/>
                <w:sz w:val="10"/>
              </w:rPr>
            </w:pPr>
          </w:p>
          <w:p w:rsidR="00BA528B" w:rsidRPr="00BA528B" w:rsidRDefault="00BA528B" w:rsidP="00BA528B">
            <w:pPr>
              <w:pStyle w:val="Prrafodelista"/>
              <w:numPr>
                <w:ilvl w:val="0"/>
                <w:numId w:val="14"/>
              </w:numPr>
              <w:ind w:left="284" w:hanging="284"/>
              <w:jc w:val="both"/>
              <w:rPr>
                <w:rFonts w:ascii="Tahoma" w:hAnsi="Tahoma" w:cs="Tahoma"/>
                <w:sz w:val="18"/>
              </w:rPr>
            </w:pPr>
            <w:r w:rsidRPr="00BA528B">
              <w:rPr>
                <w:rFonts w:ascii="Tahoma" w:hAnsi="Tahoma" w:cs="Tahoma"/>
                <w:sz w:val="18"/>
              </w:rPr>
              <w:t>Guardar la reserva de la información de cualquier índole que sea suministrada o que se conozca en desarrollo de las actividades del proyecto, salvo cuando tengan autorización previa y escrita del responsable del mismo.</w:t>
            </w:r>
          </w:p>
          <w:p w:rsidR="00BA528B" w:rsidRPr="00BA528B" w:rsidRDefault="00BA528B" w:rsidP="00BA528B">
            <w:pPr>
              <w:pStyle w:val="Prrafodelista"/>
              <w:numPr>
                <w:ilvl w:val="0"/>
                <w:numId w:val="14"/>
              </w:numPr>
              <w:ind w:left="284" w:hanging="284"/>
              <w:jc w:val="both"/>
              <w:rPr>
                <w:rFonts w:ascii="Tahoma" w:hAnsi="Tahoma" w:cs="Tahoma"/>
                <w:sz w:val="18"/>
              </w:rPr>
            </w:pPr>
            <w:r w:rsidRPr="00BA528B">
              <w:rPr>
                <w:rFonts w:ascii="Tahoma" w:hAnsi="Tahoma" w:cs="Tahoma"/>
                <w:sz w:val="18"/>
              </w:rPr>
              <w:t>No gestionar ni presentar proyecto alguno que tenga relación directa o indirecta con el que colaboraron, aún después de su desvinculación del proyecto, cuando con tal divulgación se violen derechos sobre la propiedad intelectual.</w:t>
            </w:r>
          </w:p>
          <w:p w:rsidR="00BA528B" w:rsidRPr="00BA528B" w:rsidRDefault="00BA528B" w:rsidP="00BA528B">
            <w:pPr>
              <w:pStyle w:val="Prrafodelista"/>
              <w:numPr>
                <w:ilvl w:val="0"/>
                <w:numId w:val="14"/>
              </w:numPr>
              <w:ind w:left="284" w:hanging="284"/>
              <w:jc w:val="both"/>
              <w:rPr>
                <w:rFonts w:ascii="Tahoma" w:hAnsi="Tahoma" w:cs="Tahoma"/>
                <w:sz w:val="18"/>
              </w:rPr>
            </w:pPr>
            <w:r w:rsidRPr="00BA528B">
              <w:rPr>
                <w:rFonts w:ascii="Tahoma" w:hAnsi="Tahoma" w:cs="Tahoma"/>
                <w:sz w:val="18"/>
              </w:rPr>
              <w:t>No reclamar derechos sobre la propiedad intelectual cuando se retiren voluntaria o estatutariamente antes de la culminación del proyecto.</w:t>
            </w:r>
          </w:p>
          <w:p w:rsidR="00BA528B" w:rsidRPr="00D73BE5" w:rsidRDefault="00457C5F" w:rsidP="00A94DDE">
            <w:pPr>
              <w:pStyle w:val="Prrafodelista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284" w:hanging="142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 w:rsidRPr="00BA528B">
              <w:rPr>
                <w:rFonts w:ascii="Tahoma" w:hAnsi="Tahoma" w:cs="Tahoma"/>
                <w:b/>
                <w:sz w:val="18"/>
              </w:rPr>
              <w:t>CAUSALES</w:t>
            </w:r>
            <w:r w:rsidRPr="00BA528B">
              <w:rPr>
                <w:rFonts w:ascii="Tahoma" w:hAnsi="Tahoma" w:cs="Tahoma"/>
                <w:b/>
                <w:bCs/>
                <w:sz w:val="18"/>
              </w:rPr>
              <w:t xml:space="preserve"> DE RETIRO. </w:t>
            </w:r>
            <w:r w:rsidR="00BA528B" w:rsidRPr="00BA528B">
              <w:rPr>
                <w:rFonts w:ascii="Tahoma" w:hAnsi="Tahoma" w:cs="Tahoma"/>
                <w:sz w:val="18"/>
              </w:rPr>
              <w:t>El retiro podrá ser voluntario o podrá ser motivado por el inc</w:t>
            </w:r>
            <w:r w:rsidR="00BA528B">
              <w:rPr>
                <w:rFonts w:ascii="Tahoma" w:hAnsi="Tahoma" w:cs="Tahoma"/>
                <w:sz w:val="18"/>
              </w:rPr>
              <w:t xml:space="preserve">umplimiento de las obligaciones </w:t>
            </w:r>
            <w:r w:rsidR="00BA528B" w:rsidRPr="00BA528B">
              <w:rPr>
                <w:rFonts w:ascii="Tahoma" w:hAnsi="Tahoma" w:cs="Tahoma"/>
                <w:sz w:val="18"/>
              </w:rPr>
              <w:t>de una de las partes.</w:t>
            </w:r>
          </w:p>
          <w:p w:rsidR="00D73BE5" w:rsidRPr="00BA528B" w:rsidRDefault="00D73BE5" w:rsidP="00D73BE5">
            <w:pPr>
              <w:pStyle w:val="Prrafodelista"/>
              <w:autoSpaceDE w:val="0"/>
              <w:autoSpaceDN w:val="0"/>
              <w:adjustRightInd w:val="0"/>
              <w:ind w:left="284"/>
              <w:jc w:val="both"/>
              <w:rPr>
                <w:rFonts w:ascii="Tahoma" w:hAnsi="Tahoma" w:cs="Tahoma"/>
                <w:b/>
                <w:bCs/>
                <w:sz w:val="18"/>
              </w:rPr>
            </w:pPr>
          </w:p>
          <w:p w:rsidR="00BA528B" w:rsidRPr="00BA528B" w:rsidRDefault="00457C5F" w:rsidP="00A94DDE">
            <w:pPr>
              <w:pStyle w:val="Prrafodelista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284" w:hanging="142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 w:rsidRPr="00BA528B">
              <w:rPr>
                <w:rFonts w:ascii="Tahoma" w:hAnsi="Tahoma" w:cs="Tahoma"/>
                <w:b/>
                <w:bCs/>
                <w:sz w:val="18"/>
              </w:rPr>
              <w:t>CONSTANCIAS</w:t>
            </w:r>
            <w:r w:rsidR="00BA528B" w:rsidRPr="00BA528B">
              <w:rPr>
                <w:rFonts w:ascii="Tahoma" w:hAnsi="Tahoma" w:cs="Tahoma"/>
                <w:b/>
                <w:bCs/>
                <w:sz w:val="18"/>
              </w:rPr>
              <w:t xml:space="preserve">. </w:t>
            </w:r>
            <w:r w:rsidR="00BA528B" w:rsidRPr="00BA528B">
              <w:rPr>
                <w:rFonts w:ascii="Tahoma" w:hAnsi="Tahoma" w:cs="Tahoma"/>
                <w:sz w:val="18"/>
              </w:rPr>
              <w:t>Todos los participantes conocen el Estatuto de Propiedad Intelectual de la Universidad de Cooperativa de Colombia.</w:t>
            </w:r>
          </w:p>
          <w:p w:rsidR="00BA528B" w:rsidRPr="00A11120" w:rsidRDefault="00BA528B" w:rsidP="00BA528B">
            <w:pPr>
              <w:pStyle w:val="Prrafodelista"/>
              <w:ind w:left="284"/>
              <w:jc w:val="both"/>
              <w:rPr>
                <w:rFonts w:ascii="Tahoma" w:hAnsi="Tahoma" w:cs="Tahoma"/>
                <w:b/>
                <w:bCs/>
                <w:sz w:val="12"/>
              </w:rPr>
            </w:pPr>
          </w:p>
          <w:p w:rsidR="00BA528B" w:rsidRPr="00BA528B" w:rsidRDefault="00BA528B" w:rsidP="00BA528B">
            <w:pPr>
              <w:ind w:left="284" w:hanging="284"/>
              <w:jc w:val="both"/>
              <w:rPr>
                <w:rFonts w:ascii="Tahoma" w:hAnsi="Tahoma" w:cs="Tahoma"/>
                <w:sz w:val="18"/>
              </w:rPr>
            </w:pPr>
            <w:r w:rsidRPr="00BA528B">
              <w:rPr>
                <w:rFonts w:ascii="Tahoma" w:hAnsi="Tahoma" w:cs="Tahoma"/>
                <w:sz w:val="18"/>
              </w:rPr>
              <w:t xml:space="preserve">    Las modificaciones que surjan durante el desarrollo de la actividad deberán constar expresamente y anexarse a la presente acta.</w:t>
            </w:r>
          </w:p>
          <w:p w:rsidR="00BA528B" w:rsidRPr="00BA528B" w:rsidRDefault="00BA528B" w:rsidP="00BA528B">
            <w:pPr>
              <w:ind w:left="708"/>
              <w:jc w:val="both"/>
              <w:rPr>
                <w:rFonts w:ascii="Tahoma" w:hAnsi="Tahoma" w:cs="Tahoma"/>
                <w:sz w:val="8"/>
              </w:rPr>
            </w:pPr>
          </w:p>
          <w:p w:rsidR="00BA528B" w:rsidRPr="00BA528B" w:rsidRDefault="00BA528B" w:rsidP="00BA528B">
            <w:pPr>
              <w:ind w:left="284"/>
              <w:jc w:val="both"/>
              <w:rPr>
                <w:rFonts w:ascii="Tahoma" w:hAnsi="Tahoma" w:cs="Tahoma"/>
                <w:sz w:val="18"/>
              </w:rPr>
            </w:pPr>
            <w:r w:rsidRPr="00BA528B">
              <w:rPr>
                <w:rFonts w:ascii="Tahoma" w:hAnsi="Tahoma" w:cs="Tahoma"/>
                <w:sz w:val="18"/>
              </w:rPr>
              <w:t>Por tratarse de una obra colectiva y en virtud a la financiación aprobada para el desarrollo del proyecto, el investigador principal cede los derechos patrimoniales de autor a la Universidad Cooperativa de Colombia sobre los avances y productos finales, y adquiere como obligación, hacer firmar a co-investigadores y demás participantes que se vinculen al presente proyecto, contrato de cesión de derechos patrimoniales de autor sobre la producción creativa que desarrollen bajo su orientación y según el plan trazado. De conformidad con los artículos 30 de la Ley 23 de 1982 y el artículo 14 del Reglamento de Propiedad Intelectual de la universidad, se reconocen los derechos morales que les correspondan a los autores.</w:t>
            </w:r>
          </w:p>
          <w:p w:rsidR="00BA528B" w:rsidRPr="00BA528B" w:rsidRDefault="00BA528B" w:rsidP="00BA528B">
            <w:pPr>
              <w:ind w:left="284"/>
              <w:jc w:val="both"/>
              <w:rPr>
                <w:rFonts w:ascii="Tahoma" w:hAnsi="Tahoma" w:cs="Tahoma"/>
                <w:sz w:val="8"/>
              </w:rPr>
            </w:pPr>
            <w:r w:rsidRPr="00BA528B">
              <w:rPr>
                <w:rFonts w:ascii="Tahoma" w:hAnsi="Tahoma" w:cs="Tahoma"/>
                <w:sz w:val="18"/>
              </w:rPr>
              <w:t xml:space="preserve"> </w:t>
            </w:r>
          </w:p>
          <w:p w:rsidR="00BA528B" w:rsidRDefault="00BA528B" w:rsidP="00BA528B">
            <w:pPr>
              <w:ind w:left="284"/>
              <w:jc w:val="both"/>
              <w:rPr>
                <w:rFonts w:ascii="Tahoma" w:hAnsi="Tahoma" w:cs="Tahoma"/>
                <w:sz w:val="18"/>
              </w:rPr>
            </w:pPr>
            <w:r w:rsidRPr="00BA528B">
              <w:rPr>
                <w:rFonts w:ascii="Tahoma" w:hAnsi="Tahoma" w:cs="Tahoma"/>
                <w:sz w:val="18"/>
              </w:rPr>
              <w:t>Se entiende como confidencial cualquier información escrita, oral o visual, resultado de la investigación y que se considere protegible por el derecho de autor, la propiedad industrial, o que se trate de información institucional que sea definida por la Universidad como privilegiada, y sobre la cual los participantes en el desarrollo del proyecto están obligados a mantener en reserva.  En el caso de bienes patentables se firmará acuerdo de confidencialidad que contemple sanciones en caso de incumplimiento.</w:t>
            </w:r>
          </w:p>
          <w:p w:rsidR="00457C5F" w:rsidRDefault="00457C5F" w:rsidP="00BA528B">
            <w:pPr>
              <w:ind w:left="284"/>
              <w:jc w:val="both"/>
              <w:rPr>
                <w:rFonts w:ascii="Tahoma" w:hAnsi="Tahoma" w:cs="Tahoma"/>
                <w:sz w:val="18"/>
              </w:rPr>
            </w:pPr>
          </w:p>
          <w:p w:rsidR="008F0B94" w:rsidRDefault="008F0B94" w:rsidP="00BA528B">
            <w:pPr>
              <w:ind w:left="284"/>
              <w:jc w:val="both"/>
              <w:rPr>
                <w:rFonts w:ascii="Tahoma" w:hAnsi="Tahoma" w:cs="Tahoma"/>
                <w:sz w:val="18"/>
              </w:rPr>
            </w:pPr>
          </w:p>
          <w:p w:rsidR="008F0B94" w:rsidRDefault="008F0B94" w:rsidP="00BA528B">
            <w:pPr>
              <w:ind w:left="284"/>
              <w:jc w:val="both"/>
              <w:rPr>
                <w:rFonts w:ascii="Tahoma" w:hAnsi="Tahoma" w:cs="Tahoma"/>
                <w:sz w:val="18"/>
              </w:rPr>
            </w:pPr>
          </w:p>
          <w:p w:rsidR="008F0B94" w:rsidRDefault="008F0B94" w:rsidP="00BA528B">
            <w:pPr>
              <w:ind w:left="284"/>
              <w:jc w:val="both"/>
              <w:rPr>
                <w:rFonts w:ascii="Tahoma" w:hAnsi="Tahoma" w:cs="Tahoma"/>
                <w:sz w:val="18"/>
              </w:rPr>
            </w:pPr>
          </w:p>
          <w:p w:rsidR="008F0B94" w:rsidRDefault="008F0B94" w:rsidP="00BA528B">
            <w:pPr>
              <w:ind w:left="284"/>
              <w:jc w:val="both"/>
              <w:rPr>
                <w:rFonts w:ascii="Tahoma" w:hAnsi="Tahoma" w:cs="Tahoma"/>
                <w:sz w:val="18"/>
              </w:rPr>
            </w:pPr>
          </w:p>
          <w:p w:rsidR="008F0B94" w:rsidRDefault="008F0B94" w:rsidP="00BA528B">
            <w:pPr>
              <w:ind w:left="284"/>
              <w:jc w:val="both"/>
              <w:rPr>
                <w:rFonts w:ascii="Tahoma" w:hAnsi="Tahoma" w:cs="Tahoma"/>
                <w:sz w:val="18"/>
              </w:rPr>
            </w:pPr>
          </w:p>
          <w:p w:rsidR="008F0B94" w:rsidRDefault="008F0B94" w:rsidP="00BA528B">
            <w:pPr>
              <w:ind w:left="284"/>
              <w:jc w:val="both"/>
              <w:rPr>
                <w:rFonts w:ascii="Tahoma" w:hAnsi="Tahoma" w:cs="Tahoma"/>
                <w:sz w:val="18"/>
              </w:rPr>
            </w:pPr>
          </w:p>
          <w:p w:rsidR="008F0B94" w:rsidRDefault="008F0B94" w:rsidP="00BA528B">
            <w:pPr>
              <w:ind w:left="284"/>
              <w:jc w:val="both"/>
              <w:rPr>
                <w:rFonts w:ascii="Tahoma" w:hAnsi="Tahoma" w:cs="Tahoma"/>
                <w:sz w:val="18"/>
              </w:rPr>
            </w:pPr>
          </w:p>
          <w:p w:rsidR="008F0B94" w:rsidRDefault="008F0B94" w:rsidP="00BA528B">
            <w:pPr>
              <w:ind w:left="284"/>
              <w:jc w:val="both"/>
              <w:rPr>
                <w:rFonts w:ascii="Tahoma" w:hAnsi="Tahoma" w:cs="Tahoma"/>
                <w:sz w:val="18"/>
              </w:rPr>
            </w:pPr>
          </w:p>
          <w:p w:rsidR="008F0B94" w:rsidRPr="008F0B94" w:rsidRDefault="008F0B94" w:rsidP="008F0B94">
            <w:pPr>
              <w:ind w:left="284" w:hanging="392"/>
              <w:jc w:val="both"/>
              <w:rPr>
                <w:rFonts w:ascii="Tahoma" w:hAnsi="Tahoma" w:cs="Tahoma"/>
                <w:b/>
              </w:rPr>
            </w:pPr>
            <w:r w:rsidRPr="008F0B94">
              <w:rPr>
                <w:rFonts w:ascii="Tahoma" w:hAnsi="Tahoma" w:cs="Tahoma"/>
                <w:b/>
              </w:rPr>
              <w:t>FIRMAS</w:t>
            </w:r>
          </w:p>
          <w:p w:rsidR="008F0B94" w:rsidRPr="008F0B94" w:rsidRDefault="008F0B94" w:rsidP="008F0B94">
            <w:pPr>
              <w:ind w:left="284"/>
              <w:jc w:val="both"/>
              <w:rPr>
                <w:rFonts w:ascii="Tahoma" w:hAnsi="Tahoma" w:cs="Tahoma"/>
                <w:sz w:val="18"/>
              </w:rPr>
            </w:pPr>
          </w:p>
          <w:p w:rsidR="008F0B94" w:rsidRPr="00D606C6" w:rsidRDefault="008F0B94" w:rsidP="00D44B15">
            <w:pPr>
              <w:pStyle w:val="Prrafodelista"/>
              <w:autoSpaceDE w:val="0"/>
              <w:autoSpaceDN w:val="0"/>
              <w:adjustRightInd w:val="0"/>
              <w:ind w:left="284"/>
              <w:jc w:val="both"/>
              <w:rPr>
                <w:rFonts w:ascii="Tahoma" w:hAnsi="Tahoma" w:cs="Tahoma"/>
                <w:bCs/>
                <w:iCs/>
                <w:sz w:val="8"/>
                <w:szCs w:val="18"/>
              </w:rPr>
            </w:pPr>
          </w:p>
        </w:tc>
      </w:tr>
    </w:tbl>
    <w:p w:rsidR="00B2674C" w:rsidRPr="00BA528B" w:rsidRDefault="00B2674C">
      <w:pPr>
        <w:jc w:val="both"/>
        <w:rPr>
          <w:rFonts w:ascii="Tahoma" w:hAnsi="Tahoma" w:cs="Tahoma"/>
          <w:b/>
          <w:sz w:val="2"/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9"/>
        <w:gridCol w:w="3254"/>
        <w:gridCol w:w="889"/>
        <w:gridCol w:w="887"/>
        <w:gridCol w:w="825"/>
      </w:tblGrid>
      <w:tr w:rsidR="00B02B3E" w:rsidRPr="00F5280A" w:rsidTr="00C5236D">
        <w:tc>
          <w:tcPr>
            <w:tcW w:w="2062" w:type="pct"/>
            <w:vMerge w:val="restart"/>
            <w:shd w:val="clear" w:color="auto" w:fill="auto"/>
          </w:tcPr>
          <w:p w:rsidR="00B02B3E" w:rsidRDefault="00BC0890" w:rsidP="00BC0890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>
              <w:rPr>
                <w:rFonts w:ascii="Tahoma" w:hAnsi="Tahoma" w:cs="Tahoma"/>
                <w:sz w:val="16"/>
                <w:lang w:val="es-CO"/>
              </w:rPr>
              <w:t>Nombre del i</w:t>
            </w:r>
            <w:r w:rsidR="00B02B3E" w:rsidRPr="00BC0890">
              <w:rPr>
                <w:rFonts w:ascii="Tahoma" w:hAnsi="Tahoma" w:cs="Tahoma"/>
                <w:sz w:val="16"/>
                <w:lang w:val="es-CO"/>
              </w:rPr>
              <w:t>nvestigador</w:t>
            </w:r>
            <w:r w:rsidR="00A11120">
              <w:rPr>
                <w:rFonts w:ascii="Tahoma" w:hAnsi="Tahoma" w:cs="Tahoma"/>
                <w:sz w:val="16"/>
                <w:lang w:val="es-CO"/>
              </w:rPr>
              <w:t xml:space="preserve"> (a)</w:t>
            </w:r>
            <w:r w:rsidR="00B02B3E" w:rsidRPr="00BC0890">
              <w:rPr>
                <w:rFonts w:ascii="Tahoma" w:hAnsi="Tahoma" w:cs="Tahoma"/>
                <w:sz w:val="16"/>
                <w:lang w:val="es-CO"/>
              </w:rPr>
              <w:t xml:space="preserve"> </w:t>
            </w:r>
            <w:r>
              <w:rPr>
                <w:rFonts w:ascii="Tahoma" w:hAnsi="Tahoma" w:cs="Tahoma"/>
                <w:sz w:val="16"/>
                <w:lang w:val="es-CO"/>
              </w:rPr>
              <w:t>p</w:t>
            </w:r>
            <w:r w:rsidR="00B02B3E" w:rsidRPr="00BC0890">
              <w:rPr>
                <w:rFonts w:ascii="Tahoma" w:hAnsi="Tahoma" w:cs="Tahoma"/>
                <w:sz w:val="16"/>
                <w:lang w:val="es-CO"/>
              </w:rPr>
              <w:t>rincipal</w:t>
            </w:r>
          </w:p>
          <w:p w:rsidR="00D854FB" w:rsidRDefault="00D854FB" w:rsidP="00BC0890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</w:p>
          <w:p w:rsidR="00D854FB" w:rsidRPr="00BC0890" w:rsidRDefault="00D854FB" w:rsidP="00BC0890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1633" w:type="pct"/>
            <w:vMerge w:val="restart"/>
            <w:shd w:val="clear" w:color="auto" w:fill="auto"/>
          </w:tcPr>
          <w:p w:rsidR="00B02B3E" w:rsidRDefault="00B02B3E" w:rsidP="00F5280A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 w:rsidRPr="00BC0890">
              <w:rPr>
                <w:rFonts w:ascii="Tahoma" w:hAnsi="Tahoma" w:cs="Tahoma"/>
                <w:sz w:val="16"/>
                <w:lang w:val="es-CO"/>
              </w:rPr>
              <w:t>Firma</w:t>
            </w:r>
          </w:p>
          <w:sdt>
            <w:sdtPr>
              <w:rPr>
                <w:rFonts w:ascii="Tahoma" w:hAnsi="Tahoma" w:cs="Tahoma"/>
                <w:sz w:val="16"/>
                <w:lang w:val="es-CO"/>
              </w:rPr>
              <w:id w:val="1822383013"/>
              <w:showingPlcHdr/>
              <w:picture/>
            </w:sdtPr>
            <w:sdtEndPr/>
            <w:sdtContent>
              <w:p w:rsidR="002E4059" w:rsidRPr="00BC0890" w:rsidRDefault="002E4059" w:rsidP="00F5280A">
                <w:pPr>
                  <w:jc w:val="both"/>
                  <w:rPr>
                    <w:rFonts w:ascii="Tahoma" w:hAnsi="Tahoma" w:cs="Tahoma"/>
                    <w:sz w:val="16"/>
                    <w:lang w:val="es-CO"/>
                  </w:rPr>
                </w:pPr>
                <w:r>
                  <w:rPr>
                    <w:rFonts w:ascii="Tahoma" w:hAnsi="Tahoma" w:cs="Tahoma"/>
                    <w:noProof/>
                    <w:sz w:val="16"/>
                    <w:lang w:val="es-CO" w:eastAsia="es-CO"/>
                  </w:rPr>
                  <w:drawing>
                    <wp:inline distT="0" distB="0" distL="0" distR="0">
                      <wp:extent cx="1847850" cy="390525"/>
                      <wp:effectExtent l="0" t="0" r="0" b="9525"/>
                      <wp:docPr id="2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78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1305" w:type="pct"/>
            <w:gridSpan w:val="3"/>
            <w:shd w:val="clear" w:color="auto" w:fill="BBD900"/>
          </w:tcPr>
          <w:p w:rsidR="00B02B3E" w:rsidRPr="00D854FB" w:rsidRDefault="00B02B3E" w:rsidP="00F5280A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Fecha</w:t>
            </w:r>
          </w:p>
        </w:tc>
      </w:tr>
      <w:tr w:rsidR="00B02B3E" w:rsidRPr="00F5280A" w:rsidTr="00C5236D">
        <w:tc>
          <w:tcPr>
            <w:tcW w:w="2062" w:type="pct"/>
            <w:vMerge/>
            <w:shd w:val="clear" w:color="auto" w:fill="auto"/>
          </w:tcPr>
          <w:p w:rsidR="00B02B3E" w:rsidRPr="00F5280A" w:rsidRDefault="00B02B3E" w:rsidP="00F5280A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B02B3E" w:rsidRPr="00F5280A" w:rsidRDefault="00B02B3E" w:rsidP="00F5280A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446" w:type="pct"/>
            <w:shd w:val="clear" w:color="auto" w:fill="BBD900"/>
          </w:tcPr>
          <w:p w:rsidR="00B02B3E" w:rsidRPr="00D854FB" w:rsidRDefault="00B02B3E" w:rsidP="00F5280A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Año</w:t>
            </w:r>
          </w:p>
        </w:tc>
        <w:tc>
          <w:tcPr>
            <w:tcW w:w="445" w:type="pct"/>
            <w:shd w:val="clear" w:color="auto" w:fill="BBD900"/>
          </w:tcPr>
          <w:p w:rsidR="00B02B3E" w:rsidRPr="00D854FB" w:rsidRDefault="00B02B3E" w:rsidP="00F5280A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Mes</w:t>
            </w:r>
          </w:p>
        </w:tc>
        <w:tc>
          <w:tcPr>
            <w:tcW w:w="414" w:type="pct"/>
            <w:shd w:val="clear" w:color="auto" w:fill="BBD900"/>
          </w:tcPr>
          <w:p w:rsidR="00B02B3E" w:rsidRPr="00D854FB" w:rsidRDefault="00B02B3E" w:rsidP="00F5280A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Día</w:t>
            </w:r>
          </w:p>
        </w:tc>
      </w:tr>
      <w:tr w:rsidR="00FE748D" w:rsidRPr="00F5280A" w:rsidTr="002E4059">
        <w:tc>
          <w:tcPr>
            <w:tcW w:w="2062" w:type="pct"/>
            <w:vMerge/>
            <w:shd w:val="clear" w:color="auto" w:fill="auto"/>
          </w:tcPr>
          <w:p w:rsidR="00FE748D" w:rsidRPr="00F5280A" w:rsidRDefault="00FE748D" w:rsidP="00F5280A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FE748D" w:rsidRPr="00F5280A" w:rsidRDefault="00FE748D" w:rsidP="00F5280A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446" w:type="pct"/>
            <w:shd w:val="clear" w:color="auto" w:fill="auto"/>
            <w:vAlign w:val="center"/>
          </w:tcPr>
          <w:p w:rsidR="00FE748D" w:rsidRDefault="00FE748D" w:rsidP="002E4059">
            <w:pPr>
              <w:jc w:val="center"/>
            </w:pPr>
            <w:r w:rsidRPr="001952F7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1952F7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1952F7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1952F7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1952F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1952F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1952F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1952F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1952F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1952F7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FE748D" w:rsidRDefault="00FE748D" w:rsidP="002E4059">
            <w:pPr>
              <w:jc w:val="center"/>
            </w:pPr>
            <w:r w:rsidRPr="001952F7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1952F7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1952F7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1952F7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1952F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1952F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1952F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1952F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1952F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1952F7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FE748D" w:rsidRDefault="00FE748D" w:rsidP="002E4059">
            <w:pPr>
              <w:jc w:val="center"/>
            </w:pPr>
            <w:r w:rsidRPr="001952F7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1952F7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1952F7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1952F7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1952F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1952F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1952F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1952F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1952F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1952F7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</w:tr>
    </w:tbl>
    <w:p w:rsidR="00D97000" w:rsidRPr="00BA528B" w:rsidRDefault="00D97000">
      <w:pPr>
        <w:jc w:val="both"/>
        <w:rPr>
          <w:rFonts w:ascii="Tahoma" w:hAnsi="Tahoma" w:cs="Tahoma"/>
          <w:b/>
          <w:sz w:val="6"/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9"/>
        <w:gridCol w:w="3254"/>
        <w:gridCol w:w="889"/>
        <w:gridCol w:w="887"/>
        <w:gridCol w:w="825"/>
      </w:tblGrid>
      <w:tr w:rsidR="00B02B3E" w:rsidRPr="00F5280A" w:rsidTr="00C5236D">
        <w:tc>
          <w:tcPr>
            <w:tcW w:w="2062" w:type="pct"/>
            <w:vMerge w:val="restart"/>
            <w:shd w:val="clear" w:color="auto" w:fill="auto"/>
          </w:tcPr>
          <w:p w:rsidR="00B02B3E" w:rsidRDefault="00BC0890" w:rsidP="00F5280A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>
              <w:rPr>
                <w:rFonts w:ascii="Tahoma" w:hAnsi="Tahoma" w:cs="Tahoma"/>
                <w:sz w:val="16"/>
                <w:lang w:val="es-CO"/>
              </w:rPr>
              <w:t>Nombre del Co-i</w:t>
            </w:r>
            <w:r w:rsidR="00B02B3E" w:rsidRPr="00BC0890">
              <w:rPr>
                <w:rFonts w:ascii="Tahoma" w:hAnsi="Tahoma" w:cs="Tahoma"/>
                <w:sz w:val="16"/>
                <w:lang w:val="es-CO"/>
              </w:rPr>
              <w:t>nvestigador</w:t>
            </w:r>
            <w:r w:rsidR="00A11120">
              <w:rPr>
                <w:rFonts w:ascii="Tahoma" w:hAnsi="Tahoma" w:cs="Tahoma"/>
                <w:sz w:val="16"/>
                <w:lang w:val="es-CO"/>
              </w:rPr>
              <w:t xml:space="preserve"> (a)</w:t>
            </w:r>
          </w:p>
          <w:p w:rsidR="00D854FB" w:rsidRDefault="00D854FB" w:rsidP="00F5280A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</w:p>
          <w:p w:rsidR="00D854FB" w:rsidRPr="00BC0890" w:rsidRDefault="00D854FB" w:rsidP="00F5280A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1633" w:type="pct"/>
            <w:vMerge w:val="restart"/>
            <w:shd w:val="clear" w:color="auto" w:fill="auto"/>
          </w:tcPr>
          <w:p w:rsidR="00B02B3E" w:rsidRDefault="00B02B3E" w:rsidP="00F5280A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 w:rsidRPr="00BC0890">
              <w:rPr>
                <w:rFonts w:ascii="Tahoma" w:hAnsi="Tahoma" w:cs="Tahoma"/>
                <w:sz w:val="16"/>
                <w:lang w:val="es-CO"/>
              </w:rPr>
              <w:t>Firma</w:t>
            </w:r>
          </w:p>
          <w:p w:rsidR="002E4059" w:rsidRPr="00BC0890" w:rsidRDefault="002E4059" w:rsidP="00F5280A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>
              <w:rPr>
                <w:rFonts w:ascii="Tahoma" w:hAnsi="Tahoma" w:cs="Tahoma"/>
                <w:noProof/>
                <w:sz w:val="16"/>
                <w:lang w:val="es-CO" w:eastAsia="es-CO"/>
              </w:rPr>
              <w:drawing>
                <wp:inline distT="0" distB="0" distL="0" distR="0" wp14:anchorId="57F8951B" wp14:editId="767D1C00">
                  <wp:extent cx="1847850" cy="390525"/>
                  <wp:effectExtent l="0" t="0" r="0" b="9525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pct"/>
            <w:gridSpan w:val="3"/>
            <w:shd w:val="clear" w:color="auto" w:fill="BBD900"/>
          </w:tcPr>
          <w:p w:rsidR="00B02B3E" w:rsidRPr="00D854FB" w:rsidRDefault="00B02B3E" w:rsidP="00F5280A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Fecha</w:t>
            </w:r>
          </w:p>
        </w:tc>
      </w:tr>
      <w:tr w:rsidR="00B02B3E" w:rsidRPr="00F5280A" w:rsidTr="00C5236D">
        <w:tc>
          <w:tcPr>
            <w:tcW w:w="2062" w:type="pct"/>
            <w:vMerge/>
            <w:shd w:val="clear" w:color="auto" w:fill="auto"/>
          </w:tcPr>
          <w:p w:rsidR="00B02B3E" w:rsidRPr="00F5280A" w:rsidRDefault="00B02B3E" w:rsidP="00F5280A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B02B3E" w:rsidRPr="00F5280A" w:rsidRDefault="00B02B3E" w:rsidP="00F5280A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446" w:type="pct"/>
            <w:shd w:val="clear" w:color="auto" w:fill="BBD900"/>
          </w:tcPr>
          <w:p w:rsidR="00B02B3E" w:rsidRPr="00D854FB" w:rsidRDefault="00B02B3E" w:rsidP="00F5280A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Año</w:t>
            </w:r>
          </w:p>
        </w:tc>
        <w:tc>
          <w:tcPr>
            <w:tcW w:w="445" w:type="pct"/>
            <w:shd w:val="clear" w:color="auto" w:fill="BBD900"/>
          </w:tcPr>
          <w:p w:rsidR="00B02B3E" w:rsidRPr="00D854FB" w:rsidRDefault="00B02B3E" w:rsidP="00F5280A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Mes</w:t>
            </w:r>
          </w:p>
        </w:tc>
        <w:tc>
          <w:tcPr>
            <w:tcW w:w="414" w:type="pct"/>
            <w:shd w:val="clear" w:color="auto" w:fill="BBD900"/>
          </w:tcPr>
          <w:p w:rsidR="00B02B3E" w:rsidRPr="00D854FB" w:rsidRDefault="00B02B3E" w:rsidP="00F5280A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Día</w:t>
            </w:r>
          </w:p>
        </w:tc>
      </w:tr>
      <w:tr w:rsidR="00FE748D" w:rsidRPr="00F5280A" w:rsidTr="002E4059">
        <w:tc>
          <w:tcPr>
            <w:tcW w:w="2062" w:type="pct"/>
            <w:vMerge/>
            <w:shd w:val="clear" w:color="auto" w:fill="auto"/>
          </w:tcPr>
          <w:p w:rsidR="00FE748D" w:rsidRPr="00F5280A" w:rsidRDefault="00FE748D" w:rsidP="00F5280A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FE748D" w:rsidRPr="00F5280A" w:rsidRDefault="00FE748D" w:rsidP="00F5280A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446" w:type="pct"/>
            <w:shd w:val="clear" w:color="auto" w:fill="auto"/>
            <w:vAlign w:val="center"/>
          </w:tcPr>
          <w:p w:rsidR="00FE748D" w:rsidRDefault="00FE748D" w:rsidP="002E4059">
            <w:pPr>
              <w:jc w:val="center"/>
            </w:pPr>
            <w:r w:rsidRPr="008E578F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8E578F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8E578F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8E578F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8E578F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8E578F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8E578F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8E578F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8E578F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8E578F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FE748D" w:rsidRDefault="00FE748D" w:rsidP="002E4059">
            <w:pPr>
              <w:jc w:val="center"/>
            </w:pPr>
            <w:r w:rsidRPr="008E578F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8E578F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8E578F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8E578F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8E578F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8E578F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8E578F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8E578F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8E578F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8E578F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FE748D" w:rsidRDefault="00FE748D" w:rsidP="002E4059">
            <w:pPr>
              <w:jc w:val="center"/>
            </w:pPr>
            <w:r w:rsidRPr="008E578F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8E578F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8E578F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8E578F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8E578F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8E578F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8E578F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8E578F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8E578F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8E578F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</w:tr>
    </w:tbl>
    <w:p w:rsidR="0066733B" w:rsidRPr="00BA528B" w:rsidRDefault="0066733B" w:rsidP="0066733B">
      <w:pPr>
        <w:spacing w:line="360" w:lineRule="auto"/>
        <w:jc w:val="both"/>
        <w:rPr>
          <w:rFonts w:ascii="Tahoma" w:hAnsi="Tahoma" w:cs="Tahoma"/>
          <w:b/>
          <w:sz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9"/>
        <w:gridCol w:w="3254"/>
        <w:gridCol w:w="889"/>
        <w:gridCol w:w="887"/>
        <w:gridCol w:w="825"/>
      </w:tblGrid>
      <w:tr w:rsidR="0066733B" w:rsidRPr="00F5280A" w:rsidTr="00EB1591">
        <w:tc>
          <w:tcPr>
            <w:tcW w:w="2062" w:type="pct"/>
            <w:vMerge w:val="restart"/>
            <w:shd w:val="clear" w:color="auto" w:fill="auto"/>
          </w:tcPr>
          <w:p w:rsidR="00A11120" w:rsidRDefault="0066733B" w:rsidP="00A11120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>
              <w:rPr>
                <w:rFonts w:ascii="Tahoma" w:hAnsi="Tahoma" w:cs="Tahoma"/>
                <w:sz w:val="16"/>
                <w:lang w:val="es-CO"/>
              </w:rPr>
              <w:t>Nombre del Co-i</w:t>
            </w:r>
            <w:r w:rsidRPr="00BC0890">
              <w:rPr>
                <w:rFonts w:ascii="Tahoma" w:hAnsi="Tahoma" w:cs="Tahoma"/>
                <w:sz w:val="16"/>
                <w:lang w:val="es-CO"/>
              </w:rPr>
              <w:t>nvestigador</w:t>
            </w:r>
            <w:r w:rsidR="00A11120">
              <w:rPr>
                <w:rFonts w:ascii="Tahoma" w:hAnsi="Tahoma" w:cs="Tahoma"/>
                <w:sz w:val="16"/>
                <w:lang w:val="es-CO"/>
              </w:rPr>
              <w:t xml:space="preserve"> (a)</w:t>
            </w:r>
          </w:p>
          <w:p w:rsidR="0066733B" w:rsidRDefault="0066733B" w:rsidP="00EB1591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</w:p>
          <w:p w:rsidR="00D854FB" w:rsidRDefault="00D854FB" w:rsidP="00EB1591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</w:p>
          <w:p w:rsidR="00D854FB" w:rsidRPr="00BC0890" w:rsidRDefault="00D854FB" w:rsidP="00EB1591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1633" w:type="pct"/>
            <w:vMerge w:val="restart"/>
            <w:shd w:val="clear" w:color="auto" w:fill="auto"/>
          </w:tcPr>
          <w:p w:rsidR="0066733B" w:rsidRDefault="0066733B" w:rsidP="00EB1591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 w:rsidRPr="00BC0890">
              <w:rPr>
                <w:rFonts w:ascii="Tahoma" w:hAnsi="Tahoma" w:cs="Tahoma"/>
                <w:sz w:val="16"/>
                <w:lang w:val="es-CO"/>
              </w:rPr>
              <w:t>Firma</w:t>
            </w:r>
          </w:p>
          <w:sdt>
            <w:sdtPr>
              <w:rPr>
                <w:rFonts w:ascii="Tahoma" w:hAnsi="Tahoma" w:cs="Tahoma"/>
                <w:sz w:val="16"/>
                <w:lang w:val="es-CO"/>
              </w:rPr>
              <w:id w:val="-2060230061"/>
              <w:showingPlcHdr/>
              <w:picture/>
            </w:sdtPr>
            <w:sdtEndPr/>
            <w:sdtContent>
              <w:p w:rsidR="002E4059" w:rsidRPr="00BC0890" w:rsidRDefault="002E4059" w:rsidP="00EB1591">
                <w:pPr>
                  <w:jc w:val="both"/>
                  <w:rPr>
                    <w:rFonts w:ascii="Tahoma" w:hAnsi="Tahoma" w:cs="Tahoma"/>
                    <w:sz w:val="16"/>
                    <w:lang w:val="es-CO"/>
                  </w:rPr>
                </w:pPr>
                <w:r>
                  <w:rPr>
                    <w:rFonts w:ascii="Tahoma" w:hAnsi="Tahoma" w:cs="Tahoma"/>
                    <w:noProof/>
                    <w:sz w:val="16"/>
                    <w:lang w:val="es-CO" w:eastAsia="es-CO"/>
                  </w:rPr>
                  <w:drawing>
                    <wp:inline distT="0" distB="0" distL="0" distR="0">
                      <wp:extent cx="1847850" cy="419100"/>
                      <wp:effectExtent l="0" t="0" r="0" b="0"/>
                      <wp:docPr id="4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785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1305" w:type="pct"/>
            <w:gridSpan w:val="3"/>
            <w:shd w:val="clear" w:color="auto" w:fill="BBD900"/>
          </w:tcPr>
          <w:p w:rsidR="0066733B" w:rsidRPr="00D854FB" w:rsidRDefault="0066733B" w:rsidP="00EB1591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Fecha</w:t>
            </w:r>
          </w:p>
        </w:tc>
      </w:tr>
      <w:tr w:rsidR="0066733B" w:rsidRPr="00F5280A" w:rsidTr="00EB1591">
        <w:tc>
          <w:tcPr>
            <w:tcW w:w="2062" w:type="pct"/>
            <w:vMerge/>
            <w:shd w:val="clear" w:color="auto" w:fill="auto"/>
          </w:tcPr>
          <w:p w:rsidR="0066733B" w:rsidRPr="00F5280A" w:rsidRDefault="0066733B" w:rsidP="00EB1591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66733B" w:rsidRPr="00F5280A" w:rsidRDefault="0066733B" w:rsidP="00EB1591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446" w:type="pct"/>
            <w:shd w:val="clear" w:color="auto" w:fill="BBD900"/>
          </w:tcPr>
          <w:p w:rsidR="0066733B" w:rsidRPr="00D854FB" w:rsidRDefault="0066733B" w:rsidP="00EB1591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Año</w:t>
            </w:r>
          </w:p>
        </w:tc>
        <w:tc>
          <w:tcPr>
            <w:tcW w:w="445" w:type="pct"/>
            <w:shd w:val="clear" w:color="auto" w:fill="BBD900"/>
          </w:tcPr>
          <w:p w:rsidR="0066733B" w:rsidRPr="00D854FB" w:rsidRDefault="0066733B" w:rsidP="00EB1591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Mes</w:t>
            </w:r>
          </w:p>
        </w:tc>
        <w:tc>
          <w:tcPr>
            <w:tcW w:w="414" w:type="pct"/>
            <w:shd w:val="clear" w:color="auto" w:fill="BBD900"/>
          </w:tcPr>
          <w:p w:rsidR="0066733B" w:rsidRPr="00D854FB" w:rsidRDefault="0066733B" w:rsidP="00EB1591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Día</w:t>
            </w:r>
          </w:p>
        </w:tc>
      </w:tr>
      <w:tr w:rsidR="00FE748D" w:rsidRPr="00F5280A" w:rsidTr="002E4059">
        <w:tc>
          <w:tcPr>
            <w:tcW w:w="2062" w:type="pct"/>
            <w:vMerge/>
            <w:shd w:val="clear" w:color="auto" w:fill="auto"/>
          </w:tcPr>
          <w:p w:rsidR="00FE748D" w:rsidRPr="00F5280A" w:rsidRDefault="00FE748D" w:rsidP="00EB1591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FE748D" w:rsidRPr="00F5280A" w:rsidRDefault="00FE748D" w:rsidP="00EB1591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446" w:type="pct"/>
            <w:shd w:val="clear" w:color="auto" w:fill="auto"/>
            <w:vAlign w:val="center"/>
          </w:tcPr>
          <w:p w:rsidR="00FE748D" w:rsidRDefault="00FE748D" w:rsidP="002E4059">
            <w:pPr>
              <w:jc w:val="center"/>
            </w:pP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FE748D" w:rsidRDefault="00FE748D" w:rsidP="002E4059">
            <w:pPr>
              <w:jc w:val="center"/>
            </w:pP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FE748D" w:rsidRDefault="00FE748D" w:rsidP="002E4059">
            <w:pPr>
              <w:jc w:val="center"/>
            </w:pP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</w:tr>
    </w:tbl>
    <w:p w:rsidR="0066733B" w:rsidRPr="00BA528B" w:rsidRDefault="0066733B" w:rsidP="0066733B">
      <w:pPr>
        <w:spacing w:line="360" w:lineRule="auto"/>
        <w:jc w:val="both"/>
        <w:rPr>
          <w:rFonts w:ascii="Tahoma" w:hAnsi="Tahoma" w:cs="Tahoma"/>
          <w:b/>
          <w:sz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9"/>
        <w:gridCol w:w="3254"/>
        <w:gridCol w:w="889"/>
        <w:gridCol w:w="887"/>
        <w:gridCol w:w="825"/>
      </w:tblGrid>
      <w:tr w:rsidR="00FA00DE" w:rsidRPr="00F5280A" w:rsidTr="0008371E">
        <w:tc>
          <w:tcPr>
            <w:tcW w:w="2062" w:type="pct"/>
            <w:vMerge w:val="restart"/>
            <w:shd w:val="clear" w:color="auto" w:fill="auto"/>
          </w:tcPr>
          <w:p w:rsidR="00A11120" w:rsidRDefault="00FA00DE" w:rsidP="00A11120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>
              <w:rPr>
                <w:rFonts w:ascii="Tahoma" w:hAnsi="Tahoma" w:cs="Tahoma"/>
                <w:sz w:val="16"/>
                <w:lang w:val="es-CO"/>
              </w:rPr>
              <w:t>Nombre del Co-i</w:t>
            </w:r>
            <w:r w:rsidRPr="00BC0890">
              <w:rPr>
                <w:rFonts w:ascii="Tahoma" w:hAnsi="Tahoma" w:cs="Tahoma"/>
                <w:sz w:val="16"/>
                <w:lang w:val="es-CO"/>
              </w:rPr>
              <w:t>nvestigador</w:t>
            </w:r>
            <w:r w:rsidR="00A11120">
              <w:rPr>
                <w:rFonts w:ascii="Tahoma" w:hAnsi="Tahoma" w:cs="Tahoma"/>
                <w:sz w:val="16"/>
                <w:lang w:val="es-CO"/>
              </w:rPr>
              <w:t xml:space="preserve"> (a)</w:t>
            </w:r>
          </w:p>
          <w:p w:rsidR="00FA00DE" w:rsidRDefault="00FA00DE" w:rsidP="0008371E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</w:p>
          <w:p w:rsidR="00D854FB" w:rsidRDefault="00D854FB" w:rsidP="0008371E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</w:p>
          <w:p w:rsidR="00D854FB" w:rsidRPr="00BC0890" w:rsidRDefault="00D854FB" w:rsidP="0008371E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1633" w:type="pct"/>
            <w:vMerge w:val="restart"/>
            <w:shd w:val="clear" w:color="auto" w:fill="auto"/>
          </w:tcPr>
          <w:p w:rsidR="00FA00DE" w:rsidRDefault="00FA00DE" w:rsidP="0008371E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 w:rsidRPr="00BC0890">
              <w:rPr>
                <w:rFonts w:ascii="Tahoma" w:hAnsi="Tahoma" w:cs="Tahoma"/>
                <w:sz w:val="16"/>
                <w:lang w:val="es-CO"/>
              </w:rPr>
              <w:t>Firma</w:t>
            </w:r>
          </w:p>
          <w:sdt>
            <w:sdtPr>
              <w:rPr>
                <w:rFonts w:ascii="Tahoma" w:hAnsi="Tahoma" w:cs="Tahoma"/>
                <w:sz w:val="16"/>
                <w:lang w:val="es-CO"/>
              </w:rPr>
              <w:id w:val="-768546564"/>
              <w:showingPlcHdr/>
              <w:picture/>
            </w:sdtPr>
            <w:sdtEndPr/>
            <w:sdtContent>
              <w:p w:rsidR="002E4059" w:rsidRPr="00BC0890" w:rsidRDefault="002E4059" w:rsidP="0008371E">
                <w:pPr>
                  <w:jc w:val="both"/>
                  <w:rPr>
                    <w:rFonts w:ascii="Tahoma" w:hAnsi="Tahoma" w:cs="Tahoma"/>
                    <w:sz w:val="16"/>
                    <w:lang w:val="es-CO"/>
                  </w:rPr>
                </w:pPr>
                <w:r>
                  <w:rPr>
                    <w:rFonts w:ascii="Tahoma" w:hAnsi="Tahoma" w:cs="Tahoma"/>
                    <w:noProof/>
                    <w:sz w:val="16"/>
                    <w:lang w:val="es-CO" w:eastAsia="es-CO"/>
                  </w:rPr>
                  <w:drawing>
                    <wp:inline distT="0" distB="0" distL="0" distR="0">
                      <wp:extent cx="1895475" cy="409575"/>
                      <wp:effectExtent l="0" t="0" r="9525" b="9525"/>
                      <wp:docPr id="5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5475" cy="409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1305" w:type="pct"/>
            <w:gridSpan w:val="3"/>
            <w:shd w:val="clear" w:color="auto" w:fill="BBD900"/>
          </w:tcPr>
          <w:p w:rsidR="00FA00DE" w:rsidRPr="00D854FB" w:rsidRDefault="00FA00DE" w:rsidP="0008371E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Fecha</w:t>
            </w:r>
          </w:p>
        </w:tc>
      </w:tr>
      <w:tr w:rsidR="00FA00DE" w:rsidRPr="00F5280A" w:rsidTr="0008371E">
        <w:tc>
          <w:tcPr>
            <w:tcW w:w="2062" w:type="pct"/>
            <w:vMerge/>
            <w:shd w:val="clear" w:color="auto" w:fill="auto"/>
          </w:tcPr>
          <w:p w:rsidR="00FA00DE" w:rsidRPr="00F5280A" w:rsidRDefault="00FA00DE" w:rsidP="0008371E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FA00DE" w:rsidRPr="00F5280A" w:rsidRDefault="00FA00DE" w:rsidP="0008371E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446" w:type="pct"/>
            <w:shd w:val="clear" w:color="auto" w:fill="BBD900"/>
          </w:tcPr>
          <w:p w:rsidR="00FA00DE" w:rsidRPr="00D854FB" w:rsidRDefault="00FA00DE" w:rsidP="0008371E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Año</w:t>
            </w:r>
          </w:p>
        </w:tc>
        <w:tc>
          <w:tcPr>
            <w:tcW w:w="445" w:type="pct"/>
            <w:shd w:val="clear" w:color="auto" w:fill="BBD900"/>
          </w:tcPr>
          <w:p w:rsidR="00FA00DE" w:rsidRPr="00D854FB" w:rsidRDefault="00FA00DE" w:rsidP="0008371E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Mes</w:t>
            </w:r>
          </w:p>
        </w:tc>
        <w:tc>
          <w:tcPr>
            <w:tcW w:w="414" w:type="pct"/>
            <w:shd w:val="clear" w:color="auto" w:fill="BBD900"/>
          </w:tcPr>
          <w:p w:rsidR="00FA00DE" w:rsidRPr="00D854FB" w:rsidRDefault="00FA00DE" w:rsidP="0008371E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Día</w:t>
            </w:r>
          </w:p>
        </w:tc>
      </w:tr>
      <w:tr w:rsidR="00FA00DE" w:rsidTr="002E4059">
        <w:tc>
          <w:tcPr>
            <w:tcW w:w="2062" w:type="pct"/>
            <w:vMerge/>
            <w:shd w:val="clear" w:color="auto" w:fill="auto"/>
          </w:tcPr>
          <w:p w:rsidR="00FA00DE" w:rsidRPr="00F5280A" w:rsidRDefault="00FA00DE" w:rsidP="0008371E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FA00DE" w:rsidRPr="00F5280A" w:rsidRDefault="00FA00DE" w:rsidP="0008371E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446" w:type="pct"/>
            <w:shd w:val="clear" w:color="auto" w:fill="auto"/>
            <w:vAlign w:val="center"/>
          </w:tcPr>
          <w:p w:rsidR="00FA00DE" w:rsidRDefault="00FA00DE" w:rsidP="002E4059">
            <w:pPr>
              <w:jc w:val="center"/>
            </w:pP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FA00DE" w:rsidRDefault="00FA00DE" w:rsidP="002E4059">
            <w:pPr>
              <w:jc w:val="center"/>
            </w:pP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FA00DE" w:rsidRDefault="00FA00DE" w:rsidP="002E4059">
            <w:pPr>
              <w:jc w:val="center"/>
            </w:pP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DB5447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</w:tr>
    </w:tbl>
    <w:p w:rsidR="00FA00DE" w:rsidRPr="00BA528B" w:rsidRDefault="00FA00DE" w:rsidP="0066733B">
      <w:pPr>
        <w:spacing w:line="360" w:lineRule="auto"/>
        <w:jc w:val="both"/>
        <w:rPr>
          <w:rFonts w:ascii="Tahoma" w:hAnsi="Tahoma" w:cs="Tahoma"/>
          <w:b/>
          <w:sz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9"/>
        <w:gridCol w:w="3254"/>
        <w:gridCol w:w="889"/>
        <w:gridCol w:w="887"/>
        <w:gridCol w:w="825"/>
      </w:tblGrid>
      <w:tr w:rsidR="0066733B" w:rsidRPr="00F5280A" w:rsidTr="00EB1591">
        <w:tc>
          <w:tcPr>
            <w:tcW w:w="2062" w:type="pct"/>
            <w:vMerge w:val="restart"/>
            <w:shd w:val="clear" w:color="auto" w:fill="auto"/>
          </w:tcPr>
          <w:p w:rsidR="00A11120" w:rsidRDefault="0066733B" w:rsidP="00A11120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>
              <w:rPr>
                <w:rFonts w:ascii="Tahoma" w:hAnsi="Tahoma" w:cs="Tahoma"/>
                <w:sz w:val="16"/>
                <w:lang w:val="es-CO"/>
              </w:rPr>
              <w:t>Nombre del Co-i</w:t>
            </w:r>
            <w:r w:rsidRPr="00BC0890">
              <w:rPr>
                <w:rFonts w:ascii="Tahoma" w:hAnsi="Tahoma" w:cs="Tahoma"/>
                <w:sz w:val="16"/>
                <w:lang w:val="es-CO"/>
              </w:rPr>
              <w:t>nvestigador</w:t>
            </w:r>
            <w:r w:rsidR="00A11120">
              <w:rPr>
                <w:rFonts w:ascii="Tahoma" w:hAnsi="Tahoma" w:cs="Tahoma"/>
                <w:sz w:val="16"/>
                <w:lang w:val="es-CO"/>
              </w:rPr>
              <w:t xml:space="preserve"> (a)</w:t>
            </w:r>
          </w:p>
          <w:p w:rsidR="0066733B" w:rsidRDefault="0066733B" w:rsidP="00EB1591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</w:p>
          <w:p w:rsidR="00D854FB" w:rsidRDefault="00D854FB" w:rsidP="00EB1591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</w:p>
          <w:p w:rsidR="00D854FB" w:rsidRPr="00BC0890" w:rsidRDefault="00D854FB" w:rsidP="00EB1591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1633" w:type="pct"/>
            <w:vMerge w:val="restart"/>
            <w:shd w:val="clear" w:color="auto" w:fill="auto"/>
          </w:tcPr>
          <w:p w:rsidR="0066733B" w:rsidRDefault="0066733B" w:rsidP="00EB1591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 w:rsidRPr="00BC0890">
              <w:rPr>
                <w:rFonts w:ascii="Tahoma" w:hAnsi="Tahoma" w:cs="Tahoma"/>
                <w:sz w:val="16"/>
                <w:lang w:val="es-CO"/>
              </w:rPr>
              <w:t>Firma</w:t>
            </w:r>
          </w:p>
          <w:sdt>
            <w:sdtPr>
              <w:rPr>
                <w:rFonts w:ascii="Tahoma" w:hAnsi="Tahoma" w:cs="Tahoma"/>
                <w:sz w:val="16"/>
                <w:lang w:val="es-CO"/>
              </w:rPr>
              <w:id w:val="-1054532441"/>
              <w:showingPlcHdr/>
              <w:picture/>
            </w:sdtPr>
            <w:sdtEndPr/>
            <w:sdtContent>
              <w:p w:rsidR="002E4059" w:rsidRPr="00BC0890" w:rsidRDefault="002E4059" w:rsidP="00EB1591">
                <w:pPr>
                  <w:jc w:val="both"/>
                  <w:rPr>
                    <w:rFonts w:ascii="Tahoma" w:hAnsi="Tahoma" w:cs="Tahoma"/>
                    <w:sz w:val="16"/>
                    <w:lang w:val="es-CO"/>
                  </w:rPr>
                </w:pPr>
                <w:r>
                  <w:rPr>
                    <w:rFonts w:ascii="Tahoma" w:hAnsi="Tahoma" w:cs="Tahoma"/>
                    <w:noProof/>
                    <w:sz w:val="16"/>
                    <w:lang w:val="es-CO" w:eastAsia="es-CO"/>
                  </w:rPr>
                  <w:drawing>
                    <wp:inline distT="0" distB="0" distL="0" distR="0">
                      <wp:extent cx="1895475" cy="456873"/>
                      <wp:effectExtent l="0" t="0" r="0" b="635"/>
                      <wp:docPr id="6" name="Imagen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7322" cy="4597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1305" w:type="pct"/>
            <w:gridSpan w:val="3"/>
            <w:shd w:val="clear" w:color="auto" w:fill="BBD900"/>
          </w:tcPr>
          <w:p w:rsidR="0066733B" w:rsidRPr="00D854FB" w:rsidRDefault="0066733B" w:rsidP="00EB1591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Fecha</w:t>
            </w:r>
          </w:p>
        </w:tc>
      </w:tr>
      <w:tr w:rsidR="0066733B" w:rsidRPr="00F5280A" w:rsidTr="00EB1591">
        <w:tc>
          <w:tcPr>
            <w:tcW w:w="2062" w:type="pct"/>
            <w:vMerge/>
            <w:shd w:val="clear" w:color="auto" w:fill="auto"/>
          </w:tcPr>
          <w:p w:rsidR="0066733B" w:rsidRPr="00F5280A" w:rsidRDefault="0066733B" w:rsidP="00EB1591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66733B" w:rsidRPr="00F5280A" w:rsidRDefault="0066733B" w:rsidP="00EB1591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446" w:type="pct"/>
            <w:shd w:val="clear" w:color="auto" w:fill="BBD900"/>
          </w:tcPr>
          <w:p w:rsidR="0066733B" w:rsidRPr="00D854FB" w:rsidRDefault="0066733B" w:rsidP="00EB1591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Año</w:t>
            </w:r>
          </w:p>
        </w:tc>
        <w:tc>
          <w:tcPr>
            <w:tcW w:w="445" w:type="pct"/>
            <w:shd w:val="clear" w:color="auto" w:fill="BBD900"/>
          </w:tcPr>
          <w:p w:rsidR="0066733B" w:rsidRPr="00D854FB" w:rsidRDefault="0066733B" w:rsidP="00EB1591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Mes</w:t>
            </w:r>
          </w:p>
        </w:tc>
        <w:tc>
          <w:tcPr>
            <w:tcW w:w="414" w:type="pct"/>
            <w:shd w:val="clear" w:color="auto" w:fill="BBD900"/>
          </w:tcPr>
          <w:p w:rsidR="0066733B" w:rsidRPr="00D854FB" w:rsidRDefault="0066733B" w:rsidP="00EB1591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Día</w:t>
            </w:r>
          </w:p>
        </w:tc>
      </w:tr>
      <w:tr w:rsidR="00FE748D" w:rsidRPr="00F5280A" w:rsidTr="002E4059">
        <w:tc>
          <w:tcPr>
            <w:tcW w:w="2062" w:type="pct"/>
            <w:vMerge/>
            <w:shd w:val="clear" w:color="auto" w:fill="auto"/>
          </w:tcPr>
          <w:p w:rsidR="00FE748D" w:rsidRPr="00F5280A" w:rsidRDefault="00FE748D" w:rsidP="00EB1591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FE748D" w:rsidRPr="00F5280A" w:rsidRDefault="00FE748D" w:rsidP="00EB1591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446" w:type="pct"/>
            <w:shd w:val="clear" w:color="auto" w:fill="auto"/>
            <w:vAlign w:val="center"/>
          </w:tcPr>
          <w:p w:rsidR="00FE748D" w:rsidRDefault="00FE748D" w:rsidP="002E4059">
            <w:pPr>
              <w:jc w:val="center"/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FE748D" w:rsidRDefault="00FE748D" w:rsidP="002E4059">
            <w:pPr>
              <w:jc w:val="center"/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FE748D" w:rsidRDefault="00FE748D" w:rsidP="002E4059">
            <w:pPr>
              <w:jc w:val="center"/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</w:tr>
    </w:tbl>
    <w:p w:rsidR="00D73BE5" w:rsidRDefault="00D73BE5" w:rsidP="00D854FB">
      <w:pPr>
        <w:spacing w:line="360" w:lineRule="auto"/>
        <w:jc w:val="both"/>
        <w:rPr>
          <w:rFonts w:ascii="Tahoma" w:hAnsi="Tahoma" w:cs="Tahoma"/>
          <w:b/>
        </w:rPr>
      </w:pPr>
    </w:p>
    <w:p w:rsidR="00D854FB" w:rsidRPr="00A73A42" w:rsidRDefault="008F0B94" w:rsidP="00D854FB">
      <w:p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LOS ESTUDIANTES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9"/>
        <w:gridCol w:w="3254"/>
        <w:gridCol w:w="889"/>
        <w:gridCol w:w="887"/>
        <w:gridCol w:w="825"/>
      </w:tblGrid>
      <w:tr w:rsidR="00FA00DE" w:rsidRPr="00F5280A" w:rsidTr="0008371E">
        <w:tc>
          <w:tcPr>
            <w:tcW w:w="2062" w:type="pct"/>
            <w:vMerge w:val="restart"/>
            <w:shd w:val="clear" w:color="auto" w:fill="auto"/>
          </w:tcPr>
          <w:p w:rsidR="00FA00DE" w:rsidRDefault="00FA00DE" w:rsidP="00D854FB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>
              <w:rPr>
                <w:rFonts w:ascii="Tahoma" w:hAnsi="Tahoma" w:cs="Tahoma"/>
                <w:sz w:val="16"/>
                <w:lang w:val="es-CO"/>
              </w:rPr>
              <w:t>Nombre</w:t>
            </w:r>
            <w:r w:rsidR="00D854FB">
              <w:rPr>
                <w:rFonts w:ascii="Tahoma" w:hAnsi="Tahoma" w:cs="Tahoma"/>
                <w:sz w:val="16"/>
                <w:lang w:val="es-CO"/>
              </w:rPr>
              <w:t>s y apellidos</w:t>
            </w:r>
            <w:r>
              <w:rPr>
                <w:rFonts w:ascii="Tahoma" w:hAnsi="Tahoma" w:cs="Tahoma"/>
                <w:sz w:val="16"/>
                <w:lang w:val="es-CO"/>
              </w:rPr>
              <w:t xml:space="preserve"> del</w:t>
            </w:r>
            <w:r w:rsidR="00A11120">
              <w:rPr>
                <w:rFonts w:ascii="Tahoma" w:hAnsi="Tahoma" w:cs="Tahoma"/>
                <w:sz w:val="16"/>
                <w:lang w:val="es-CO"/>
              </w:rPr>
              <w:t xml:space="preserve"> (a)</w:t>
            </w:r>
            <w:r>
              <w:rPr>
                <w:rFonts w:ascii="Tahoma" w:hAnsi="Tahoma" w:cs="Tahoma"/>
                <w:sz w:val="16"/>
                <w:lang w:val="es-CO"/>
              </w:rPr>
              <w:t xml:space="preserve"> </w:t>
            </w:r>
            <w:r w:rsidR="00D854FB">
              <w:rPr>
                <w:rFonts w:ascii="Tahoma" w:hAnsi="Tahoma" w:cs="Tahoma"/>
                <w:sz w:val="16"/>
                <w:lang w:val="es-CO"/>
              </w:rPr>
              <w:t>estudiante</w:t>
            </w:r>
          </w:p>
          <w:p w:rsidR="00D854FB" w:rsidRDefault="00D854FB" w:rsidP="00D854FB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</w:p>
          <w:p w:rsidR="00D854FB" w:rsidRPr="00BC0890" w:rsidRDefault="00D854FB" w:rsidP="00D854FB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1633" w:type="pct"/>
            <w:vMerge w:val="restart"/>
            <w:shd w:val="clear" w:color="auto" w:fill="auto"/>
          </w:tcPr>
          <w:p w:rsidR="00FA00DE" w:rsidRDefault="00FA00DE" w:rsidP="0008371E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 w:rsidRPr="00BC0890">
              <w:rPr>
                <w:rFonts w:ascii="Tahoma" w:hAnsi="Tahoma" w:cs="Tahoma"/>
                <w:sz w:val="16"/>
                <w:lang w:val="es-CO"/>
              </w:rPr>
              <w:t>Firma</w:t>
            </w:r>
          </w:p>
          <w:sdt>
            <w:sdtPr>
              <w:rPr>
                <w:rFonts w:ascii="Tahoma" w:hAnsi="Tahoma" w:cs="Tahoma"/>
                <w:sz w:val="16"/>
                <w:lang w:val="es-CO"/>
              </w:rPr>
              <w:id w:val="-754359289"/>
              <w:showingPlcHdr/>
              <w:picture/>
            </w:sdtPr>
            <w:sdtEndPr/>
            <w:sdtContent>
              <w:p w:rsidR="002E4059" w:rsidRPr="00BC0890" w:rsidRDefault="002E4059" w:rsidP="0008371E">
                <w:pPr>
                  <w:jc w:val="both"/>
                  <w:rPr>
                    <w:rFonts w:ascii="Tahoma" w:hAnsi="Tahoma" w:cs="Tahoma"/>
                    <w:sz w:val="16"/>
                    <w:lang w:val="es-CO"/>
                  </w:rPr>
                </w:pPr>
                <w:r>
                  <w:rPr>
                    <w:rFonts w:ascii="Tahoma" w:hAnsi="Tahoma" w:cs="Tahoma"/>
                    <w:noProof/>
                    <w:sz w:val="16"/>
                    <w:lang w:val="es-CO" w:eastAsia="es-CO"/>
                  </w:rPr>
                  <w:drawing>
                    <wp:inline distT="0" distB="0" distL="0" distR="0">
                      <wp:extent cx="1895475" cy="466725"/>
                      <wp:effectExtent l="0" t="0" r="9525" b="9525"/>
                      <wp:docPr id="7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5475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1305" w:type="pct"/>
            <w:gridSpan w:val="3"/>
            <w:shd w:val="clear" w:color="auto" w:fill="BBD900"/>
          </w:tcPr>
          <w:p w:rsidR="00FA00DE" w:rsidRPr="00D854FB" w:rsidRDefault="00FA00DE" w:rsidP="0008371E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Fecha</w:t>
            </w:r>
          </w:p>
        </w:tc>
      </w:tr>
      <w:tr w:rsidR="00FA00DE" w:rsidRPr="00F5280A" w:rsidTr="0008371E">
        <w:tc>
          <w:tcPr>
            <w:tcW w:w="2062" w:type="pct"/>
            <w:vMerge/>
            <w:shd w:val="clear" w:color="auto" w:fill="auto"/>
          </w:tcPr>
          <w:p w:rsidR="00FA00DE" w:rsidRPr="00F5280A" w:rsidRDefault="00FA00DE" w:rsidP="0008371E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FA00DE" w:rsidRPr="00F5280A" w:rsidRDefault="00FA00DE" w:rsidP="0008371E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446" w:type="pct"/>
            <w:shd w:val="clear" w:color="auto" w:fill="BBD900"/>
          </w:tcPr>
          <w:p w:rsidR="00FA00DE" w:rsidRPr="00D854FB" w:rsidRDefault="00FA00DE" w:rsidP="0008371E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Año</w:t>
            </w:r>
          </w:p>
        </w:tc>
        <w:tc>
          <w:tcPr>
            <w:tcW w:w="445" w:type="pct"/>
            <w:shd w:val="clear" w:color="auto" w:fill="BBD900"/>
          </w:tcPr>
          <w:p w:rsidR="00FA00DE" w:rsidRPr="00D854FB" w:rsidRDefault="00FA00DE" w:rsidP="0008371E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Mes</w:t>
            </w:r>
          </w:p>
        </w:tc>
        <w:tc>
          <w:tcPr>
            <w:tcW w:w="414" w:type="pct"/>
            <w:shd w:val="clear" w:color="auto" w:fill="BBD900"/>
          </w:tcPr>
          <w:p w:rsidR="00FA00DE" w:rsidRPr="00D854FB" w:rsidRDefault="00FA00DE" w:rsidP="0008371E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Día</w:t>
            </w:r>
          </w:p>
        </w:tc>
      </w:tr>
      <w:tr w:rsidR="00FA00DE" w:rsidTr="002E4059">
        <w:tc>
          <w:tcPr>
            <w:tcW w:w="2062" w:type="pct"/>
            <w:vMerge/>
            <w:shd w:val="clear" w:color="auto" w:fill="auto"/>
          </w:tcPr>
          <w:p w:rsidR="00FA00DE" w:rsidRPr="00F5280A" w:rsidRDefault="00FA00DE" w:rsidP="0008371E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FA00DE" w:rsidRPr="00F5280A" w:rsidRDefault="00FA00DE" w:rsidP="0008371E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446" w:type="pct"/>
            <w:shd w:val="clear" w:color="auto" w:fill="auto"/>
            <w:vAlign w:val="center"/>
          </w:tcPr>
          <w:p w:rsidR="00FA00DE" w:rsidRDefault="00FA00DE" w:rsidP="002E4059">
            <w:pPr>
              <w:jc w:val="center"/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FA00DE" w:rsidRDefault="00FA00DE" w:rsidP="002E4059">
            <w:pPr>
              <w:jc w:val="center"/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FA00DE" w:rsidRDefault="00FA00DE" w:rsidP="002E4059">
            <w:pPr>
              <w:jc w:val="center"/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</w:tr>
    </w:tbl>
    <w:p w:rsidR="00FA00DE" w:rsidRPr="00BA528B" w:rsidRDefault="00FA00DE">
      <w:pPr>
        <w:rPr>
          <w:sz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9"/>
        <w:gridCol w:w="3254"/>
        <w:gridCol w:w="889"/>
        <w:gridCol w:w="887"/>
        <w:gridCol w:w="825"/>
      </w:tblGrid>
      <w:tr w:rsidR="00FA00DE" w:rsidRPr="00F5280A" w:rsidTr="0008371E">
        <w:tc>
          <w:tcPr>
            <w:tcW w:w="2062" w:type="pct"/>
            <w:vMerge w:val="restart"/>
            <w:shd w:val="clear" w:color="auto" w:fill="auto"/>
          </w:tcPr>
          <w:p w:rsidR="00FA00DE" w:rsidRDefault="00D854FB" w:rsidP="0008371E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>
              <w:rPr>
                <w:rFonts w:ascii="Tahoma" w:hAnsi="Tahoma" w:cs="Tahoma"/>
                <w:sz w:val="16"/>
                <w:lang w:val="es-CO"/>
              </w:rPr>
              <w:t xml:space="preserve">Nombres y apellidos del </w:t>
            </w:r>
            <w:r w:rsidR="00A11120">
              <w:rPr>
                <w:rFonts w:ascii="Tahoma" w:hAnsi="Tahoma" w:cs="Tahoma"/>
                <w:sz w:val="16"/>
                <w:lang w:val="es-CO"/>
              </w:rPr>
              <w:t xml:space="preserve"> (a) </w:t>
            </w:r>
            <w:r>
              <w:rPr>
                <w:rFonts w:ascii="Tahoma" w:hAnsi="Tahoma" w:cs="Tahoma"/>
                <w:sz w:val="16"/>
                <w:lang w:val="es-CO"/>
              </w:rPr>
              <w:t>estudiante</w:t>
            </w:r>
          </w:p>
          <w:p w:rsidR="00D854FB" w:rsidRDefault="00D854FB" w:rsidP="0008371E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</w:p>
          <w:p w:rsidR="00D854FB" w:rsidRPr="00BC0890" w:rsidRDefault="00D854FB" w:rsidP="0008371E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1633" w:type="pct"/>
            <w:vMerge w:val="restart"/>
            <w:shd w:val="clear" w:color="auto" w:fill="auto"/>
          </w:tcPr>
          <w:p w:rsidR="00FA00DE" w:rsidRDefault="00FA00DE" w:rsidP="0008371E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 w:rsidRPr="00BC0890">
              <w:rPr>
                <w:rFonts w:ascii="Tahoma" w:hAnsi="Tahoma" w:cs="Tahoma"/>
                <w:sz w:val="16"/>
                <w:lang w:val="es-CO"/>
              </w:rPr>
              <w:t>Firma</w:t>
            </w:r>
          </w:p>
          <w:sdt>
            <w:sdtPr>
              <w:rPr>
                <w:rFonts w:ascii="Tahoma" w:hAnsi="Tahoma" w:cs="Tahoma"/>
                <w:sz w:val="16"/>
                <w:lang w:val="es-CO"/>
              </w:rPr>
              <w:id w:val="-1529250743"/>
              <w:showingPlcHdr/>
              <w:picture/>
            </w:sdtPr>
            <w:sdtEndPr/>
            <w:sdtContent>
              <w:p w:rsidR="002E4059" w:rsidRPr="00BC0890" w:rsidRDefault="002E4059" w:rsidP="0008371E">
                <w:pPr>
                  <w:jc w:val="both"/>
                  <w:rPr>
                    <w:rFonts w:ascii="Tahoma" w:hAnsi="Tahoma" w:cs="Tahoma"/>
                    <w:sz w:val="16"/>
                    <w:lang w:val="es-CO"/>
                  </w:rPr>
                </w:pPr>
                <w:r>
                  <w:rPr>
                    <w:rFonts w:ascii="Tahoma" w:hAnsi="Tahoma" w:cs="Tahoma"/>
                    <w:noProof/>
                    <w:sz w:val="16"/>
                    <w:lang w:val="es-CO" w:eastAsia="es-CO"/>
                  </w:rPr>
                  <w:drawing>
                    <wp:inline distT="0" distB="0" distL="0" distR="0">
                      <wp:extent cx="1895475" cy="476250"/>
                      <wp:effectExtent l="0" t="0" r="0" b="0"/>
                      <wp:docPr id="8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90" cy="4786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1305" w:type="pct"/>
            <w:gridSpan w:val="3"/>
            <w:shd w:val="clear" w:color="auto" w:fill="BBD900"/>
          </w:tcPr>
          <w:p w:rsidR="00FA00DE" w:rsidRPr="00D854FB" w:rsidRDefault="00FA00DE" w:rsidP="0008371E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Fecha</w:t>
            </w:r>
          </w:p>
        </w:tc>
      </w:tr>
      <w:tr w:rsidR="00FA00DE" w:rsidRPr="00F5280A" w:rsidTr="0008371E">
        <w:tc>
          <w:tcPr>
            <w:tcW w:w="2062" w:type="pct"/>
            <w:vMerge/>
            <w:shd w:val="clear" w:color="auto" w:fill="auto"/>
          </w:tcPr>
          <w:p w:rsidR="00FA00DE" w:rsidRPr="00F5280A" w:rsidRDefault="00FA00DE" w:rsidP="0008371E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FA00DE" w:rsidRPr="00F5280A" w:rsidRDefault="00FA00DE" w:rsidP="0008371E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446" w:type="pct"/>
            <w:shd w:val="clear" w:color="auto" w:fill="BBD900"/>
          </w:tcPr>
          <w:p w:rsidR="00FA00DE" w:rsidRPr="00D854FB" w:rsidRDefault="00FA00DE" w:rsidP="0008371E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Año</w:t>
            </w:r>
          </w:p>
        </w:tc>
        <w:tc>
          <w:tcPr>
            <w:tcW w:w="445" w:type="pct"/>
            <w:shd w:val="clear" w:color="auto" w:fill="BBD900"/>
          </w:tcPr>
          <w:p w:rsidR="00FA00DE" w:rsidRPr="00D854FB" w:rsidRDefault="00FA00DE" w:rsidP="0008371E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Mes</w:t>
            </w:r>
          </w:p>
        </w:tc>
        <w:tc>
          <w:tcPr>
            <w:tcW w:w="414" w:type="pct"/>
            <w:shd w:val="clear" w:color="auto" w:fill="BBD900"/>
          </w:tcPr>
          <w:p w:rsidR="00FA00DE" w:rsidRPr="00D854FB" w:rsidRDefault="00FA00DE" w:rsidP="0008371E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Día</w:t>
            </w:r>
          </w:p>
        </w:tc>
      </w:tr>
      <w:tr w:rsidR="00FA00DE" w:rsidTr="002E4059">
        <w:tc>
          <w:tcPr>
            <w:tcW w:w="2062" w:type="pct"/>
            <w:vMerge/>
            <w:shd w:val="clear" w:color="auto" w:fill="auto"/>
          </w:tcPr>
          <w:p w:rsidR="00FA00DE" w:rsidRPr="00F5280A" w:rsidRDefault="00FA00DE" w:rsidP="0008371E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FA00DE" w:rsidRPr="00F5280A" w:rsidRDefault="00FA00DE" w:rsidP="0008371E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446" w:type="pct"/>
            <w:shd w:val="clear" w:color="auto" w:fill="auto"/>
            <w:vAlign w:val="center"/>
          </w:tcPr>
          <w:p w:rsidR="00FA00DE" w:rsidRDefault="00FA00DE" w:rsidP="002E4059">
            <w:pPr>
              <w:jc w:val="center"/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FA00DE" w:rsidRDefault="00FA00DE" w:rsidP="002E4059">
            <w:pPr>
              <w:jc w:val="center"/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2E4059" w:rsidRDefault="00FA00DE" w:rsidP="002E4059">
            <w:pPr>
              <w:jc w:val="center"/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  <w:p w:rsidR="00FA00DE" w:rsidRPr="002E4059" w:rsidRDefault="00FA00DE" w:rsidP="002E4059">
            <w:pPr>
              <w:jc w:val="center"/>
            </w:pPr>
          </w:p>
        </w:tc>
      </w:tr>
    </w:tbl>
    <w:p w:rsidR="00FA00DE" w:rsidRDefault="00FA00DE" w:rsidP="0066733B">
      <w:pPr>
        <w:spacing w:line="360" w:lineRule="auto"/>
        <w:jc w:val="both"/>
        <w:rPr>
          <w:rFonts w:ascii="Tahoma" w:hAnsi="Tahoma" w:cs="Tahoma"/>
          <w:b/>
          <w:sz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9"/>
        <w:gridCol w:w="3254"/>
        <w:gridCol w:w="889"/>
        <w:gridCol w:w="887"/>
        <w:gridCol w:w="825"/>
      </w:tblGrid>
      <w:tr w:rsidR="00FA00DE" w:rsidRPr="00F5280A" w:rsidTr="0008371E">
        <w:tc>
          <w:tcPr>
            <w:tcW w:w="2062" w:type="pct"/>
            <w:vMerge w:val="restart"/>
            <w:shd w:val="clear" w:color="auto" w:fill="auto"/>
          </w:tcPr>
          <w:p w:rsidR="00FA00DE" w:rsidRDefault="00D854FB" w:rsidP="0008371E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>
              <w:rPr>
                <w:rFonts w:ascii="Tahoma" w:hAnsi="Tahoma" w:cs="Tahoma"/>
                <w:sz w:val="16"/>
                <w:lang w:val="es-CO"/>
              </w:rPr>
              <w:t xml:space="preserve">Nombres y apellidos del </w:t>
            </w:r>
            <w:r w:rsidR="00A11120">
              <w:rPr>
                <w:rFonts w:ascii="Tahoma" w:hAnsi="Tahoma" w:cs="Tahoma"/>
                <w:sz w:val="16"/>
                <w:lang w:val="es-CO"/>
              </w:rPr>
              <w:t xml:space="preserve">(a) </w:t>
            </w:r>
            <w:r>
              <w:rPr>
                <w:rFonts w:ascii="Tahoma" w:hAnsi="Tahoma" w:cs="Tahoma"/>
                <w:sz w:val="16"/>
                <w:lang w:val="es-CO"/>
              </w:rPr>
              <w:t>estudiant</w:t>
            </w:r>
            <w:r w:rsidR="00A11120">
              <w:rPr>
                <w:rFonts w:ascii="Tahoma" w:hAnsi="Tahoma" w:cs="Tahoma"/>
                <w:sz w:val="16"/>
                <w:lang w:val="es-CO"/>
              </w:rPr>
              <w:t>e</w:t>
            </w:r>
          </w:p>
          <w:p w:rsidR="00D854FB" w:rsidRDefault="00D854FB" w:rsidP="0008371E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</w:p>
          <w:p w:rsidR="00D854FB" w:rsidRPr="00BC0890" w:rsidRDefault="00D854FB" w:rsidP="0008371E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1633" w:type="pct"/>
            <w:vMerge w:val="restart"/>
            <w:shd w:val="clear" w:color="auto" w:fill="auto"/>
          </w:tcPr>
          <w:p w:rsidR="00FA00DE" w:rsidRDefault="00FA00DE" w:rsidP="0008371E">
            <w:pPr>
              <w:jc w:val="both"/>
              <w:rPr>
                <w:rFonts w:ascii="Tahoma" w:hAnsi="Tahoma" w:cs="Tahoma"/>
                <w:sz w:val="16"/>
                <w:lang w:val="es-CO"/>
              </w:rPr>
            </w:pPr>
            <w:r w:rsidRPr="00BC0890">
              <w:rPr>
                <w:rFonts w:ascii="Tahoma" w:hAnsi="Tahoma" w:cs="Tahoma"/>
                <w:sz w:val="16"/>
                <w:lang w:val="es-CO"/>
              </w:rPr>
              <w:t>Firma</w:t>
            </w:r>
          </w:p>
          <w:sdt>
            <w:sdtPr>
              <w:rPr>
                <w:rFonts w:ascii="Tahoma" w:hAnsi="Tahoma" w:cs="Tahoma"/>
                <w:sz w:val="16"/>
                <w:lang w:val="es-CO"/>
              </w:rPr>
              <w:id w:val="1888680511"/>
              <w:showingPlcHdr/>
              <w:picture/>
            </w:sdtPr>
            <w:sdtEndPr/>
            <w:sdtContent>
              <w:p w:rsidR="002E4059" w:rsidRPr="00BC0890" w:rsidRDefault="002E4059" w:rsidP="0008371E">
                <w:pPr>
                  <w:jc w:val="both"/>
                  <w:rPr>
                    <w:rFonts w:ascii="Tahoma" w:hAnsi="Tahoma" w:cs="Tahoma"/>
                    <w:sz w:val="16"/>
                    <w:lang w:val="es-CO"/>
                  </w:rPr>
                </w:pPr>
                <w:r>
                  <w:rPr>
                    <w:rFonts w:ascii="Tahoma" w:hAnsi="Tahoma" w:cs="Tahoma"/>
                    <w:noProof/>
                    <w:sz w:val="16"/>
                    <w:lang w:val="es-CO" w:eastAsia="es-CO"/>
                  </w:rPr>
                  <w:drawing>
                    <wp:inline distT="0" distB="0" distL="0" distR="0">
                      <wp:extent cx="1885950" cy="335719"/>
                      <wp:effectExtent l="0" t="0" r="0" b="7620"/>
                      <wp:docPr id="9" name="Imagen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4299" cy="340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1305" w:type="pct"/>
            <w:gridSpan w:val="3"/>
            <w:shd w:val="clear" w:color="auto" w:fill="BBD900"/>
          </w:tcPr>
          <w:p w:rsidR="00FA00DE" w:rsidRPr="00D854FB" w:rsidRDefault="00FA00DE" w:rsidP="0008371E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Fecha</w:t>
            </w:r>
          </w:p>
        </w:tc>
      </w:tr>
      <w:tr w:rsidR="00FA00DE" w:rsidRPr="00F5280A" w:rsidTr="0008371E">
        <w:tc>
          <w:tcPr>
            <w:tcW w:w="2062" w:type="pct"/>
            <w:vMerge/>
            <w:shd w:val="clear" w:color="auto" w:fill="auto"/>
          </w:tcPr>
          <w:p w:rsidR="00FA00DE" w:rsidRPr="00F5280A" w:rsidRDefault="00FA00DE" w:rsidP="0008371E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FA00DE" w:rsidRPr="00F5280A" w:rsidRDefault="00FA00DE" w:rsidP="0008371E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446" w:type="pct"/>
            <w:shd w:val="clear" w:color="auto" w:fill="BBD900"/>
          </w:tcPr>
          <w:p w:rsidR="00FA00DE" w:rsidRPr="00D854FB" w:rsidRDefault="00FA00DE" w:rsidP="0008371E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Año</w:t>
            </w:r>
          </w:p>
        </w:tc>
        <w:tc>
          <w:tcPr>
            <w:tcW w:w="445" w:type="pct"/>
            <w:shd w:val="clear" w:color="auto" w:fill="BBD900"/>
          </w:tcPr>
          <w:p w:rsidR="00FA00DE" w:rsidRPr="00D854FB" w:rsidRDefault="00FA00DE" w:rsidP="0008371E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Mes</w:t>
            </w:r>
          </w:p>
        </w:tc>
        <w:tc>
          <w:tcPr>
            <w:tcW w:w="414" w:type="pct"/>
            <w:shd w:val="clear" w:color="auto" w:fill="BBD900"/>
          </w:tcPr>
          <w:p w:rsidR="00FA00DE" w:rsidRPr="00D854FB" w:rsidRDefault="00FA00DE" w:rsidP="0008371E">
            <w:pPr>
              <w:jc w:val="center"/>
              <w:rPr>
                <w:rFonts w:ascii="Tahoma" w:hAnsi="Tahoma" w:cs="Tahoma"/>
                <w:b/>
                <w:sz w:val="18"/>
                <w:lang w:val="es-CO"/>
              </w:rPr>
            </w:pPr>
            <w:r w:rsidRPr="00D854FB">
              <w:rPr>
                <w:rFonts w:ascii="Tahoma" w:hAnsi="Tahoma" w:cs="Tahoma"/>
                <w:b/>
                <w:sz w:val="18"/>
                <w:lang w:val="es-CO"/>
              </w:rPr>
              <w:t>Día</w:t>
            </w:r>
          </w:p>
        </w:tc>
      </w:tr>
      <w:tr w:rsidR="00FA00DE" w:rsidTr="002E4059">
        <w:trPr>
          <w:trHeight w:val="429"/>
        </w:trPr>
        <w:tc>
          <w:tcPr>
            <w:tcW w:w="2062" w:type="pct"/>
            <w:vMerge/>
            <w:shd w:val="clear" w:color="auto" w:fill="auto"/>
          </w:tcPr>
          <w:p w:rsidR="00FA00DE" w:rsidRPr="00F5280A" w:rsidRDefault="00FA00DE" w:rsidP="0008371E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FA00DE" w:rsidRPr="00F5280A" w:rsidRDefault="00FA00DE" w:rsidP="0008371E">
            <w:pPr>
              <w:jc w:val="both"/>
              <w:rPr>
                <w:rFonts w:ascii="Tahoma" w:hAnsi="Tahoma" w:cs="Tahoma"/>
                <w:b/>
                <w:lang w:val="es-CO"/>
              </w:rPr>
            </w:pPr>
          </w:p>
        </w:tc>
        <w:tc>
          <w:tcPr>
            <w:tcW w:w="446" w:type="pct"/>
            <w:shd w:val="clear" w:color="auto" w:fill="auto"/>
            <w:vAlign w:val="center"/>
          </w:tcPr>
          <w:p w:rsidR="00FA00DE" w:rsidRDefault="00FA00DE" w:rsidP="002E4059">
            <w:pPr>
              <w:jc w:val="center"/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FA00DE" w:rsidRDefault="00FA00DE" w:rsidP="002E4059">
            <w:pPr>
              <w:jc w:val="center"/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FA00DE" w:rsidRDefault="00FA00DE" w:rsidP="002E4059">
            <w:pPr>
              <w:jc w:val="center"/>
            </w:pP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instrText xml:space="preserve"> FORMTEXT </w:instrTex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separate"/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noProof/>
                <w:sz w:val="18"/>
                <w:szCs w:val="18"/>
                <w:lang w:val="es-CO"/>
              </w:rPr>
              <w:t> </w:t>
            </w:r>
            <w:r w:rsidRPr="00600DDC">
              <w:rPr>
                <w:rFonts w:ascii="Tahoma" w:hAnsi="Tahoma" w:cs="Tahoma"/>
                <w:sz w:val="18"/>
                <w:szCs w:val="18"/>
                <w:lang w:val="es-CO"/>
              </w:rPr>
              <w:fldChar w:fldCharType="end"/>
            </w:r>
          </w:p>
        </w:tc>
      </w:tr>
    </w:tbl>
    <w:p w:rsidR="00300157" w:rsidRDefault="00300157" w:rsidP="004356BA">
      <w:pPr>
        <w:spacing w:line="360" w:lineRule="auto"/>
        <w:jc w:val="both"/>
        <w:rPr>
          <w:rFonts w:ascii="Tahoma" w:hAnsi="Tahoma" w:cs="Tahoma"/>
          <w:iCs/>
          <w:color w:val="000000" w:themeColor="text1"/>
          <w:sz w:val="14"/>
        </w:rPr>
      </w:pPr>
    </w:p>
    <w:p w:rsidR="008F0B94" w:rsidRDefault="008F0B94" w:rsidP="004356BA">
      <w:pPr>
        <w:spacing w:line="360" w:lineRule="auto"/>
        <w:jc w:val="both"/>
        <w:rPr>
          <w:rFonts w:ascii="Tahoma" w:hAnsi="Tahoma" w:cs="Tahoma"/>
          <w:iCs/>
          <w:color w:val="000000" w:themeColor="text1"/>
          <w:sz w:val="14"/>
        </w:rPr>
      </w:pPr>
    </w:p>
    <w:p w:rsidR="008F0B94" w:rsidRPr="008F0B94" w:rsidRDefault="008F0B94" w:rsidP="004356BA">
      <w:pPr>
        <w:spacing w:line="360" w:lineRule="auto"/>
        <w:jc w:val="both"/>
        <w:rPr>
          <w:rFonts w:ascii="Tahoma" w:hAnsi="Tahoma" w:cs="Tahoma"/>
          <w:b/>
        </w:rPr>
      </w:pPr>
      <w:r w:rsidRPr="008F0B94">
        <w:rPr>
          <w:rFonts w:ascii="Tahoma" w:hAnsi="Tahoma" w:cs="Tahoma"/>
          <w:b/>
        </w:rPr>
        <w:t>REVISIÓN Y VALIDACIÓN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9"/>
        <w:gridCol w:w="3254"/>
        <w:gridCol w:w="889"/>
        <w:gridCol w:w="887"/>
        <w:gridCol w:w="825"/>
      </w:tblGrid>
      <w:tr w:rsidR="00BE6BE1" w:rsidRPr="00F5280A" w:rsidTr="00D21A6D">
        <w:tc>
          <w:tcPr>
            <w:tcW w:w="2062" w:type="pct"/>
            <w:vMerge w:val="restart"/>
            <w:shd w:val="clear" w:color="auto" w:fill="auto"/>
          </w:tcPr>
          <w:p w:rsidR="00BE6BE1" w:rsidRPr="00BE6BE1" w:rsidRDefault="00BE6BE1" w:rsidP="00D21A6D">
            <w:pPr>
              <w:jc w:val="both"/>
              <w:rPr>
                <w:rFonts w:ascii="Tahoma" w:hAnsi="Tahoma" w:cs="Tahoma"/>
                <w:sz w:val="16"/>
                <w:szCs w:val="18"/>
              </w:rPr>
            </w:pPr>
            <w:r w:rsidRPr="00BE6BE1">
              <w:rPr>
                <w:rFonts w:ascii="Tahoma" w:hAnsi="Tahoma" w:cs="Tahoma"/>
                <w:sz w:val="16"/>
                <w:szCs w:val="18"/>
              </w:rPr>
              <w:t xml:space="preserve">Nombre del </w:t>
            </w:r>
            <w:r w:rsidR="00A11120">
              <w:rPr>
                <w:rFonts w:ascii="Tahoma" w:hAnsi="Tahoma" w:cs="Tahoma"/>
                <w:sz w:val="16"/>
                <w:szCs w:val="18"/>
              </w:rPr>
              <w:t>Jefe</w:t>
            </w:r>
            <w:r w:rsidRPr="00BE6BE1">
              <w:rPr>
                <w:rFonts w:ascii="Tahoma" w:hAnsi="Tahoma" w:cs="Tahoma"/>
                <w:sz w:val="16"/>
                <w:szCs w:val="18"/>
              </w:rPr>
              <w:t xml:space="preserve"> centro de investigación</w:t>
            </w:r>
          </w:p>
          <w:p w:rsidR="00BE6BE1" w:rsidRPr="00BE6BE1" w:rsidRDefault="00BE6BE1" w:rsidP="00D21A6D">
            <w:pPr>
              <w:jc w:val="both"/>
              <w:rPr>
                <w:rFonts w:ascii="Tahoma" w:hAnsi="Tahoma" w:cs="Tahoma"/>
                <w:sz w:val="16"/>
                <w:szCs w:val="18"/>
              </w:rPr>
            </w:pPr>
          </w:p>
          <w:p w:rsidR="00BE6BE1" w:rsidRPr="00BE6BE1" w:rsidRDefault="00BE6BE1" w:rsidP="00D21A6D">
            <w:pPr>
              <w:jc w:val="both"/>
              <w:rPr>
                <w:rFonts w:ascii="Tahoma" w:hAnsi="Tahoma" w:cs="Tahoma"/>
                <w:sz w:val="16"/>
                <w:szCs w:val="18"/>
              </w:rPr>
            </w:pPr>
            <w:r w:rsidRPr="00BE6BE1"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BE6BE1">
              <w:rPr>
                <w:rFonts w:ascii="Tahoma" w:hAnsi="Tahoma" w:cs="Tahoma"/>
                <w:sz w:val="18"/>
                <w:szCs w:val="18"/>
              </w:rPr>
              <w:instrText xml:space="preserve"> FORMTEXT </w:instrText>
            </w:r>
            <w:r w:rsidRPr="00BE6BE1">
              <w:rPr>
                <w:rFonts w:ascii="Tahoma" w:hAnsi="Tahoma" w:cs="Tahoma"/>
                <w:sz w:val="18"/>
                <w:szCs w:val="18"/>
              </w:rPr>
            </w:r>
            <w:r w:rsidRPr="00BE6BE1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BE6BE1">
              <w:rPr>
                <w:rFonts w:ascii="Tahoma" w:hAnsi="Tahoma" w:cs="Tahoma"/>
                <w:noProof/>
                <w:sz w:val="18"/>
                <w:szCs w:val="18"/>
              </w:rPr>
              <w:t> </w:t>
            </w:r>
            <w:r w:rsidRPr="00BE6BE1">
              <w:rPr>
                <w:rFonts w:ascii="Tahoma" w:hAnsi="Tahoma" w:cs="Tahoma"/>
                <w:noProof/>
                <w:sz w:val="18"/>
                <w:szCs w:val="18"/>
              </w:rPr>
              <w:t> </w:t>
            </w:r>
            <w:r w:rsidRPr="00BE6BE1">
              <w:rPr>
                <w:rFonts w:ascii="Tahoma" w:hAnsi="Tahoma" w:cs="Tahoma"/>
                <w:noProof/>
                <w:sz w:val="18"/>
                <w:szCs w:val="18"/>
              </w:rPr>
              <w:t> </w:t>
            </w:r>
            <w:r w:rsidRPr="00BE6BE1">
              <w:rPr>
                <w:rFonts w:ascii="Tahoma" w:hAnsi="Tahoma" w:cs="Tahoma"/>
                <w:noProof/>
                <w:sz w:val="18"/>
                <w:szCs w:val="18"/>
              </w:rPr>
              <w:t> </w:t>
            </w:r>
            <w:r w:rsidRPr="00BE6BE1">
              <w:rPr>
                <w:rFonts w:ascii="Tahoma" w:hAnsi="Tahoma" w:cs="Tahoma"/>
                <w:noProof/>
                <w:sz w:val="18"/>
                <w:szCs w:val="18"/>
              </w:rPr>
              <w:t> </w:t>
            </w:r>
            <w:r w:rsidRPr="00BE6BE1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633" w:type="pct"/>
            <w:vMerge w:val="restart"/>
            <w:shd w:val="clear" w:color="auto" w:fill="auto"/>
          </w:tcPr>
          <w:p w:rsidR="00BE6BE1" w:rsidRDefault="00BE6BE1" w:rsidP="00D21A6D">
            <w:pPr>
              <w:jc w:val="both"/>
              <w:rPr>
                <w:rFonts w:ascii="Tahoma" w:hAnsi="Tahoma" w:cs="Tahoma"/>
                <w:sz w:val="16"/>
                <w:szCs w:val="18"/>
              </w:rPr>
            </w:pPr>
            <w:r w:rsidRPr="00BE6BE1">
              <w:rPr>
                <w:rFonts w:ascii="Tahoma" w:hAnsi="Tahoma" w:cs="Tahoma"/>
                <w:sz w:val="16"/>
                <w:szCs w:val="18"/>
              </w:rPr>
              <w:t>Firma</w:t>
            </w:r>
          </w:p>
          <w:sdt>
            <w:sdtPr>
              <w:rPr>
                <w:rFonts w:ascii="Tahoma" w:hAnsi="Tahoma" w:cs="Tahoma"/>
                <w:sz w:val="16"/>
                <w:szCs w:val="18"/>
              </w:rPr>
              <w:id w:val="-94639322"/>
              <w:showingPlcHdr/>
              <w:picture/>
            </w:sdtPr>
            <w:sdtEndPr/>
            <w:sdtContent>
              <w:p w:rsidR="002E4059" w:rsidRPr="00BE6BE1" w:rsidRDefault="002E4059" w:rsidP="00D21A6D">
                <w:pPr>
                  <w:jc w:val="both"/>
                  <w:rPr>
                    <w:rFonts w:ascii="Tahoma" w:hAnsi="Tahoma" w:cs="Tahoma"/>
                    <w:sz w:val="16"/>
                    <w:szCs w:val="18"/>
                  </w:rPr>
                </w:pPr>
                <w:r>
                  <w:rPr>
                    <w:rFonts w:ascii="Tahoma" w:hAnsi="Tahoma" w:cs="Tahoma"/>
                    <w:noProof/>
                    <w:sz w:val="16"/>
                    <w:szCs w:val="18"/>
                    <w:lang w:val="es-CO" w:eastAsia="es-CO"/>
                  </w:rPr>
                  <w:drawing>
                    <wp:inline distT="0" distB="0" distL="0" distR="0">
                      <wp:extent cx="1838325" cy="409575"/>
                      <wp:effectExtent l="0" t="0" r="9525" b="9525"/>
                      <wp:docPr id="10" name="Imagen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8325" cy="409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1305" w:type="pct"/>
            <w:gridSpan w:val="3"/>
            <w:shd w:val="clear" w:color="auto" w:fill="BBD900"/>
            <w:vAlign w:val="center"/>
          </w:tcPr>
          <w:p w:rsidR="00BE6BE1" w:rsidRPr="00BE6BE1" w:rsidRDefault="00BE6BE1" w:rsidP="00D21A6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BE6BE1">
              <w:rPr>
                <w:rFonts w:ascii="Tahoma" w:hAnsi="Tahoma" w:cs="Tahoma"/>
                <w:b/>
                <w:sz w:val="18"/>
                <w:szCs w:val="18"/>
              </w:rPr>
              <w:t>Fecha</w:t>
            </w:r>
          </w:p>
        </w:tc>
      </w:tr>
      <w:tr w:rsidR="00BE6BE1" w:rsidRPr="00F5280A" w:rsidTr="00D21A6D">
        <w:tc>
          <w:tcPr>
            <w:tcW w:w="2062" w:type="pct"/>
            <w:vMerge/>
            <w:shd w:val="clear" w:color="auto" w:fill="auto"/>
          </w:tcPr>
          <w:p w:rsidR="00BE6BE1" w:rsidRPr="00F5280A" w:rsidRDefault="00BE6BE1" w:rsidP="00D21A6D">
            <w:pPr>
              <w:jc w:val="both"/>
              <w:rPr>
                <w:b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BE6BE1" w:rsidRPr="00F5280A" w:rsidRDefault="00BE6BE1" w:rsidP="00D21A6D">
            <w:pPr>
              <w:jc w:val="both"/>
              <w:rPr>
                <w:b/>
              </w:rPr>
            </w:pPr>
          </w:p>
        </w:tc>
        <w:tc>
          <w:tcPr>
            <w:tcW w:w="446" w:type="pct"/>
            <w:shd w:val="clear" w:color="auto" w:fill="BBD900"/>
            <w:vAlign w:val="center"/>
          </w:tcPr>
          <w:p w:rsidR="00BE6BE1" w:rsidRPr="00BE6BE1" w:rsidRDefault="00BE6BE1" w:rsidP="00D21A6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BE6BE1">
              <w:rPr>
                <w:rFonts w:ascii="Tahoma" w:hAnsi="Tahoma" w:cs="Tahoma"/>
                <w:b/>
                <w:sz w:val="18"/>
                <w:szCs w:val="18"/>
              </w:rPr>
              <w:t>Año</w:t>
            </w:r>
          </w:p>
        </w:tc>
        <w:tc>
          <w:tcPr>
            <w:tcW w:w="445" w:type="pct"/>
            <w:shd w:val="clear" w:color="auto" w:fill="BBD900"/>
            <w:vAlign w:val="center"/>
          </w:tcPr>
          <w:p w:rsidR="00BE6BE1" w:rsidRPr="00BE6BE1" w:rsidRDefault="00BE6BE1" w:rsidP="00D21A6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BE6BE1">
              <w:rPr>
                <w:rFonts w:ascii="Tahoma" w:hAnsi="Tahoma" w:cs="Tahoma"/>
                <w:b/>
                <w:sz w:val="18"/>
                <w:szCs w:val="18"/>
              </w:rPr>
              <w:t>Mes</w:t>
            </w:r>
          </w:p>
        </w:tc>
        <w:tc>
          <w:tcPr>
            <w:tcW w:w="414" w:type="pct"/>
            <w:shd w:val="clear" w:color="auto" w:fill="BBD900"/>
            <w:vAlign w:val="center"/>
          </w:tcPr>
          <w:p w:rsidR="00BE6BE1" w:rsidRPr="00BE6BE1" w:rsidRDefault="00BE6BE1" w:rsidP="00D21A6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BE6BE1">
              <w:rPr>
                <w:rFonts w:ascii="Tahoma" w:hAnsi="Tahoma" w:cs="Tahoma"/>
                <w:b/>
                <w:sz w:val="18"/>
                <w:szCs w:val="18"/>
              </w:rPr>
              <w:t>Día</w:t>
            </w:r>
          </w:p>
        </w:tc>
      </w:tr>
      <w:tr w:rsidR="00BE6BE1" w:rsidRPr="00F5280A" w:rsidTr="002E4059">
        <w:tc>
          <w:tcPr>
            <w:tcW w:w="2062" w:type="pct"/>
            <w:vMerge/>
            <w:shd w:val="clear" w:color="auto" w:fill="auto"/>
          </w:tcPr>
          <w:p w:rsidR="00BE6BE1" w:rsidRPr="00F5280A" w:rsidRDefault="00BE6BE1" w:rsidP="00D21A6D">
            <w:pPr>
              <w:jc w:val="both"/>
              <w:rPr>
                <w:b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BE6BE1" w:rsidRPr="00F5280A" w:rsidRDefault="00BE6BE1" w:rsidP="00D21A6D">
            <w:pPr>
              <w:jc w:val="both"/>
              <w:rPr>
                <w:b/>
              </w:rPr>
            </w:pPr>
          </w:p>
        </w:tc>
        <w:tc>
          <w:tcPr>
            <w:tcW w:w="446" w:type="pct"/>
            <w:shd w:val="clear" w:color="auto" w:fill="auto"/>
            <w:vAlign w:val="center"/>
          </w:tcPr>
          <w:p w:rsidR="00BE6BE1" w:rsidRPr="00F5280A" w:rsidRDefault="00BE6BE1" w:rsidP="002E4059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BE6BE1" w:rsidRPr="00F5280A" w:rsidRDefault="00BE6BE1" w:rsidP="002E4059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</w:p>
        </w:tc>
        <w:tc>
          <w:tcPr>
            <w:tcW w:w="414" w:type="pct"/>
            <w:shd w:val="clear" w:color="auto" w:fill="auto"/>
            <w:vAlign w:val="center"/>
          </w:tcPr>
          <w:p w:rsidR="00BE6BE1" w:rsidRPr="00F5280A" w:rsidRDefault="00BE6BE1" w:rsidP="002E4059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</w:p>
        </w:tc>
      </w:tr>
    </w:tbl>
    <w:p w:rsidR="00BE6BE1" w:rsidRPr="004356BA" w:rsidRDefault="00BE6BE1" w:rsidP="004356BA">
      <w:pPr>
        <w:spacing w:line="360" w:lineRule="auto"/>
        <w:jc w:val="both"/>
        <w:rPr>
          <w:rFonts w:ascii="Tahoma" w:hAnsi="Tahoma" w:cs="Tahoma"/>
          <w:iCs/>
          <w:color w:val="000000" w:themeColor="text1"/>
          <w:sz w:val="18"/>
        </w:rPr>
      </w:pPr>
    </w:p>
    <w:sectPr w:rsidR="00BE6BE1" w:rsidRPr="004356BA" w:rsidSect="00BA528B">
      <w:footerReference w:type="default" r:id="rId10"/>
      <w:pgSz w:w="12242" w:h="15842" w:code="1"/>
      <w:pgMar w:top="851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DF6" w:rsidRDefault="00716DF6" w:rsidP="00C32C0F">
      <w:r>
        <w:separator/>
      </w:r>
    </w:p>
  </w:endnote>
  <w:endnote w:type="continuationSeparator" w:id="0">
    <w:p w:rsidR="00716DF6" w:rsidRDefault="00716DF6" w:rsidP="00C32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749915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84C01" w:rsidRDefault="00E84C01" w:rsidP="00E84C01">
            <w:pPr>
              <w:pStyle w:val="Piedepgina"/>
              <w:jc w:val="right"/>
            </w:pPr>
            <w:r w:rsidRPr="00E84C01">
              <w:rPr>
                <w:rFonts w:ascii="Tahoma" w:hAnsi="Tahoma" w:cs="Tahoma"/>
              </w:rPr>
              <w:t xml:space="preserve">Página </w:t>
            </w:r>
            <w:r w:rsidRPr="00E84C01">
              <w:rPr>
                <w:rFonts w:ascii="Tahoma" w:hAnsi="Tahoma" w:cs="Tahoma"/>
                <w:b/>
                <w:bCs/>
              </w:rPr>
              <w:fldChar w:fldCharType="begin"/>
            </w:r>
            <w:r w:rsidRPr="00E84C01">
              <w:rPr>
                <w:rFonts w:ascii="Tahoma" w:hAnsi="Tahoma" w:cs="Tahoma"/>
                <w:b/>
                <w:bCs/>
              </w:rPr>
              <w:instrText>PAGE</w:instrText>
            </w:r>
            <w:r w:rsidRPr="00E84C01">
              <w:rPr>
                <w:rFonts w:ascii="Tahoma" w:hAnsi="Tahoma" w:cs="Tahoma"/>
                <w:b/>
                <w:bCs/>
              </w:rPr>
              <w:fldChar w:fldCharType="separate"/>
            </w:r>
            <w:r w:rsidR="005C1D62">
              <w:rPr>
                <w:rFonts w:ascii="Tahoma" w:hAnsi="Tahoma" w:cs="Tahoma"/>
                <w:b/>
                <w:bCs/>
                <w:noProof/>
              </w:rPr>
              <w:t>1</w:t>
            </w:r>
            <w:r w:rsidRPr="00E84C01">
              <w:rPr>
                <w:rFonts w:ascii="Tahoma" w:hAnsi="Tahoma" w:cs="Tahoma"/>
                <w:b/>
                <w:bCs/>
              </w:rPr>
              <w:fldChar w:fldCharType="end"/>
            </w:r>
            <w:r w:rsidRPr="00E84C01">
              <w:rPr>
                <w:rFonts w:ascii="Tahoma" w:hAnsi="Tahoma" w:cs="Tahoma"/>
              </w:rPr>
              <w:t xml:space="preserve"> de </w:t>
            </w:r>
            <w:r w:rsidRPr="00E84C01">
              <w:rPr>
                <w:rFonts w:ascii="Tahoma" w:hAnsi="Tahoma" w:cs="Tahoma"/>
                <w:b/>
                <w:bCs/>
              </w:rPr>
              <w:fldChar w:fldCharType="begin"/>
            </w:r>
            <w:r w:rsidRPr="00E84C01">
              <w:rPr>
                <w:rFonts w:ascii="Tahoma" w:hAnsi="Tahoma" w:cs="Tahoma"/>
                <w:b/>
                <w:bCs/>
              </w:rPr>
              <w:instrText>NUMPAGES</w:instrText>
            </w:r>
            <w:r w:rsidRPr="00E84C01">
              <w:rPr>
                <w:rFonts w:ascii="Tahoma" w:hAnsi="Tahoma" w:cs="Tahoma"/>
                <w:b/>
                <w:bCs/>
              </w:rPr>
              <w:fldChar w:fldCharType="separate"/>
            </w:r>
            <w:r w:rsidR="005C1D62">
              <w:rPr>
                <w:rFonts w:ascii="Tahoma" w:hAnsi="Tahoma" w:cs="Tahoma"/>
                <w:b/>
                <w:bCs/>
                <w:noProof/>
              </w:rPr>
              <w:t>3</w:t>
            </w:r>
            <w:r w:rsidRPr="00E84C01">
              <w:rPr>
                <w:rFonts w:ascii="Tahoma" w:hAnsi="Tahoma" w:cs="Tahoma"/>
                <w:b/>
                <w:bCs/>
              </w:rPr>
              <w:fldChar w:fldCharType="end"/>
            </w:r>
          </w:p>
        </w:sdtContent>
      </w:sdt>
    </w:sdtContent>
  </w:sdt>
  <w:p w:rsidR="00C32C0F" w:rsidRDefault="00C32C0F" w:rsidP="00384984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DF6" w:rsidRDefault="00716DF6" w:rsidP="00C32C0F">
      <w:r>
        <w:separator/>
      </w:r>
    </w:p>
  </w:footnote>
  <w:footnote w:type="continuationSeparator" w:id="0">
    <w:p w:rsidR="00716DF6" w:rsidRDefault="00716DF6" w:rsidP="00C32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55332"/>
    <w:multiLevelType w:val="multilevel"/>
    <w:tmpl w:val="F35CA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38C12DA"/>
    <w:multiLevelType w:val="multilevel"/>
    <w:tmpl w:val="F35CA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40537E3"/>
    <w:multiLevelType w:val="hybridMultilevel"/>
    <w:tmpl w:val="82382BB6"/>
    <w:lvl w:ilvl="0" w:tplc="C63C9A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1565E"/>
    <w:multiLevelType w:val="singleLevel"/>
    <w:tmpl w:val="DA10394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4">
    <w:nsid w:val="285F0642"/>
    <w:multiLevelType w:val="multilevel"/>
    <w:tmpl w:val="F35CA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89A6018"/>
    <w:multiLevelType w:val="hybridMultilevel"/>
    <w:tmpl w:val="A9FE004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B186D7C"/>
    <w:multiLevelType w:val="hybridMultilevel"/>
    <w:tmpl w:val="54E660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D747EAE"/>
    <w:multiLevelType w:val="hybridMultilevel"/>
    <w:tmpl w:val="532891CE"/>
    <w:lvl w:ilvl="0" w:tplc="0D5C0472">
      <w:start w:val="1"/>
      <w:numFmt w:val="upperRoman"/>
      <w:pStyle w:val="Ttulo7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D870F3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61344D5"/>
    <w:multiLevelType w:val="multilevel"/>
    <w:tmpl w:val="F35CA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F4911A1"/>
    <w:multiLevelType w:val="singleLevel"/>
    <w:tmpl w:val="DA10394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1">
    <w:nsid w:val="430E3D2E"/>
    <w:multiLevelType w:val="hybridMultilevel"/>
    <w:tmpl w:val="8EEEA6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675C1C"/>
    <w:multiLevelType w:val="multilevel"/>
    <w:tmpl w:val="F35CA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44AF34D7"/>
    <w:multiLevelType w:val="singleLevel"/>
    <w:tmpl w:val="DA10394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4">
    <w:nsid w:val="4FC57B85"/>
    <w:multiLevelType w:val="hybridMultilevel"/>
    <w:tmpl w:val="06DA5B26"/>
    <w:lvl w:ilvl="0" w:tplc="93860D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/>
        <w:sz w:val="22"/>
      </w:rPr>
    </w:lvl>
    <w:lvl w:ilvl="1" w:tplc="4E987F9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313564"/>
    <w:multiLevelType w:val="singleLevel"/>
    <w:tmpl w:val="DA10394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6">
    <w:nsid w:val="60A26716"/>
    <w:multiLevelType w:val="multilevel"/>
    <w:tmpl w:val="0EA89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98"/>
        </w:tabs>
        <w:ind w:left="1098" w:hanging="390"/>
      </w:pPr>
      <w:rPr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4944"/>
        </w:tabs>
        <w:ind w:left="4944" w:hanging="1800"/>
      </w:pPr>
    </w:lvl>
  </w:abstractNum>
  <w:abstractNum w:abstractNumId="17">
    <w:nsid w:val="73C93DC1"/>
    <w:multiLevelType w:val="hybridMultilevel"/>
    <w:tmpl w:val="DC8CA2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A6E7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DCB3B7F"/>
    <w:multiLevelType w:val="singleLevel"/>
    <w:tmpl w:val="DA10394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10"/>
  </w:num>
  <w:num w:numId="2">
    <w:abstractNumId w:val="19"/>
  </w:num>
  <w:num w:numId="3">
    <w:abstractNumId w:val="13"/>
  </w:num>
  <w:num w:numId="4">
    <w:abstractNumId w:val="3"/>
  </w:num>
  <w:num w:numId="5">
    <w:abstractNumId w:val="18"/>
  </w:num>
  <w:num w:numId="6">
    <w:abstractNumId w:val="15"/>
  </w:num>
  <w:num w:numId="7">
    <w:abstractNumId w:val="8"/>
  </w:num>
  <w:num w:numId="8">
    <w:abstractNumId w:val="14"/>
  </w:num>
  <w:num w:numId="9">
    <w:abstractNumId w:val="7"/>
  </w:num>
  <w:num w:numId="10">
    <w:abstractNumId w:val="11"/>
  </w:num>
  <w:num w:numId="11">
    <w:abstractNumId w:val="5"/>
  </w:num>
  <w:num w:numId="12">
    <w:abstractNumId w:val="6"/>
  </w:num>
  <w:num w:numId="13">
    <w:abstractNumId w:val="4"/>
  </w:num>
  <w:num w:numId="14">
    <w:abstractNumId w:val="2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0"/>
  </w:num>
  <w:num w:numId="18">
    <w:abstractNumId w:val="12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16"/>
    <w:rsid w:val="00071345"/>
    <w:rsid w:val="00087416"/>
    <w:rsid w:val="00101A4F"/>
    <w:rsid w:val="00120D2A"/>
    <w:rsid w:val="0015614E"/>
    <w:rsid w:val="00160BB6"/>
    <w:rsid w:val="001914F0"/>
    <w:rsid w:val="0019184B"/>
    <w:rsid w:val="001A3828"/>
    <w:rsid w:val="001B4936"/>
    <w:rsid w:val="001E1B19"/>
    <w:rsid w:val="001E35DB"/>
    <w:rsid w:val="001F63FB"/>
    <w:rsid w:val="0021094F"/>
    <w:rsid w:val="00216416"/>
    <w:rsid w:val="0023525A"/>
    <w:rsid w:val="002A5F7E"/>
    <w:rsid w:val="002B23A6"/>
    <w:rsid w:val="002B4A95"/>
    <w:rsid w:val="002D5232"/>
    <w:rsid w:val="002E4059"/>
    <w:rsid w:val="002E62E9"/>
    <w:rsid w:val="002E65A7"/>
    <w:rsid w:val="00300157"/>
    <w:rsid w:val="003149F9"/>
    <w:rsid w:val="00337A8C"/>
    <w:rsid w:val="00384984"/>
    <w:rsid w:val="003A5CF7"/>
    <w:rsid w:val="003D4C24"/>
    <w:rsid w:val="0042575F"/>
    <w:rsid w:val="004356BA"/>
    <w:rsid w:val="00452485"/>
    <w:rsid w:val="004545DF"/>
    <w:rsid w:val="00457C5F"/>
    <w:rsid w:val="00465748"/>
    <w:rsid w:val="0048405A"/>
    <w:rsid w:val="00491E9F"/>
    <w:rsid w:val="0054530B"/>
    <w:rsid w:val="00551456"/>
    <w:rsid w:val="00583EB0"/>
    <w:rsid w:val="005C1D62"/>
    <w:rsid w:val="005C50DC"/>
    <w:rsid w:val="005F4AD7"/>
    <w:rsid w:val="00610092"/>
    <w:rsid w:val="00614C93"/>
    <w:rsid w:val="006371D6"/>
    <w:rsid w:val="0066733B"/>
    <w:rsid w:val="006855E1"/>
    <w:rsid w:val="006C0F0B"/>
    <w:rsid w:val="0071149C"/>
    <w:rsid w:val="00716DF6"/>
    <w:rsid w:val="00722981"/>
    <w:rsid w:val="00734A8E"/>
    <w:rsid w:val="00764E2D"/>
    <w:rsid w:val="00776295"/>
    <w:rsid w:val="007901D3"/>
    <w:rsid w:val="00792B2C"/>
    <w:rsid w:val="007A293D"/>
    <w:rsid w:val="007C4A52"/>
    <w:rsid w:val="007D13FD"/>
    <w:rsid w:val="007F5930"/>
    <w:rsid w:val="00845F9B"/>
    <w:rsid w:val="00867887"/>
    <w:rsid w:val="00874072"/>
    <w:rsid w:val="00876868"/>
    <w:rsid w:val="00883436"/>
    <w:rsid w:val="008903A3"/>
    <w:rsid w:val="0089044C"/>
    <w:rsid w:val="008A2C4A"/>
    <w:rsid w:val="008C7ADE"/>
    <w:rsid w:val="008E0D1D"/>
    <w:rsid w:val="008E6464"/>
    <w:rsid w:val="008E7E08"/>
    <w:rsid w:val="008F0B94"/>
    <w:rsid w:val="008F11CB"/>
    <w:rsid w:val="009274C0"/>
    <w:rsid w:val="00957180"/>
    <w:rsid w:val="009956E3"/>
    <w:rsid w:val="009A2A4C"/>
    <w:rsid w:val="00A11120"/>
    <w:rsid w:val="00A339EA"/>
    <w:rsid w:val="00A33BA0"/>
    <w:rsid w:val="00A718C1"/>
    <w:rsid w:val="00A73E2E"/>
    <w:rsid w:val="00A82A49"/>
    <w:rsid w:val="00A94DDE"/>
    <w:rsid w:val="00A9710A"/>
    <w:rsid w:val="00AC2760"/>
    <w:rsid w:val="00AC7BD9"/>
    <w:rsid w:val="00AD57FA"/>
    <w:rsid w:val="00AE4A9A"/>
    <w:rsid w:val="00AF29CF"/>
    <w:rsid w:val="00B02B3E"/>
    <w:rsid w:val="00B2674C"/>
    <w:rsid w:val="00B40C21"/>
    <w:rsid w:val="00B45A19"/>
    <w:rsid w:val="00B472FE"/>
    <w:rsid w:val="00B672A2"/>
    <w:rsid w:val="00B72B0F"/>
    <w:rsid w:val="00B849D6"/>
    <w:rsid w:val="00BA528B"/>
    <w:rsid w:val="00BA740D"/>
    <w:rsid w:val="00BC0890"/>
    <w:rsid w:val="00BC50A5"/>
    <w:rsid w:val="00BD7AEF"/>
    <w:rsid w:val="00BE2865"/>
    <w:rsid w:val="00BE6BE1"/>
    <w:rsid w:val="00C25FB9"/>
    <w:rsid w:val="00C32C0F"/>
    <w:rsid w:val="00C50707"/>
    <w:rsid w:val="00C5236D"/>
    <w:rsid w:val="00C83E38"/>
    <w:rsid w:val="00C84B57"/>
    <w:rsid w:val="00C919CC"/>
    <w:rsid w:val="00C91A68"/>
    <w:rsid w:val="00C9500E"/>
    <w:rsid w:val="00C964A8"/>
    <w:rsid w:val="00CB32FA"/>
    <w:rsid w:val="00CD1A34"/>
    <w:rsid w:val="00CE4FA7"/>
    <w:rsid w:val="00D0560F"/>
    <w:rsid w:val="00D30DFE"/>
    <w:rsid w:val="00D44B15"/>
    <w:rsid w:val="00D50AF8"/>
    <w:rsid w:val="00D52ADC"/>
    <w:rsid w:val="00D606C6"/>
    <w:rsid w:val="00D72484"/>
    <w:rsid w:val="00D73BE5"/>
    <w:rsid w:val="00D854FB"/>
    <w:rsid w:val="00D934B9"/>
    <w:rsid w:val="00D95AD7"/>
    <w:rsid w:val="00D97000"/>
    <w:rsid w:val="00DB4301"/>
    <w:rsid w:val="00DC2AED"/>
    <w:rsid w:val="00DC41AB"/>
    <w:rsid w:val="00DE129A"/>
    <w:rsid w:val="00DF5332"/>
    <w:rsid w:val="00E11EF6"/>
    <w:rsid w:val="00E83F4C"/>
    <w:rsid w:val="00E84C01"/>
    <w:rsid w:val="00EC01AE"/>
    <w:rsid w:val="00ED613D"/>
    <w:rsid w:val="00EE50EF"/>
    <w:rsid w:val="00EF2C07"/>
    <w:rsid w:val="00F122BC"/>
    <w:rsid w:val="00F30A6C"/>
    <w:rsid w:val="00F43044"/>
    <w:rsid w:val="00F5280A"/>
    <w:rsid w:val="00F745F5"/>
    <w:rsid w:val="00F819E8"/>
    <w:rsid w:val="00F83A47"/>
    <w:rsid w:val="00F9533C"/>
    <w:rsid w:val="00F97277"/>
    <w:rsid w:val="00FA00DE"/>
    <w:rsid w:val="00FA7F25"/>
    <w:rsid w:val="00FC70FE"/>
    <w:rsid w:val="00FD3D4B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6A7240B-43FA-4CC2-A608-0962526A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4"/>
      <w:lang w:val="es-CO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pBdr>
        <w:bottom w:val="single" w:sz="12" w:space="1" w:color="auto"/>
      </w:pBdr>
      <w:jc w:val="both"/>
      <w:outlineLvl w:val="3"/>
    </w:pPr>
    <w:rPr>
      <w:b/>
      <w:sz w:val="24"/>
    </w:rPr>
  </w:style>
  <w:style w:type="paragraph" w:styleId="Ttulo7">
    <w:name w:val="heading 7"/>
    <w:basedOn w:val="Normal"/>
    <w:next w:val="Normal"/>
    <w:qFormat/>
    <w:pPr>
      <w:keepNext/>
      <w:numPr>
        <w:numId w:val="9"/>
      </w:numPr>
      <w:tabs>
        <w:tab w:val="clear" w:pos="1080"/>
      </w:tabs>
      <w:ind w:left="360" w:hanging="360"/>
      <w:jc w:val="both"/>
      <w:outlineLvl w:val="6"/>
    </w:pPr>
    <w:rPr>
      <w:rFonts w:ascii="Arial" w:hAnsi="Arial" w:cs="Arial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qFormat/>
    <w:pPr>
      <w:keepNext/>
      <w:numPr>
        <w:ilvl w:val="12"/>
      </w:numPr>
      <w:outlineLvl w:val="8"/>
    </w:pPr>
    <w:rPr>
      <w:b/>
      <w:i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4"/>
      <w:lang w:val="es-CO"/>
    </w:r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sinformato1">
    <w:name w:val="Texto sin formato1"/>
    <w:basedOn w:val="Normal"/>
    <w:pPr>
      <w:widowControl w:val="0"/>
    </w:pPr>
    <w:rPr>
      <w:rFonts w:ascii="Courier New" w:hAnsi="Courier New"/>
      <w:lang w:val="es-ES_tradnl"/>
    </w:rPr>
  </w:style>
  <w:style w:type="paragraph" w:styleId="Textosinformato">
    <w:name w:val="Plain Text"/>
    <w:basedOn w:val="Normal"/>
    <w:pPr>
      <w:widowControl w:val="0"/>
      <w:suppressAutoHyphens/>
    </w:pPr>
    <w:rPr>
      <w:rFonts w:ascii="Courier New" w:hAnsi="Courier New"/>
      <w:noProof/>
    </w:rPr>
  </w:style>
  <w:style w:type="paragraph" w:styleId="Encabezado">
    <w:name w:val="header"/>
    <w:basedOn w:val="Normal"/>
    <w:link w:val="EncabezadoCar"/>
    <w:unhideWhenUsed/>
    <w:rsid w:val="00D95AD7"/>
    <w:pPr>
      <w:tabs>
        <w:tab w:val="center" w:pos="4252"/>
        <w:tab w:val="right" w:pos="8504"/>
      </w:tabs>
      <w:spacing w:before="120" w:after="120"/>
      <w:jc w:val="center"/>
    </w:pPr>
    <w:rPr>
      <w:rFonts w:ascii="Arial" w:hAnsi="Arial"/>
      <w:b/>
      <w:sz w:val="24"/>
      <w:szCs w:val="24"/>
    </w:rPr>
  </w:style>
  <w:style w:type="character" w:customStyle="1" w:styleId="EncabezadoCar">
    <w:name w:val="Encabezado Car"/>
    <w:link w:val="Encabezado"/>
    <w:rsid w:val="00D95AD7"/>
    <w:rPr>
      <w:rFonts w:ascii="Arial" w:hAnsi="Arial"/>
      <w:b/>
      <w:sz w:val="24"/>
      <w:szCs w:val="24"/>
      <w:lang w:val="es-ES" w:eastAsia="es-ES"/>
    </w:rPr>
  </w:style>
  <w:style w:type="character" w:styleId="Nmerodepgina">
    <w:name w:val="page number"/>
    <w:unhideWhenUsed/>
    <w:rsid w:val="00D95AD7"/>
    <w:rPr>
      <w:rFonts w:ascii="Century Gothic" w:hAnsi="Century Gothic" w:hint="default"/>
      <w:b/>
      <w:bCs w:val="0"/>
      <w:sz w:val="20"/>
    </w:rPr>
  </w:style>
  <w:style w:type="paragraph" w:styleId="Subttulo">
    <w:name w:val="Subtitle"/>
    <w:basedOn w:val="Normal"/>
    <w:link w:val="SubttuloCar"/>
    <w:qFormat/>
    <w:rsid w:val="0042575F"/>
    <w:pPr>
      <w:spacing w:before="60" w:after="60"/>
      <w:jc w:val="both"/>
      <w:outlineLvl w:val="1"/>
    </w:pPr>
    <w:rPr>
      <w:rFonts w:ascii="Tahoma" w:hAnsi="Tahoma" w:cs="Arial"/>
      <w:b/>
      <w:sz w:val="18"/>
      <w:szCs w:val="24"/>
    </w:rPr>
  </w:style>
  <w:style w:type="character" w:customStyle="1" w:styleId="SubttuloCar">
    <w:name w:val="Subtítulo Car"/>
    <w:link w:val="Subttulo"/>
    <w:rsid w:val="0042575F"/>
    <w:rPr>
      <w:rFonts w:ascii="Tahoma" w:hAnsi="Tahoma" w:cs="Arial"/>
      <w:b/>
      <w:sz w:val="18"/>
      <w:szCs w:val="24"/>
      <w:lang w:val="es-ES" w:eastAsia="es-ES"/>
    </w:rPr>
  </w:style>
  <w:style w:type="table" w:styleId="Tablaconcuadrcula">
    <w:name w:val="Table Grid"/>
    <w:basedOn w:val="Tablanormal"/>
    <w:rsid w:val="00B26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C523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5236D"/>
    <w:rPr>
      <w:rFonts w:ascii="Tahoma" w:hAnsi="Tahoma" w:cs="Tahoma"/>
      <w:sz w:val="16"/>
      <w:szCs w:val="16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66733B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337A8C"/>
    <w:pPr>
      <w:ind w:left="720"/>
      <w:contextualSpacing/>
    </w:pPr>
  </w:style>
  <w:style w:type="character" w:customStyle="1" w:styleId="Estilo1">
    <w:name w:val="Estilo1"/>
    <w:basedOn w:val="Fuentedeprrafopredeter"/>
    <w:uiPriority w:val="1"/>
    <w:rsid w:val="004356BA"/>
    <w:rPr>
      <w:rFonts w:ascii="Tahoma" w:hAnsi="Tahoma"/>
      <w:color w:val="auto"/>
      <w:sz w:val="18"/>
    </w:rPr>
  </w:style>
  <w:style w:type="paragraph" w:styleId="Piedepgina">
    <w:name w:val="footer"/>
    <w:basedOn w:val="Normal"/>
    <w:link w:val="PiedepginaCar"/>
    <w:uiPriority w:val="99"/>
    <w:rsid w:val="00C32C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C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2016\2.%20Gestionar%20la%20Investigaci&#243;n\investigacion\FMI6-1%20V3%20Acta%20ini%20proyec%20inv_13022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BBA2-CEF9-4618-9581-4747DB59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FMI6-1 V3 Acta ini proyec inv_130226</Template>
  <TotalTime>0</TotalTime>
  <Pages>3</Pages>
  <Words>905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TERMINACION</vt:lpstr>
    </vt:vector>
  </TitlesOfParts>
  <Company>Investigaciones Ambientales</Company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TERMINACION</dc:title>
  <dc:creator>Osmany Mazo Sanchez</dc:creator>
  <cp:lastModifiedBy>Ivan Andrés Ordoñez Castaño</cp:lastModifiedBy>
  <cp:revision>2</cp:revision>
  <cp:lastPrinted>2016-04-05T15:00:00Z</cp:lastPrinted>
  <dcterms:created xsi:type="dcterms:W3CDTF">2016-11-10T20:10:00Z</dcterms:created>
  <dcterms:modified xsi:type="dcterms:W3CDTF">2016-11-10T20:10:00Z</dcterms:modified>
</cp:coreProperties>
</file>