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5330"/>
        <w:gridCol w:w="2379"/>
      </w:tblGrid>
      <w:tr w:rsidR="00D95AD7" w:rsidRPr="001914F0" w:rsidTr="00B2674C">
        <w:trPr>
          <w:cantSplit/>
          <w:trHeight w:val="881"/>
        </w:trPr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AD7" w:rsidRPr="001914F0" w:rsidRDefault="00F745F5">
            <w:pPr>
              <w:pStyle w:val="Encabezado"/>
              <w:rPr>
                <w:rFonts w:ascii="Tahoma" w:hAnsi="Tahoma"/>
                <w:noProof/>
                <w:sz w:val="20"/>
                <w:szCs w:val="20"/>
              </w:rPr>
            </w:pPr>
            <w:r>
              <w:rPr>
                <w:rFonts w:ascii="Tahoma" w:hAnsi="Tahoma"/>
                <w:noProof/>
                <w:sz w:val="20"/>
                <w:szCs w:val="20"/>
              </w:rPr>
              <w:drawing>
                <wp:inline distT="0" distB="0" distL="0" distR="0" wp14:anchorId="3E6DED9A" wp14:editId="1A411087">
                  <wp:extent cx="1219200" cy="552450"/>
                  <wp:effectExtent l="0" t="0" r="0" b="0"/>
                  <wp:docPr id="1" name="Imagen 1" descr="3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3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AD7" w:rsidRPr="001914F0" w:rsidRDefault="00D95AD7" w:rsidP="00CD1A34">
            <w:pPr>
              <w:numPr>
                <w:ilvl w:val="12"/>
                <w:numId w:val="0"/>
              </w:numPr>
              <w:tabs>
                <w:tab w:val="left" w:pos="1560"/>
              </w:tabs>
              <w:jc w:val="center"/>
              <w:rPr>
                <w:noProof/>
              </w:rPr>
            </w:pPr>
            <w:r w:rsidRPr="001914F0">
              <w:rPr>
                <w:b/>
                <w:bCs/>
              </w:rPr>
              <w:t xml:space="preserve">ACTA DE </w:t>
            </w:r>
            <w:r w:rsidR="00CD1A34">
              <w:rPr>
                <w:b/>
                <w:bCs/>
              </w:rPr>
              <w:t xml:space="preserve">FINALIZACIÓN </w:t>
            </w:r>
            <w:r w:rsidRPr="001914F0">
              <w:rPr>
                <w:b/>
                <w:bCs/>
              </w:rPr>
              <w:t>DEL PROYECTO DE INVESTIGACIÓN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AD7" w:rsidRPr="00B2674C" w:rsidRDefault="00D95AD7">
            <w:pPr>
              <w:pStyle w:val="Encabezado"/>
              <w:spacing w:before="0" w:after="0"/>
              <w:jc w:val="left"/>
              <w:rPr>
                <w:rFonts w:ascii="Tahoma" w:hAnsi="Tahoma"/>
                <w:noProof/>
                <w:sz w:val="18"/>
                <w:szCs w:val="20"/>
              </w:rPr>
            </w:pPr>
            <w:r w:rsidRPr="00B2674C">
              <w:rPr>
                <w:rFonts w:ascii="Tahoma" w:hAnsi="Tahoma"/>
                <w:noProof/>
                <w:sz w:val="18"/>
                <w:szCs w:val="20"/>
              </w:rPr>
              <w:t xml:space="preserve">Código:  </w:t>
            </w:r>
            <w:r w:rsidR="0071523E" w:rsidRPr="0071523E">
              <w:rPr>
                <w:rFonts w:ascii="Tahoma" w:hAnsi="Tahoma"/>
                <w:b w:val="0"/>
                <w:noProof/>
                <w:sz w:val="18"/>
              </w:rPr>
              <w:t>FMI6-2</w:t>
            </w:r>
          </w:p>
          <w:p w:rsidR="00D95AD7" w:rsidRPr="00B2674C" w:rsidRDefault="00D95AD7">
            <w:pPr>
              <w:pStyle w:val="Encabezado"/>
              <w:spacing w:before="0" w:after="0"/>
              <w:jc w:val="left"/>
              <w:rPr>
                <w:rFonts w:ascii="Tahoma" w:hAnsi="Tahoma"/>
                <w:noProof/>
                <w:sz w:val="18"/>
                <w:szCs w:val="20"/>
              </w:rPr>
            </w:pPr>
            <w:r w:rsidRPr="00B2674C">
              <w:rPr>
                <w:rFonts w:ascii="Tahoma" w:hAnsi="Tahoma"/>
                <w:noProof/>
                <w:sz w:val="18"/>
                <w:szCs w:val="20"/>
              </w:rPr>
              <w:t xml:space="preserve">Versión:  </w:t>
            </w:r>
            <w:r w:rsidRPr="0071523E">
              <w:rPr>
                <w:rFonts w:ascii="Tahoma" w:hAnsi="Tahoma"/>
                <w:b w:val="0"/>
                <w:noProof/>
                <w:sz w:val="18"/>
                <w:szCs w:val="20"/>
              </w:rPr>
              <w:t xml:space="preserve"> </w:t>
            </w:r>
            <w:r w:rsidR="009E0A81">
              <w:rPr>
                <w:rFonts w:ascii="Tahoma" w:hAnsi="Tahoma"/>
                <w:b w:val="0"/>
                <w:noProof/>
                <w:sz w:val="18"/>
                <w:szCs w:val="20"/>
              </w:rPr>
              <w:t>2</w:t>
            </w:r>
          </w:p>
          <w:p w:rsidR="00D95AD7" w:rsidRPr="001914F0" w:rsidRDefault="00D95AD7" w:rsidP="0094602D">
            <w:pPr>
              <w:pStyle w:val="Encabezado"/>
              <w:spacing w:before="0" w:after="0"/>
              <w:jc w:val="left"/>
              <w:rPr>
                <w:rFonts w:ascii="Tahoma" w:hAnsi="Tahoma"/>
                <w:noProof/>
                <w:sz w:val="20"/>
                <w:szCs w:val="20"/>
              </w:rPr>
            </w:pPr>
            <w:r w:rsidRPr="00B2674C">
              <w:rPr>
                <w:rStyle w:val="Nmerodepgina"/>
                <w:rFonts w:ascii="Tahoma" w:hAnsi="Tahoma"/>
                <w:b/>
                <w:sz w:val="18"/>
                <w:szCs w:val="20"/>
              </w:rPr>
              <w:t xml:space="preserve">Fecha: </w:t>
            </w:r>
            <w:r w:rsidR="0094602D" w:rsidRPr="0094602D">
              <w:rPr>
                <w:rStyle w:val="Nmerodepgina"/>
                <w:rFonts w:ascii="Tahoma" w:hAnsi="Tahoma"/>
                <w:sz w:val="18"/>
                <w:szCs w:val="20"/>
              </w:rPr>
              <w:t>Octubre</w:t>
            </w:r>
            <w:r w:rsidR="0094602D">
              <w:rPr>
                <w:rStyle w:val="Nmerodepgina"/>
                <w:rFonts w:ascii="Tahoma" w:hAnsi="Tahoma"/>
                <w:b/>
                <w:sz w:val="18"/>
                <w:szCs w:val="20"/>
              </w:rPr>
              <w:t xml:space="preserve"> </w:t>
            </w:r>
            <w:r w:rsidR="009E0A81" w:rsidRPr="009E0A81">
              <w:rPr>
                <w:rStyle w:val="Nmerodepgina"/>
                <w:rFonts w:ascii="Tahoma" w:hAnsi="Tahoma"/>
                <w:sz w:val="18"/>
                <w:szCs w:val="20"/>
              </w:rPr>
              <w:t>2012</w:t>
            </w:r>
          </w:p>
        </w:tc>
      </w:tr>
    </w:tbl>
    <w:p w:rsidR="00A339EA" w:rsidRDefault="00A339EA">
      <w:pPr>
        <w:numPr>
          <w:ilvl w:val="12"/>
          <w:numId w:val="0"/>
        </w:numPr>
        <w:tabs>
          <w:tab w:val="left" w:pos="1560"/>
        </w:tabs>
        <w:jc w:val="center"/>
        <w:rPr>
          <w:b/>
          <w:bCs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730"/>
        <w:gridCol w:w="297"/>
        <w:gridCol w:w="211"/>
        <w:gridCol w:w="527"/>
        <w:gridCol w:w="249"/>
        <w:gridCol w:w="804"/>
        <w:gridCol w:w="834"/>
        <w:gridCol w:w="1388"/>
        <w:gridCol w:w="299"/>
        <w:gridCol w:w="806"/>
        <w:gridCol w:w="555"/>
        <w:gridCol w:w="1961"/>
      </w:tblGrid>
      <w:tr w:rsidR="00B2674C" w:rsidRPr="00F5280A" w:rsidTr="00EA7138">
        <w:trPr>
          <w:trHeight w:val="283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B2674C" w:rsidRPr="001A3828" w:rsidRDefault="00B2674C" w:rsidP="00EA7138">
            <w:pPr>
              <w:numPr>
                <w:ilvl w:val="0"/>
                <w:numId w:val="13"/>
              </w:numPr>
              <w:ind w:left="0" w:firstLine="0"/>
              <w:rPr>
                <w:b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F</w:t>
            </w:r>
            <w:r w:rsidR="001A3828" w:rsidRPr="001A3828">
              <w:rPr>
                <w:b/>
                <w:bCs/>
                <w:iCs/>
                <w:szCs w:val="18"/>
              </w:rPr>
              <w:t>icha del proyecto</w:t>
            </w:r>
          </w:p>
        </w:tc>
      </w:tr>
      <w:tr w:rsidR="00EA7138" w:rsidRPr="00F5280A" w:rsidTr="00EA7138">
        <w:trPr>
          <w:trHeight w:val="283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Convocatoria:</w:t>
            </w:r>
          </w:p>
        </w:tc>
        <w:tc>
          <w:tcPr>
            <w:tcW w:w="141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bookmarkStart w:id="0" w:name="_GoBack"/>
            <w:bookmarkEnd w:id="0"/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Sede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Año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B2674C" w:rsidRPr="00F5280A" w:rsidTr="00EA7138">
        <w:trPr>
          <w:trHeight w:val="283"/>
        </w:trPr>
        <w:tc>
          <w:tcPr>
            <w:tcW w:w="10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A3828" w:rsidRPr="001A3828" w:rsidRDefault="001A3828" w:rsidP="00EA7138">
            <w:pPr>
              <w:spacing w:line="276" w:lineRule="auto"/>
              <w:rPr>
                <w:sz w:val="14"/>
                <w:szCs w:val="18"/>
              </w:rPr>
            </w:pPr>
          </w:p>
          <w:p w:rsidR="00B2674C" w:rsidRPr="00F5280A" w:rsidRDefault="00B2674C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t>Título del proyecto:</w:t>
            </w:r>
          </w:p>
        </w:tc>
        <w:tc>
          <w:tcPr>
            <w:tcW w:w="397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2674C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EA7138" w:rsidRPr="00F5280A" w:rsidTr="00EA7138">
        <w:trPr>
          <w:trHeight w:val="283"/>
        </w:trPr>
        <w:tc>
          <w:tcPr>
            <w:tcW w:w="154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t>No</w:t>
            </w:r>
            <w:r>
              <w:rPr>
                <w:szCs w:val="18"/>
              </w:rPr>
              <w:t>mbre del investigador principal:</w:t>
            </w:r>
          </w:p>
        </w:tc>
        <w:tc>
          <w:tcPr>
            <w:tcW w:w="3457" w:type="pct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EA7138" w:rsidRPr="00F5280A" w:rsidTr="00EA7138">
        <w:trPr>
          <w:trHeight w:val="283"/>
        </w:trPr>
        <w:tc>
          <w:tcPr>
            <w:tcW w:w="12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A7138" w:rsidRPr="007C4A52" w:rsidRDefault="00EA7138" w:rsidP="00EA7138">
            <w:pPr>
              <w:spacing w:line="276" w:lineRule="auto"/>
              <w:rPr>
                <w:szCs w:val="18"/>
              </w:rPr>
            </w:pPr>
            <w:r w:rsidRPr="007C4A52">
              <w:rPr>
                <w:szCs w:val="18"/>
              </w:rPr>
              <w:t>Nombre del Co-Investigador</w:t>
            </w:r>
            <w:r>
              <w:rPr>
                <w:szCs w:val="18"/>
              </w:rPr>
              <w:t>:</w:t>
            </w:r>
          </w:p>
        </w:tc>
        <w:tc>
          <w:tcPr>
            <w:tcW w:w="3721" w:type="pct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EA7138" w:rsidRPr="00F5280A" w:rsidTr="00EA7138">
        <w:trPr>
          <w:trHeight w:val="283"/>
        </w:trPr>
        <w:tc>
          <w:tcPr>
            <w:tcW w:w="12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t>Nombre del Co-Investigador</w:t>
            </w:r>
            <w:r>
              <w:rPr>
                <w:szCs w:val="18"/>
              </w:rPr>
              <w:t>:</w:t>
            </w:r>
          </w:p>
        </w:tc>
        <w:tc>
          <w:tcPr>
            <w:tcW w:w="3721" w:type="pct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EA7138" w:rsidRPr="00F5280A" w:rsidTr="00EA7138">
        <w:trPr>
          <w:trHeight w:val="283"/>
        </w:trPr>
        <w:tc>
          <w:tcPr>
            <w:tcW w:w="12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t>Nombre del Co-Investigador</w:t>
            </w:r>
            <w:r>
              <w:rPr>
                <w:szCs w:val="18"/>
              </w:rPr>
              <w:t>:</w:t>
            </w:r>
          </w:p>
        </w:tc>
        <w:tc>
          <w:tcPr>
            <w:tcW w:w="3721" w:type="pct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7138" w:rsidRPr="00F5280A" w:rsidRDefault="00EA7138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4545DF" w:rsidRPr="00F5280A" w:rsidTr="00EA7138">
        <w:trPr>
          <w:trHeight w:val="218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45DF" w:rsidRPr="004545DF" w:rsidRDefault="004545DF" w:rsidP="00EA7138">
            <w:pPr>
              <w:rPr>
                <w:szCs w:val="18"/>
              </w:rPr>
            </w:pPr>
            <w:r w:rsidRPr="00F5280A">
              <w:rPr>
                <w:szCs w:val="18"/>
              </w:rPr>
              <w:t>Nombre de los estudiantes:</w:t>
            </w:r>
          </w:p>
        </w:tc>
      </w:tr>
      <w:tr w:rsidR="004545DF" w:rsidRPr="00F5280A" w:rsidTr="00EA7138">
        <w:trPr>
          <w:trHeight w:val="283"/>
        </w:trPr>
        <w:tc>
          <w:tcPr>
            <w:tcW w:w="154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45DF" w:rsidRPr="00F5280A" w:rsidRDefault="004545DF" w:rsidP="00EA7138">
            <w:pPr>
              <w:spacing w:line="276" w:lineRule="auto"/>
              <w:rPr>
                <w:szCs w:val="18"/>
              </w:rPr>
            </w:pPr>
          </w:p>
        </w:tc>
        <w:tc>
          <w:tcPr>
            <w:tcW w:w="151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45DF" w:rsidRPr="00F5280A" w:rsidRDefault="004545DF" w:rsidP="00EA7138">
            <w:pPr>
              <w:spacing w:line="276" w:lineRule="auto"/>
              <w:rPr>
                <w:szCs w:val="18"/>
              </w:rPr>
            </w:pPr>
          </w:p>
        </w:tc>
        <w:tc>
          <w:tcPr>
            <w:tcW w:w="166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4545DF" w:rsidRPr="00F5280A" w:rsidTr="00EA7138">
        <w:trPr>
          <w:trHeight w:val="283"/>
        </w:trPr>
        <w:tc>
          <w:tcPr>
            <w:tcW w:w="154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45DF" w:rsidRPr="00F5280A" w:rsidRDefault="004545DF" w:rsidP="00EA7138">
            <w:pPr>
              <w:spacing w:line="276" w:lineRule="auto"/>
              <w:rPr>
                <w:szCs w:val="18"/>
              </w:rPr>
            </w:pPr>
          </w:p>
        </w:tc>
        <w:tc>
          <w:tcPr>
            <w:tcW w:w="151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45DF" w:rsidRPr="00F5280A" w:rsidRDefault="004545DF" w:rsidP="00EA7138">
            <w:pPr>
              <w:spacing w:line="276" w:lineRule="auto"/>
              <w:rPr>
                <w:szCs w:val="18"/>
              </w:rPr>
            </w:pPr>
          </w:p>
        </w:tc>
        <w:tc>
          <w:tcPr>
            <w:tcW w:w="166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4545DF" w:rsidRPr="00F5280A" w:rsidTr="00EA7138">
        <w:trPr>
          <w:trHeight w:val="283"/>
        </w:trPr>
        <w:tc>
          <w:tcPr>
            <w:tcW w:w="154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45DF" w:rsidRPr="00F5280A" w:rsidRDefault="004545DF" w:rsidP="00EA7138">
            <w:pPr>
              <w:spacing w:line="276" w:lineRule="auto"/>
              <w:rPr>
                <w:szCs w:val="18"/>
              </w:rPr>
            </w:pPr>
          </w:p>
        </w:tc>
        <w:tc>
          <w:tcPr>
            <w:tcW w:w="151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45DF" w:rsidRPr="00F5280A" w:rsidRDefault="004545DF" w:rsidP="00EA7138">
            <w:pPr>
              <w:spacing w:line="276" w:lineRule="auto"/>
              <w:rPr>
                <w:szCs w:val="18"/>
              </w:rPr>
            </w:pPr>
          </w:p>
        </w:tc>
        <w:tc>
          <w:tcPr>
            <w:tcW w:w="166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545DF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B2674C" w:rsidRPr="00F5280A" w:rsidTr="00EA7138">
        <w:trPr>
          <w:trHeight w:val="283"/>
        </w:trPr>
        <w:tc>
          <w:tcPr>
            <w:tcW w:w="11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74C" w:rsidRPr="00F5280A" w:rsidRDefault="00C5236D" w:rsidP="00EA7138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Grupo de i</w:t>
            </w:r>
            <w:r w:rsidR="00B2674C" w:rsidRPr="00F5280A">
              <w:rPr>
                <w:szCs w:val="18"/>
              </w:rPr>
              <w:t>nvestigación:</w:t>
            </w:r>
          </w:p>
        </w:tc>
        <w:tc>
          <w:tcPr>
            <w:tcW w:w="3827" w:type="pct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2674C" w:rsidRPr="00F5280A" w:rsidRDefault="00E736AB" w:rsidP="00EA7138">
            <w:pPr>
              <w:spacing w:line="276" w:lineRule="auto"/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</w:tbl>
    <w:p w:rsidR="00BC0890" w:rsidRDefault="00EA7138">
      <w:r>
        <w:br w:type="textWrapping" w:clear="all"/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934"/>
        <w:gridCol w:w="734"/>
        <w:gridCol w:w="269"/>
        <w:gridCol w:w="985"/>
        <w:gridCol w:w="415"/>
        <w:gridCol w:w="2244"/>
        <w:gridCol w:w="271"/>
        <w:gridCol w:w="851"/>
        <w:gridCol w:w="851"/>
        <w:gridCol w:w="865"/>
      </w:tblGrid>
      <w:tr w:rsidR="001F63FB" w:rsidRPr="00F5280A" w:rsidTr="001F63FB">
        <w:trPr>
          <w:trHeight w:val="283"/>
        </w:trPr>
        <w:tc>
          <w:tcPr>
            <w:tcW w:w="1815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3FB" w:rsidRPr="00F5280A" w:rsidRDefault="001F63FB" w:rsidP="008E0D1D">
            <w:pPr>
              <w:rPr>
                <w:bCs/>
                <w:szCs w:val="18"/>
              </w:rPr>
            </w:pPr>
            <w:r w:rsidRPr="00F5280A">
              <w:rPr>
                <w:bCs/>
                <w:szCs w:val="18"/>
              </w:rPr>
              <w:t>Prorrogas autorizadas por el Comité técnico</w:t>
            </w:r>
          </w:p>
        </w:tc>
        <w:tc>
          <w:tcPr>
            <w:tcW w:w="48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3FB" w:rsidRPr="00F5280A" w:rsidRDefault="001F63FB" w:rsidP="008E0D1D">
            <w:pPr>
              <w:rPr>
                <w:szCs w:val="18"/>
              </w:rPr>
            </w:pPr>
            <w:r w:rsidRPr="00F5280A">
              <w:rPr>
                <w:szCs w:val="18"/>
              </w:rPr>
              <w:t>Acta</w:t>
            </w:r>
            <w:r>
              <w:rPr>
                <w:szCs w:val="18"/>
              </w:rPr>
              <w:t xml:space="preserve"> N°</w:t>
            </w:r>
            <w:r w:rsidRPr="00F5280A">
              <w:rPr>
                <w:szCs w:val="18"/>
              </w:rPr>
              <w:t>:</w:t>
            </w:r>
          </w:p>
        </w:tc>
        <w:tc>
          <w:tcPr>
            <w:tcW w:w="130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F63FB" w:rsidRPr="00F5280A" w:rsidRDefault="001F63FB" w:rsidP="008E0D1D">
            <w:pPr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F63FB" w:rsidRPr="00F5280A" w:rsidRDefault="001F63FB" w:rsidP="008E0D1D">
            <w:pPr>
              <w:rPr>
                <w:szCs w:val="18"/>
              </w:rPr>
            </w:pPr>
          </w:p>
        </w:tc>
        <w:tc>
          <w:tcPr>
            <w:tcW w:w="12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1F63FB" w:rsidRPr="00C5236D" w:rsidRDefault="001F63FB" w:rsidP="00F5280A">
            <w:pPr>
              <w:jc w:val="center"/>
              <w:rPr>
                <w:b/>
                <w:szCs w:val="18"/>
              </w:rPr>
            </w:pPr>
            <w:r w:rsidRPr="00C5236D">
              <w:rPr>
                <w:b/>
                <w:szCs w:val="18"/>
              </w:rPr>
              <w:t>Fecha</w:t>
            </w:r>
          </w:p>
        </w:tc>
      </w:tr>
      <w:tr w:rsidR="001F63FB" w:rsidRPr="00F5280A" w:rsidTr="001F63FB">
        <w:trPr>
          <w:trHeight w:val="283"/>
        </w:trPr>
        <w:tc>
          <w:tcPr>
            <w:tcW w:w="1815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45DF" w:rsidRPr="00F5280A" w:rsidRDefault="004545DF" w:rsidP="002E62E9">
            <w:pPr>
              <w:rPr>
                <w:bCs/>
                <w:szCs w:val="18"/>
              </w:rPr>
            </w:pPr>
          </w:p>
        </w:tc>
        <w:tc>
          <w:tcPr>
            <w:tcW w:w="484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45DF" w:rsidRPr="00F5280A" w:rsidRDefault="004545DF" w:rsidP="002E62E9">
            <w:pPr>
              <w:rPr>
                <w:szCs w:val="18"/>
              </w:rPr>
            </w:pPr>
          </w:p>
        </w:tc>
        <w:tc>
          <w:tcPr>
            <w:tcW w:w="1440" w:type="pct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545DF" w:rsidRPr="00F5280A" w:rsidRDefault="004545DF" w:rsidP="002E62E9">
            <w:pPr>
              <w:rPr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4545DF" w:rsidRPr="00C5236D" w:rsidRDefault="004545DF" w:rsidP="00F5280A">
            <w:pPr>
              <w:jc w:val="center"/>
              <w:rPr>
                <w:b/>
                <w:szCs w:val="18"/>
              </w:rPr>
            </w:pPr>
            <w:r w:rsidRPr="00C5236D">
              <w:rPr>
                <w:b/>
                <w:szCs w:val="18"/>
              </w:rPr>
              <w:t>Año</w:t>
            </w:r>
          </w:p>
        </w:tc>
        <w:tc>
          <w:tcPr>
            <w:tcW w:w="41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BD900"/>
            <w:vAlign w:val="center"/>
          </w:tcPr>
          <w:p w:rsidR="004545DF" w:rsidRPr="00C5236D" w:rsidRDefault="004545DF" w:rsidP="00F5280A">
            <w:pPr>
              <w:jc w:val="center"/>
              <w:rPr>
                <w:b/>
                <w:szCs w:val="18"/>
              </w:rPr>
            </w:pPr>
            <w:r w:rsidRPr="00C5236D">
              <w:rPr>
                <w:b/>
                <w:szCs w:val="18"/>
              </w:rPr>
              <w:t>Mes</w:t>
            </w: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BBD900"/>
            <w:vAlign w:val="center"/>
          </w:tcPr>
          <w:p w:rsidR="004545DF" w:rsidRPr="00C5236D" w:rsidRDefault="004545DF" w:rsidP="00F5280A">
            <w:pPr>
              <w:jc w:val="center"/>
              <w:rPr>
                <w:b/>
                <w:szCs w:val="18"/>
              </w:rPr>
            </w:pPr>
            <w:r w:rsidRPr="00C5236D">
              <w:rPr>
                <w:b/>
                <w:szCs w:val="18"/>
              </w:rPr>
              <w:t>Día</w:t>
            </w:r>
          </w:p>
        </w:tc>
      </w:tr>
      <w:tr w:rsidR="001F63FB" w:rsidRPr="00F5280A" w:rsidTr="001F63FB">
        <w:trPr>
          <w:trHeight w:val="334"/>
        </w:trPr>
        <w:tc>
          <w:tcPr>
            <w:tcW w:w="1815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45DF" w:rsidRPr="00F5280A" w:rsidRDefault="004545DF" w:rsidP="002E62E9">
            <w:pPr>
              <w:rPr>
                <w:bCs/>
                <w:szCs w:val="18"/>
              </w:rPr>
            </w:pPr>
          </w:p>
        </w:tc>
        <w:tc>
          <w:tcPr>
            <w:tcW w:w="484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45DF" w:rsidRPr="00F5280A" w:rsidRDefault="004545DF" w:rsidP="002E62E9">
            <w:pPr>
              <w:rPr>
                <w:szCs w:val="18"/>
              </w:rPr>
            </w:pPr>
          </w:p>
        </w:tc>
        <w:tc>
          <w:tcPr>
            <w:tcW w:w="1440" w:type="pct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545DF" w:rsidRPr="00F5280A" w:rsidRDefault="004545DF" w:rsidP="002E62E9">
            <w:pPr>
              <w:rPr>
                <w:szCs w:val="18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45DF" w:rsidRDefault="004545DF" w:rsidP="001A3828">
            <w:pPr>
              <w:jc w:val="center"/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4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45DF" w:rsidRDefault="004545DF" w:rsidP="001A3828">
            <w:pPr>
              <w:jc w:val="center"/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45DF" w:rsidRDefault="004545DF" w:rsidP="001A3828">
            <w:pPr>
              <w:jc w:val="center"/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101A4F" w:rsidRPr="00F5280A" w:rsidTr="001F63FB">
        <w:trPr>
          <w:trHeight w:val="283"/>
        </w:trPr>
        <w:tc>
          <w:tcPr>
            <w:tcW w:w="86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1A4F" w:rsidRDefault="00101A4F" w:rsidP="00101A4F">
            <w:pPr>
              <w:rPr>
                <w:bCs/>
                <w:szCs w:val="18"/>
              </w:rPr>
            </w:pPr>
            <w:r w:rsidRPr="00F5280A">
              <w:rPr>
                <w:bCs/>
                <w:szCs w:val="18"/>
              </w:rPr>
              <w:t>Valor del Proyecto:</w:t>
            </w:r>
          </w:p>
        </w:tc>
        <w:tc>
          <w:tcPr>
            <w:tcW w:w="164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01A4F" w:rsidRDefault="00101A4F" w:rsidP="00101A4F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Universidad Cooperativa de Colombia:</w:t>
            </w:r>
          </w:p>
        </w:tc>
        <w:tc>
          <w:tcPr>
            <w:tcW w:w="249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1A4F" w:rsidRPr="00F5280A" w:rsidRDefault="00101A4F" w:rsidP="00BC0890">
            <w:pPr>
              <w:rPr>
                <w:bCs/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4545DF" w:rsidRPr="00F5280A" w:rsidTr="001F63FB">
        <w:trPr>
          <w:trHeight w:val="283"/>
        </w:trPr>
        <w:tc>
          <w:tcPr>
            <w:tcW w:w="86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545DF" w:rsidRPr="00F5280A" w:rsidRDefault="004545DF" w:rsidP="00101A4F">
            <w:pPr>
              <w:rPr>
                <w:bCs/>
                <w:szCs w:val="18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45DF" w:rsidRDefault="004545DF" w:rsidP="00BC0890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CONADI:</w:t>
            </w:r>
          </w:p>
        </w:tc>
        <w:tc>
          <w:tcPr>
            <w:tcW w:w="3678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545DF" w:rsidRDefault="004545DF" w:rsidP="00BC0890">
            <w:pPr>
              <w:rPr>
                <w:bCs/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  <w:tr w:rsidR="004545DF" w:rsidRPr="00F5280A" w:rsidTr="001F63FB">
        <w:trPr>
          <w:trHeight w:val="283"/>
        </w:trPr>
        <w:tc>
          <w:tcPr>
            <w:tcW w:w="86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545DF" w:rsidRPr="00F5280A" w:rsidRDefault="004545DF" w:rsidP="00101A4F">
            <w:pPr>
              <w:rPr>
                <w:bCs/>
                <w:szCs w:val="18"/>
              </w:rPr>
            </w:pPr>
          </w:p>
        </w:tc>
        <w:tc>
          <w:tcPr>
            <w:tcW w:w="8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45DF" w:rsidRDefault="004545DF" w:rsidP="00BC0890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Otras entidades:</w:t>
            </w:r>
          </w:p>
        </w:tc>
        <w:tc>
          <w:tcPr>
            <w:tcW w:w="331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545DF" w:rsidRDefault="004545DF" w:rsidP="00BC0890">
            <w:pPr>
              <w:rPr>
                <w:bCs/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</w:tbl>
    <w:p w:rsidR="00101A4F" w:rsidRDefault="00101A4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455"/>
        <w:gridCol w:w="1455"/>
        <w:gridCol w:w="1455"/>
        <w:gridCol w:w="1455"/>
        <w:gridCol w:w="1455"/>
        <w:gridCol w:w="1459"/>
      </w:tblGrid>
      <w:tr w:rsidR="00547AE7" w:rsidRPr="00F5280A" w:rsidTr="00547AE7">
        <w:trPr>
          <w:trHeight w:val="219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7AE7" w:rsidRPr="00C5236D" w:rsidRDefault="00547AE7" w:rsidP="00547AE7">
            <w:pPr>
              <w:rPr>
                <w:b/>
                <w:szCs w:val="18"/>
              </w:rPr>
            </w:pPr>
            <w:r w:rsidRPr="00F5280A">
              <w:rPr>
                <w:bCs/>
                <w:szCs w:val="18"/>
              </w:rPr>
              <w:t>Duración del proyecto (incluyendo las prórrogas):</w:t>
            </w:r>
          </w:p>
        </w:tc>
      </w:tr>
      <w:tr w:rsidR="00547AE7" w:rsidRPr="00F5280A" w:rsidTr="00E368EF">
        <w:trPr>
          <w:trHeight w:val="217"/>
        </w:trPr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  <w:tc>
          <w:tcPr>
            <w:tcW w:w="71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</w:tr>
      <w:tr w:rsidR="00547AE7" w:rsidRPr="00F5280A" w:rsidTr="00E368EF">
        <w:trPr>
          <w:trHeight w:val="217"/>
        </w:trPr>
        <w:tc>
          <w:tcPr>
            <w:tcW w:w="2142" w:type="pct"/>
            <w:gridSpan w:val="3"/>
            <w:tcBorders>
              <w:right w:val="single" w:sz="4" w:space="0" w:color="auto"/>
            </w:tcBorders>
            <w:shd w:val="clear" w:color="auto" w:fill="BBD900"/>
          </w:tcPr>
          <w:p w:rsidR="00547AE7" w:rsidRPr="00547AE7" w:rsidRDefault="00547AE7" w:rsidP="00547AE7">
            <w:pPr>
              <w:jc w:val="center"/>
              <w:rPr>
                <w:b/>
                <w:bCs/>
                <w:szCs w:val="18"/>
              </w:rPr>
            </w:pPr>
            <w:r w:rsidRPr="00547AE7">
              <w:rPr>
                <w:b/>
                <w:bCs/>
                <w:szCs w:val="18"/>
              </w:rPr>
              <w:t>Fecha primer informe Avance</w:t>
            </w:r>
          </w:p>
        </w:tc>
        <w:tc>
          <w:tcPr>
            <w:tcW w:w="71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  <w:tc>
          <w:tcPr>
            <w:tcW w:w="2144" w:type="pct"/>
            <w:gridSpan w:val="3"/>
            <w:tcBorders>
              <w:left w:val="single" w:sz="4" w:space="0" w:color="auto"/>
            </w:tcBorders>
            <w:shd w:val="clear" w:color="auto" w:fill="BBD900"/>
          </w:tcPr>
          <w:p w:rsidR="00547AE7" w:rsidRPr="00547AE7" w:rsidRDefault="00547AE7" w:rsidP="00547AE7">
            <w:pPr>
              <w:jc w:val="center"/>
              <w:rPr>
                <w:b/>
                <w:bCs/>
                <w:szCs w:val="18"/>
              </w:rPr>
            </w:pPr>
            <w:r w:rsidRPr="00547AE7">
              <w:rPr>
                <w:b/>
                <w:bCs/>
                <w:szCs w:val="18"/>
              </w:rPr>
              <w:t>Fecha segundo informe Avance</w:t>
            </w:r>
          </w:p>
        </w:tc>
      </w:tr>
      <w:tr w:rsidR="00547AE7" w:rsidRPr="00F5280A" w:rsidTr="00E368EF">
        <w:trPr>
          <w:trHeight w:val="217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BBD900"/>
          </w:tcPr>
          <w:p w:rsidR="00547AE7" w:rsidRPr="00547AE7" w:rsidRDefault="00547AE7" w:rsidP="00547AE7">
            <w:pPr>
              <w:jc w:val="center"/>
              <w:rPr>
                <w:b/>
                <w:bCs/>
                <w:szCs w:val="18"/>
              </w:rPr>
            </w:pPr>
            <w:r w:rsidRPr="00547AE7">
              <w:rPr>
                <w:b/>
                <w:bCs/>
                <w:szCs w:val="18"/>
              </w:rPr>
              <w:t>Año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BBD900"/>
          </w:tcPr>
          <w:p w:rsidR="00547AE7" w:rsidRPr="00547AE7" w:rsidRDefault="00547AE7" w:rsidP="00547AE7">
            <w:pPr>
              <w:jc w:val="center"/>
              <w:rPr>
                <w:b/>
                <w:bCs/>
                <w:szCs w:val="18"/>
              </w:rPr>
            </w:pPr>
            <w:r w:rsidRPr="00547AE7">
              <w:rPr>
                <w:b/>
                <w:bCs/>
                <w:szCs w:val="18"/>
              </w:rPr>
              <w:t>Mes</w:t>
            </w:r>
          </w:p>
        </w:tc>
        <w:tc>
          <w:tcPr>
            <w:tcW w:w="7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BD900"/>
          </w:tcPr>
          <w:p w:rsidR="00547AE7" w:rsidRPr="00547AE7" w:rsidRDefault="00547AE7" w:rsidP="00547AE7">
            <w:pPr>
              <w:jc w:val="center"/>
              <w:rPr>
                <w:b/>
                <w:bCs/>
                <w:szCs w:val="18"/>
              </w:rPr>
            </w:pPr>
            <w:r w:rsidRPr="00547AE7">
              <w:rPr>
                <w:b/>
                <w:bCs/>
                <w:szCs w:val="18"/>
              </w:rPr>
              <w:t>Día</w:t>
            </w:r>
          </w:p>
        </w:tc>
        <w:tc>
          <w:tcPr>
            <w:tcW w:w="71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47AE7" w:rsidRPr="00F5280A" w:rsidRDefault="00547AE7" w:rsidP="008E0D1D">
            <w:pPr>
              <w:rPr>
                <w:bCs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BBD900"/>
          </w:tcPr>
          <w:p w:rsidR="00547AE7" w:rsidRPr="00547AE7" w:rsidRDefault="00547AE7" w:rsidP="00547AE7">
            <w:pPr>
              <w:jc w:val="center"/>
              <w:rPr>
                <w:b/>
                <w:bCs/>
                <w:szCs w:val="18"/>
              </w:rPr>
            </w:pPr>
            <w:r w:rsidRPr="00547AE7">
              <w:rPr>
                <w:b/>
                <w:bCs/>
                <w:szCs w:val="18"/>
              </w:rPr>
              <w:t>Año</w:t>
            </w:r>
          </w:p>
        </w:tc>
        <w:tc>
          <w:tcPr>
            <w:tcW w:w="714" w:type="pct"/>
            <w:shd w:val="clear" w:color="auto" w:fill="BBD900"/>
          </w:tcPr>
          <w:p w:rsidR="00547AE7" w:rsidRPr="00547AE7" w:rsidRDefault="00547AE7" w:rsidP="00547AE7">
            <w:pPr>
              <w:jc w:val="center"/>
              <w:rPr>
                <w:b/>
                <w:bCs/>
                <w:szCs w:val="18"/>
              </w:rPr>
            </w:pPr>
            <w:r w:rsidRPr="00547AE7">
              <w:rPr>
                <w:b/>
                <w:bCs/>
                <w:szCs w:val="18"/>
              </w:rPr>
              <w:t>Mes</w:t>
            </w:r>
          </w:p>
        </w:tc>
        <w:tc>
          <w:tcPr>
            <w:tcW w:w="716" w:type="pct"/>
            <w:shd w:val="clear" w:color="auto" w:fill="BBD900"/>
          </w:tcPr>
          <w:p w:rsidR="00547AE7" w:rsidRPr="00547AE7" w:rsidRDefault="00547AE7" w:rsidP="00547AE7">
            <w:pPr>
              <w:jc w:val="center"/>
              <w:rPr>
                <w:b/>
                <w:bCs/>
                <w:szCs w:val="18"/>
              </w:rPr>
            </w:pPr>
            <w:r w:rsidRPr="00547AE7">
              <w:rPr>
                <w:b/>
                <w:bCs/>
                <w:szCs w:val="18"/>
              </w:rPr>
              <w:t>Día</w:t>
            </w:r>
          </w:p>
        </w:tc>
      </w:tr>
      <w:tr w:rsidR="00547AE7" w:rsidRPr="00F5280A" w:rsidTr="00E368EF">
        <w:trPr>
          <w:trHeight w:val="373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AE7" w:rsidRPr="00E368EF" w:rsidRDefault="00E368EF" w:rsidP="00E368EF">
            <w:pPr>
              <w:jc w:val="center"/>
              <w:rPr>
                <w:noProof/>
                <w:szCs w:val="18"/>
              </w:rPr>
            </w:pPr>
            <w:r w:rsidRPr="00F5280A">
              <w:rPr>
                <w:noProof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noProof/>
                <w:szCs w:val="18"/>
              </w:rPr>
              <w:instrText xml:space="preserve"> FORMTEXT </w:instrText>
            </w:r>
            <w:r w:rsidRPr="00F5280A">
              <w:rPr>
                <w:noProof/>
                <w:szCs w:val="18"/>
              </w:rPr>
            </w:r>
            <w:r w:rsidRPr="00F5280A">
              <w:rPr>
                <w:noProof/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fldChar w:fldCharType="end"/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AE7" w:rsidRPr="00E368EF" w:rsidRDefault="00E368EF" w:rsidP="00E368EF">
            <w:pPr>
              <w:jc w:val="center"/>
              <w:rPr>
                <w:noProof/>
                <w:szCs w:val="18"/>
              </w:rPr>
            </w:pPr>
            <w:r w:rsidRPr="00F5280A">
              <w:rPr>
                <w:noProof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noProof/>
                <w:szCs w:val="18"/>
              </w:rPr>
              <w:instrText xml:space="preserve"> FORMTEXT </w:instrText>
            </w:r>
            <w:r w:rsidRPr="00F5280A">
              <w:rPr>
                <w:noProof/>
                <w:szCs w:val="18"/>
              </w:rPr>
            </w:r>
            <w:r w:rsidRPr="00F5280A">
              <w:rPr>
                <w:noProof/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fldChar w:fldCharType="end"/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AE7" w:rsidRPr="00E368EF" w:rsidRDefault="00E368EF" w:rsidP="00E368EF">
            <w:pPr>
              <w:jc w:val="center"/>
              <w:rPr>
                <w:noProof/>
                <w:szCs w:val="18"/>
              </w:rPr>
            </w:pPr>
            <w:r w:rsidRPr="00F5280A">
              <w:rPr>
                <w:noProof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noProof/>
                <w:szCs w:val="18"/>
              </w:rPr>
              <w:instrText xml:space="preserve"> FORMTEXT </w:instrText>
            </w:r>
            <w:r w:rsidRPr="00F5280A">
              <w:rPr>
                <w:noProof/>
                <w:szCs w:val="18"/>
              </w:rPr>
            </w:r>
            <w:r w:rsidRPr="00F5280A">
              <w:rPr>
                <w:noProof/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fldChar w:fldCharType="end"/>
            </w:r>
          </w:p>
        </w:tc>
        <w:tc>
          <w:tcPr>
            <w:tcW w:w="71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AE7" w:rsidRPr="00E368EF" w:rsidRDefault="00547AE7" w:rsidP="00E368EF">
            <w:pPr>
              <w:jc w:val="center"/>
              <w:rPr>
                <w:noProof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7AE7" w:rsidRPr="00E368EF" w:rsidRDefault="00E368EF" w:rsidP="00E368EF">
            <w:pPr>
              <w:jc w:val="center"/>
              <w:rPr>
                <w:noProof/>
                <w:szCs w:val="18"/>
              </w:rPr>
            </w:pPr>
            <w:r w:rsidRPr="00F5280A">
              <w:rPr>
                <w:noProof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noProof/>
                <w:szCs w:val="18"/>
              </w:rPr>
              <w:instrText xml:space="preserve"> FORMTEXT </w:instrText>
            </w:r>
            <w:r w:rsidRPr="00F5280A">
              <w:rPr>
                <w:noProof/>
                <w:szCs w:val="18"/>
              </w:rPr>
            </w:r>
            <w:r w:rsidRPr="00F5280A">
              <w:rPr>
                <w:noProof/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fldChar w:fldCharType="end"/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547AE7" w:rsidRPr="00E368EF" w:rsidRDefault="00E368EF" w:rsidP="00E368EF">
            <w:pPr>
              <w:jc w:val="center"/>
              <w:rPr>
                <w:noProof/>
                <w:szCs w:val="18"/>
              </w:rPr>
            </w:pPr>
            <w:r w:rsidRPr="00F5280A">
              <w:rPr>
                <w:noProof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noProof/>
                <w:szCs w:val="18"/>
              </w:rPr>
              <w:instrText xml:space="preserve"> FORMTEXT </w:instrText>
            </w:r>
            <w:r w:rsidRPr="00F5280A">
              <w:rPr>
                <w:noProof/>
                <w:szCs w:val="18"/>
              </w:rPr>
            </w:r>
            <w:r w:rsidRPr="00F5280A">
              <w:rPr>
                <w:noProof/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fldChar w:fldCharType="end"/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547AE7" w:rsidRPr="00E368EF" w:rsidRDefault="00E368EF" w:rsidP="00E368EF">
            <w:pPr>
              <w:jc w:val="center"/>
              <w:rPr>
                <w:noProof/>
                <w:szCs w:val="18"/>
              </w:rPr>
            </w:pPr>
            <w:r w:rsidRPr="00F5280A">
              <w:rPr>
                <w:noProof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noProof/>
                <w:szCs w:val="18"/>
              </w:rPr>
              <w:instrText xml:space="preserve"> FORMTEXT </w:instrText>
            </w:r>
            <w:r w:rsidRPr="00F5280A">
              <w:rPr>
                <w:noProof/>
                <w:szCs w:val="18"/>
              </w:rPr>
            </w:r>
            <w:r w:rsidRPr="00F5280A">
              <w:rPr>
                <w:noProof/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fldChar w:fldCharType="end"/>
            </w:r>
          </w:p>
        </w:tc>
      </w:tr>
    </w:tbl>
    <w:p w:rsidR="00EF2C07" w:rsidRPr="00E368EF" w:rsidRDefault="00EF2C07">
      <w:pPr>
        <w:rPr>
          <w:sz w:val="12"/>
        </w:rPr>
      </w:pPr>
    </w:p>
    <w:tbl>
      <w:tblPr>
        <w:tblStyle w:val="Tablaconcuadrcula"/>
        <w:tblW w:w="2143" w:type="pct"/>
        <w:tblLook w:val="04A0" w:firstRow="1" w:lastRow="0" w:firstColumn="1" w:lastColumn="0" w:noHBand="0" w:noVBand="1"/>
      </w:tblPr>
      <w:tblGrid>
        <w:gridCol w:w="1453"/>
        <w:gridCol w:w="1455"/>
        <w:gridCol w:w="1459"/>
      </w:tblGrid>
      <w:tr w:rsidR="00EA7138" w:rsidTr="00EA7138">
        <w:trPr>
          <w:trHeight w:val="327"/>
        </w:trPr>
        <w:tc>
          <w:tcPr>
            <w:tcW w:w="5000" w:type="pct"/>
            <w:gridSpan w:val="3"/>
            <w:tcBorders>
              <w:right w:val="single" w:sz="4" w:space="0" w:color="auto"/>
            </w:tcBorders>
            <w:shd w:val="clear" w:color="auto" w:fill="BBD900"/>
            <w:vAlign w:val="center"/>
          </w:tcPr>
          <w:p w:rsidR="00EA7138" w:rsidRPr="00E368EF" w:rsidRDefault="00EA7138" w:rsidP="00E368EF">
            <w:pPr>
              <w:jc w:val="center"/>
              <w:rPr>
                <w:b/>
              </w:rPr>
            </w:pPr>
            <w:r w:rsidRPr="00E368EF">
              <w:rPr>
                <w:b/>
              </w:rPr>
              <w:t>Fecha informe final</w:t>
            </w:r>
          </w:p>
        </w:tc>
      </w:tr>
      <w:tr w:rsidR="00EA7138" w:rsidTr="00EA7138">
        <w:tc>
          <w:tcPr>
            <w:tcW w:w="1664" w:type="pct"/>
            <w:shd w:val="clear" w:color="auto" w:fill="BBD900"/>
          </w:tcPr>
          <w:p w:rsidR="00EA7138" w:rsidRPr="00E368EF" w:rsidRDefault="00EA7138" w:rsidP="00E368EF">
            <w:pPr>
              <w:jc w:val="center"/>
              <w:rPr>
                <w:b/>
              </w:rPr>
            </w:pPr>
            <w:r w:rsidRPr="00E368EF">
              <w:rPr>
                <w:b/>
              </w:rPr>
              <w:t>Año</w:t>
            </w:r>
          </w:p>
        </w:tc>
        <w:tc>
          <w:tcPr>
            <w:tcW w:w="1666" w:type="pct"/>
            <w:shd w:val="clear" w:color="auto" w:fill="BBD900"/>
          </w:tcPr>
          <w:p w:rsidR="00EA7138" w:rsidRPr="00E368EF" w:rsidRDefault="00EA7138" w:rsidP="00E368EF">
            <w:pPr>
              <w:jc w:val="center"/>
              <w:rPr>
                <w:b/>
              </w:rPr>
            </w:pPr>
            <w:r w:rsidRPr="00E368EF">
              <w:rPr>
                <w:b/>
              </w:rPr>
              <w:t>Mes</w:t>
            </w:r>
          </w:p>
        </w:tc>
        <w:tc>
          <w:tcPr>
            <w:tcW w:w="1670" w:type="pct"/>
            <w:tcBorders>
              <w:right w:val="single" w:sz="4" w:space="0" w:color="auto"/>
            </w:tcBorders>
            <w:shd w:val="clear" w:color="auto" w:fill="BBD900"/>
          </w:tcPr>
          <w:p w:rsidR="00EA7138" w:rsidRPr="00E368EF" w:rsidRDefault="00EA7138" w:rsidP="00E368EF">
            <w:pPr>
              <w:jc w:val="center"/>
              <w:rPr>
                <w:b/>
              </w:rPr>
            </w:pPr>
            <w:r w:rsidRPr="00E368EF">
              <w:rPr>
                <w:b/>
              </w:rPr>
              <w:t>Día</w:t>
            </w:r>
          </w:p>
        </w:tc>
      </w:tr>
      <w:tr w:rsidR="00EA7138" w:rsidTr="00EA7138">
        <w:trPr>
          <w:trHeight w:val="305"/>
        </w:trPr>
        <w:tc>
          <w:tcPr>
            <w:tcW w:w="1664" w:type="pct"/>
            <w:vAlign w:val="center"/>
          </w:tcPr>
          <w:p w:rsidR="00EA7138" w:rsidRPr="00F5280A" w:rsidRDefault="00EA7138" w:rsidP="00E368EF">
            <w:pPr>
              <w:jc w:val="center"/>
              <w:rPr>
                <w:bCs/>
                <w:szCs w:val="18"/>
              </w:rPr>
            </w:pPr>
            <w:r w:rsidRPr="00F5280A">
              <w:rPr>
                <w:szCs w:val="18"/>
              </w:rPr>
              <w:lastRenderedPageBreak/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666" w:type="pct"/>
            <w:vAlign w:val="center"/>
          </w:tcPr>
          <w:p w:rsidR="00EA7138" w:rsidRPr="00F5280A" w:rsidRDefault="00EA7138" w:rsidP="009B0F43">
            <w:pPr>
              <w:jc w:val="center"/>
              <w:rPr>
                <w:bCs/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670" w:type="pct"/>
            <w:tcBorders>
              <w:right w:val="single" w:sz="4" w:space="0" w:color="auto"/>
            </w:tcBorders>
            <w:vAlign w:val="center"/>
          </w:tcPr>
          <w:p w:rsidR="00EA7138" w:rsidRPr="00F5280A" w:rsidRDefault="00EA7138" w:rsidP="009B0F43">
            <w:pPr>
              <w:jc w:val="center"/>
              <w:rPr>
                <w:bCs/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</w:tbl>
    <w:p w:rsidR="00547AE7" w:rsidRDefault="00547A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0"/>
      </w:tblGrid>
      <w:tr w:rsidR="002E62E9" w:rsidRPr="00F5280A" w:rsidTr="009B0F43">
        <w:trPr>
          <w:trHeight w:val="2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2E62E9" w:rsidRPr="001A3828" w:rsidRDefault="002E62E9" w:rsidP="009B0F43">
            <w:pPr>
              <w:numPr>
                <w:ilvl w:val="0"/>
                <w:numId w:val="13"/>
              </w:numPr>
              <w:ind w:left="0" w:firstLine="0"/>
              <w:jc w:val="both"/>
              <w:rPr>
                <w:b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O</w:t>
            </w:r>
            <w:r w:rsidR="001A3828">
              <w:rPr>
                <w:b/>
                <w:bCs/>
                <w:iCs/>
                <w:szCs w:val="18"/>
              </w:rPr>
              <w:t>bjetivo del proyecto</w:t>
            </w:r>
          </w:p>
        </w:tc>
      </w:tr>
      <w:tr w:rsidR="002E62E9" w:rsidRPr="00F5280A" w:rsidTr="009B0F43">
        <w:trPr>
          <w:trHeight w:val="85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236D" w:rsidRPr="00C5236D" w:rsidRDefault="00C5236D" w:rsidP="00D97000">
            <w:pPr>
              <w:rPr>
                <w:bCs/>
                <w:iCs/>
                <w:caps/>
                <w:sz w:val="6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59"/>
            </w:tblGrid>
            <w:tr w:rsidR="004545DF" w:rsidTr="001F63FB">
              <w:trPr>
                <w:trHeight w:val="283"/>
              </w:trPr>
              <w:tc>
                <w:tcPr>
                  <w:tcW w:w="9959" w:type="dxa"/>
                  <w:tcBorders>
                    <w:bottom w:val="single" w:sz="4" w:space="0" w:color="auto"/>
                  </w:tcBorders>
                  <w:vAlign w:val="center"/>
                </w:tcPr>
                <w:p w:rsidR="004545DF" w:rsidRDefault="001F63FB" w:rsidP="00E736AB">
                  <w:pPr>
                    <w:spacing w:line="276" w:lineRule="auto"/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4545DF" w:rsidTr="001F63FB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545DF" w:rsidRDefault="001F63FB" w:rsidP="00E736AB">
                  <w:pPr>
                    <w:spacing w:line="276" w:lineRule="auto"/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</w:tcBorders>
                </w:tcPr>
                <w:p w:rsidR="001F63FB" w:rsidRPr="00F5280A" w:rsidRDefault="001F63FB" w:rsidP="00D97000">
                  <w:pPr>
                    <w:rPr>
                      <w:szCs w:val="18"/>
                    </w:rPr>
                  </w:pPr>
                </w:p>
              </w:tc>
            </w:tr>
          </w:tbl>
          <w:p w:rsidR="004545DF" w:rsidRPr="00F5280A" w:rsidRDefault="004545DF" w:rsidP="00D97000">
            <w:pPr>
              <w:rPr>
                <w:bCs/>
                <w:iCs/>
                <w:caps/>
                <w:szCs w:val="18"/>
              </w:rPr>
            </w:pPr>
          </w:p>
        </w:tc>
      </w:tr>
      <w:tr w:rsidR="002E62E9" w:rsidRPr="00F5280A" w:rsidTr="009B0F43">
        <w:trPr>
          <w:trHeight w:val="2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2E62E9" w:rsidRPr="001A3828" w:rsidRDefault="002E62E9" w:rsidP="009B0F43">
            <w:pPr>
              <w:numPr>
                <w:ilvl w:val="0"/>
                <w:numId w:val="13"/>
              </w:numPr>
              <w:ind w:left="0" w:firstLine="0"/>
              <w:jc w:val="both"/>
              <w:rPr>
                <w:b/>
                <w:bCs/>
                <w:iCs/>
                <w:caps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R</w:t>
            </w:r>
            <w:r w:rsidR="001A3828">
              <w:rPr>
                <w:b/>
                <w:bCs/>
                <w:iCs/>
                <w:szCs w:val="18"/>
              </w:rPr>
              <w:t xml:space="preserve">esumen del proyecto </w:t>
            </w:r>
            <w:r w:rsidRPr="001A3828">
              <w:rPr>
                <w:bCs/>
                <w:iCs/>
                <w:szCs w:val="18"/>
              </w:rPr>
              <w:t>(Máximo 20 reglones)</w:t>
            </w:r>
          </w:p>
        </w:tc>
      </w:tr>
      <w:tr w:rsidR="002E62E9" w:rsidRPr="00F5280A" w:rsidTr="009B0F43">
        <w:trPr>
          <w:trHeight w:val="85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236D" w:rsidRPr="00C5236D" w:rsidRDefault="00C5236D" w:rsidP="00491E9F">
            <w:pPr>
              <w:rPr>
                <w:bCs/>
                <w:iCs/>
                <w:caps/>
                <w:sz w:val="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59"/>
            </w:tblGrid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bottom w:val="single" w:sz="4" w:space="0" w:color="auto"/>
                  </w:tcBorders>
                  <w:vAlign w:val="center"/>
                </w:tcPr>
                <w:p w:rsidR="001F63FB" w:rsidRDefault="001F63FB" w:rsidP="00E736AB">
                  <w:pPr>
                    <w:spacing w:line="276" w:lineRule="auto"/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F63FB" w:rsidRDefault="001F63FB" w:rsidP="00E736AB">
                  <w:pPr>
                    <w:spacing w:line="276" w:lineRule="auto"/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9B0F43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</w:tcBorders>
                </w:tcPr>
                <w:p w:rsidR="001F63FB" w:rsidRDefault="001F63FB" w:rsidP="009B0F43">
                  <w:pPr>
                    <w:rPr>
                      <w:szCs w:val="18"/>
                    </w:rPr>
                  </w:pPr>
                </w:p>
                <w:p w:rsidR="00D95FE1" w:rsidRDefault="00D95FE1" w:rsidP="009B0F43">
                  <w:pPr>
                    <w:rPr>
                      <w:szCs w:val="18"/>
                    </w:rPr>
                  </w:pPr>
                </w:p>
                <w:p w:rsidR="00D95FE1" w:rsidRDefault="00D95FE1" w:rsidP="009B0F43">
                  <w:pPr>
                    <w:rPr>
                      <w:szCs w:val="18"/>
                    </w:rPr>
                  </w:pPr>
                </w:p>
                <w:p w:rsidR="00D95FE1" w:rsidRDefault="00D95FE1" w:rsidP="009B0F43">
                  <w:pPr>
                    <w:rPr>
                      <w:szCs w:val="18"/>
                    </w:rPr>
                  </w:pPr>
                </w:p>
                <w:p w:rsidR="00D95FE1" w:rsidRPr="00F5280A" w:rsidRDefault="00D95FE1" w:rsidP="009B0F43">
                  <w:pPr>
                    <w:rPr>
                      <w:szCs w:val="18"/>
                    </w:rPr>
                  </w:pPr>
                </w:p>
              </w:tc>
            </w:tr>
          </w:tbl>
          <w:p w:rsidR="002E62E9" w:rsidRPr="00F5280A" w:rsidRDefault="002E62E9" w:rsidP="00491E9F">
            <w:pPr>
              <w:rPr>
                <w:bCs/>
                <w:iCs/>
                <w:caps/>
                <w:szCs w:val="18"/>
              </w:rPr>
            </w:pPr>
          </w:p>
        </w:tc>
      </w:tr>
      <w:tr w:rsidR="002E62E9" w:rsidRPr="00F5280A" w:rsidTr="009B0F43">
        <w:trPr>
          <w:trHeight w:val="2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2E62E9" w:rsidRPr="001A3828" w:rsidRDefault="002E62E9" w:rsidP="009B0F43">
            <w:pPr>
              <w:numPr>
                <w:ilvl w:val="0"/>
                <w:numId w:val="13"/>
              </w:numPr>
              <w:ind w:left="0" w:firstLine="0"/>
              <w:jc w:val="both"/>
              <w:rPr>
                <w:b/>
                <w:bCs/>
                <w:iCs/>
                <w:caps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A</w:t>
            </w:r>
            <w:r w:rsidR="001A3828">
              <w:rPr>
                <w:b/>
                <w:bCs/>
                <w:iCs/>
                <w:szCs w:val="18"/>
              </w:rPr>
              <w:t>ctividades desarrolladas</w:t>
            </w:r>
          </w:p>
        </w:tc>
      </w:tr>
      <w:tr w:rsidR="002E62E9" w:rsidRPr="00F5280A" w:rsidTr="009B0F43">
        <w:trPr>
          <w:trHeight w:val="83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236D" w:rsidRPr="00C5236D" w:rsidRDefault="00C5236D" w:rsidP="00491E9F">
            <w:pPr>
              <w:rPr>
                <w:bCs/>
                <w:iCs/>
                <w:caps/>
                <w:sz w:val="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59"/>
            </w:tblGrid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bottom w:val="single" w:sz="4" w:space="0" w:color="auto"/>
                  </w:tcBorders>
                  <w:vAlign w:val="center"/>
                </w:tcPr>
                <w:p w:rsidR="001F63FB" w:rsidRDefault="001F63FB" w:rsidP="00E736AB">
                  <w:pPr>
                    <w:spacing w:line="276" w:lineRule="auto"/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F63FB" w:rsidRDefault="001F63FB" w:rsidP="00E736AB">
                  <w:pPr>
                    <w:spacing w:line="276" w:lineRule="auto"/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9B0F43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</w:tcBorders>
                </w:tcPr>
                <w:p w:rsidR="00E368EF" w:rsidRPr="00F5280A" w:rsidRDefault="00E368EF" w:rsidP="009B0F43">
                  <w:pPr>
                    <w:rPr>
                      <w:szCs w:val="18"/>
                    </w:rPr>
                  </w:pPr>
                </w:p>
              </w:tc>
            </w:tr>
          </w:tbl>
          <w:p w:rsidR="002E62E9" w:rsidRPr="00F5280A" w:rsidRDefault="002E62E9" w:rsidP="00491E9F">
            <w:pPr>
              <w:rPr>
                <w:bCs/>
                <w:iCs/>
                <w:caps/>
                <w:szCs w:val="18"/>
              </w:rPr>
            </w:pPr>
          </w:p>
        </w:tc>
      </w:tr>
      <w:tr w:rsidR="002E62E9" w:rsidRPr="00F5280A" w:rsidTr="009B0F43">
        <w:trPr>
          <w:trHeight w:val="2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2E62E9" w:rsidRPr="001A3828" w:rsidRDefault="002E62E9" w:rsidP="009B0F43">
            <w:pPr>
              <w:numPr>
                <w:ilvl w:val="0"/>
                <w:numId w:val="13"/>
              </w:numPr>
              <w:ind w:left="0" w:firstLine="0"/>
              <w:jc w:val="both"/>
              <w:rPr>
                <w:b/>
                <w:bCs/>
                <w:iCs/>
                <w:caps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C</w:t>
            </w:r>
            <w:r w:rsidR="001A3828">
              <w:rPr>
                <w:b/>
                <w:bCs/>
                <w:iCs/>
                <w:szCs w:val="18"/>
              </w:rPr>
              <w:t>ompromiso</w:t>
            </w:r>
            <w:r w:rsidR="00EA7138">
              <w:rPr>
                <w:b/>
                <w:bCs/>
                <w:iCs/>
                <w:szCs w:val="18"/>
              </w:rPr>
              <w:t>s</w:t>
            </w:r>
          </w:p>
        </w:tc>
      </w:tr>
      <w:tr w:rsidR="009B0F43" w:rsidRPr="00F5280A" w:rsidTr="009B0F43">
        <w:trPr>
          <w:trHeight w:val="283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B0F43" w:rsidRPr="001A3828" w:rsidRDefault="009B0F43" w:rsidP="009B0F43">
            <w:pPr>
              <w:jc w:val="both"/>
              <w:rPr>
                <w:b/>
                <w:bCs/>
                <w:iCs/>
                <w:szCs w:val="18"/>
              </w:rPr>
            </w:pPr>
            <w:r w:rsidRPr="00F5280A">
              <w:rPr>
                <w:iCs/>
                <w:caps/>
                <w:color w:val="000000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F5280A">
              <w:rPr>
                <w:iCs/>
                <w:caps/>
                <w:color w:val="000000"/>
                <w:szCs w:val="18"/>
              </w:rPr>
              <w:instrText xml:space="preserve"> FORMTEXT </w:instrText>
            </w:r>
            <w:r w:rsidRPr="00F5280A">
              <w:rPr>
                <w:iCs/>
                <w:caps/>
                <w:color w:val="000000"/>
                <w:szCs w:val="18"/>
              </w:rPr>
            </w:r>
            <w:r w:rsidRPr="00F5280A">
              <w:rPr>
                <w:iCs/>
                <w:caps/>
                <w:color w:val="000000"/>
                <w:szCs w:val="18"/>
              </w:rPr>
              <w:fldChar w:fldCharType="separate"/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color w:val="000000"/>
                <w:szCs w:val="18"/>
              </w:rPr>
              <w:fldChar w:fldCharType="end"/>
            </w:r>
          </w:p>
        </w:tc>
      </w:tr>
      <w:tr w:rsidR="009B0F43" w:rsidRPr="00F5280A" w:rsidTr="009B0F43">
        <w:trPr>
          <w:trHeight w:val="283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B0F43" w:rsidRPr="001A3828" w:rsidRDefault="009B0F43" w:rsidP="009B0F43">
            <w:pPr>
              <w:jc w:val="both"/>
              <w:rPr>
                <w:b/>
                <w:bCs/>
                <w:iCs/>
                <w:szCs w:val="18"/>
              </w:rPr>
            </w:pPr>
            <w:r w:rsidRPr="00F5280A">
              <w:rPr>
                <w:iCs/>
                <w:caps/>
                <w:color w:val="000000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F5280A">
              <w:rPr>
                <w:iCs/>
                <w:caps/>
                <w:color w:val="000000"/>
                <w:szCs w:val="18"/>
              </w:rPr>
              <w:instrText xml:space="preserve"> FORMTEXT </w:instrText>
            </w:r>
            <w:r w:rsidRPr="00F5280A">
              <w:rPr>
                <w:iCs/>
                <w:caps/>
                <w:color w:val="000000"/>
                <w:szCs w:val="18"/>
              </w:rPr>
            </w:r>
            <w:r w:rsidRPr="00F5280A">
              <w:rPr>
                <w:iCs/>
                <w:caps/>
                <w:color w:val="000000"/>
                <w:szCs w:val="18"/>
              </w:rPr>
              <w:fldChar w:fldCharType="separate"/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color w:val="000000"/>
                <w:szCs w:val="18"/>
              </w:rPr>
              <w:fldChar w:fldCharType="end"/>
            </w:r>
          </w:p>
        </w:tc>
      </w:tr>
    </w:tbl>
    <w:p w:rsidR="009B0F43" w:rsidRDefault="009B0F4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424"/>
        <w:gridCol w:w="424"/>
        <w:gridCol w:w="3263"/>
        <w:gridCol w:w="4979"/>
      </w:tblGrid>
      <w:tr w:rsidR="00D97000" w:rsidRPr="00F5280A" w:rsidTr="009B0F43">
        <w:trPr>
          <w:trHeight w:val="283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D97000" w:rsidRPr="001A3828" w:rsidRDefault="001A3828" w:rsidP="009B0F43">
            <w:pPr>
              <w:numPr>
                <w:ilvl w:val="0"/>
                <w:numId w:val="13"/>
              </w:numPr>
              <w:ind w:left="0" w:firstLine="0"/>
              <w:jc w:val="both"/>
              <w:rPr>
                <w:b/>
                <w:bCs/>
                <w:iCs/>
                <w:szCs w:val="18"/>
              </w:rPr>
            </w:pPr>
            <w:r>
              <w:rPr>
                <w:b/>
                <w:bCs/>
                <w:iCs/>
                <w:szCs w:val="18"/>
              </w:rPr>
              <w:t>Resultados</w:t>
            </w:r>
          </w:p>
        </w:tc>
      </w:tr>
      <w:tr w:rsidR="00491E9F" w:rsidRPr="00F5280A" w:rsidTr="009B0F43">
        <w:trPr>
          <w:trHeight w:val="283"/>
        </w:trPr>
        <w:tc>
          <w:tcPr>
            <w:tcW w:w="7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91E9F" w:rsidRPr="00F5280A" w:rsidRDefault="00491E9F" w:rsidP="001A3828">
            <w:pPr>
              <w:rPr>
                <w:iCs/>
                <w:caps/>
                <w:color w:val="000000"/>
                <w:szCs w:val="18"/>
              </w:rPr>
            </w:pPr>
            <w:r w:rsidRPr="00F5280A">
              <w:rPr>
                <w:iCs/>
                <w:color w:val="000000"/>
                <w:szCs w:val="18"/>
              </w:rPr>
              <w:t xml:space="preserve">Publicaciones </w:t>
            </w:r>
          </w:p>
        </w:tc>
        <w:tc>
          <w:tcPr>
            <w:tcW w:w="4252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91E9F" w:rsidRPr="00F5280A" w:rsidRDefault="00491E9F" w:rsidP="001A3828">
            <w:pPr>
              <w:rPr>
                <w:iCs/>
                <w:caps/>
                <w:color w:val="000000"/>
                <w:szCs w:val="18"/>
              </w:rPr>
            </w:pPr>
            <w:r w:rsidRPr="00F5280A">
              <w:rPr>
                <w:iCs/>
                <w:caps/>
                <w:color w:val="000000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1" w:name="Texto5"/>
            <w:r w:rsidRPr="00F5280A">
              <w:rPr>
                <w:iCs/>
                <w:caps/>
                <w:color w:val="000000"/>
                <w:szCs w:val="18"/>
              </w:rPr>
              <w:instrText xml:space="preserve"> FORMTEXT </w:instrText>
            </w:r>
            <w:r w:rsidRPr="00F5280A">
              <w:rPr>
                <w:iCs/>
                <w:caps/>
                <w:color w:val="000000"/>
                <w:szCs w:val="18"/>
              </w:rPr>
            </w:r>
            <w:r w:rsidRPr="00F5280A">
              <w:rPr>
                <w:iCs/>
                <w:caps/>
                <w:color w:val="000000"/>
                <w:szCs w:val="18"/>
              </w:rPr>
              <w:fldChar w:fldCharType="separate"/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color w:val="000000"/>
                <w:szCs w:val="18"/>
              </w:rPr>
              <w:fldChar w:fldCharType="end"/>
            </w:r>
            <w:bookmarkEnd w:id="1"/>
          </w:p>
        </w:tc>
      </w:tr>
      <w:tr w:rsidR="00491E9F" w:rsidRPr="00F5280A" w:rsidTr="009B0F43">
        <w:trPr>
          <w:trHeight w:val="283"/>
        </w:trPr>
        <w:tc>
          <w:tcPr>
            <w:tcW w:w="255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91E9F" w:rsidRPr="00F5280A" w:rsidRDefault="00491E9F" w:rsidP="001A3828">
            <w:pPr>
              <w:tabs>
                <w:tab w:val="left" w:pos="3680"/>
              </w:tabs>
              <w:rPr>
                <w:iCs/>
                <w:caps/>
                <w:color w:val="000000"/>
                <w:szCs w:val="18"/>
              </w:rPr>
            </w:pPr>
            <w:r w:rsidRPr="00F5280A">
              <w:rPr>
                <w:iCs/>
                <w:color w:val="000000"/>
                <w:szCs w:val="18"/>
              </w:rPr>
              <w:t>Participación en eventos para la divulgación de los resultados</w:t>
            </w:r>
          </w:p>
        </w:tc>
        <w:tc>
          <w:tcPr>
            <w:tcW w:w="244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:rsidR="00491E9F" w:rsidRPr="00F5280A" w:rsidRDefault="00491E9F" w:rsidP="001A3828">
            <w:pPr>
              <w:tabs>
                <w:tab w:val="left" w:pos="3680"/>
              </w:tabs>
              <w:rPr>
                <w:iCs/>
                <w:caps/>
                <w:color w:val="000000"/>
                <w:szCs w:val="18"/>
              </w:rPr>
            </w:pPr>
            <w:r w:rsidRPr="00F5280A">
              <w:rPr>
                <w:iCs/>
                <w:caps/>
                <w:color w:val="000000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2" w:name="Texto6"/>
            <w:r w:rsidRPr="00F5280A">
              <w:rPr>
                <w:iCs/>
                <w:caps/>
                <w:color w:val="000000"/>
                <w:szCs w:val="18"/>
              </w:rPr>
              <w:instrText xml:space="preserve"> FORMTEXT </w:instrText>
            </w:r>
            <w:r w:rsidRPr="00F5280A">
              <w:rPr>
                <w:iCs/>
                <w:caps/>
                <w:color w:val="000000"/>
                <w:szCs w:val="18"/>
              </w:rPr>
            </w:r>
            <w:r w:rsidRPr="00F5280A">
              <w:rPr>
                <w:iCs/>
                <w:caps/>
                <w:color w:val="000000"/>
                <w:szCs w:val="18"/>
              </w:rPr>
              <w:fldChar w:fldCharType="separate"/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color w:val="000000"/>
                <w:szCs w:val="18"/>
              </w:rPr>
              <w:fldChar w:fldCharType="end"/>
            </w:r>
            <w:bookmarkEnd w:id="2"/>
          </w:p>
        </w:tc>
      </w:tr>
      <w:tr w:rsidR="00491E9F" w:rsidRPr="00F5280A" w:rsidTr="009B0F43">
        <w:trPr>
          <w:trHeight w:val="283"/>
        </w:trPr>
        <w:tc>
          <w:tcPr>
            <w:tcW w:w="9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91E9F" w:rsidRPr="00F5280A" w:rsidRDefault="00491E9F" w:rsidP="001A3828">
            <w:pPr>
              <w:tabs>
                <w:tab w:val="left" w:pos="3680"/>
              </w:tabs>
              <w:rPr>
                <w:iCs/>
                <w:caps/>
                <w:color w:val="000000"/>
                <w:szCs w:val="18"/>
              </w:rPr>
            </w:pPr>
            <w:r w:rsidRPr="00F5280A">
              <w:rPr>
                <w:iCs/>
                <w:color w:val="000000"/>
                <w:szCs w:val="18"/>
              </w:rPr>
              <w:t xml:space="preserve">Registros, patentes </w:t>
            </w:r>
          </w:p>
        </w:tc>
        <w:tc>
          <w:tcPr>
            <w:tcW w:w="404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91E9F" w:rsidRPr="00F5280A" w:rsidRDefault="00491E9F" w:rsidP="001A3828">
            <w:pPr>
              <w:tabs>
                <w:tab w:val="left" w:pos="3680"/>
              </w:tabs>
              <w:rPr>
                <w:iCs/>
                <w:caps/>
                <w:color w:val="000000"/>
                <w:szCs w:val="18"/>
              </w:rPr>
            </w:pPr>
            <w:r w:rsidRPr="00F5280A">
              <w:rPr>
                <w:iCs/>
                <w:caps/>
                <w:color w:val="000000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3" w:name="Texto7"/>
            <w:r w:rsidRPr="00F5280A">
              <w:rPr>
                <w:iCs/>
                <w:caps/>
                <w:color w:val="000000"/>
                <w:szCs w:val="18"/>
              </w:rPr>
              <w:instrText xml:space="preserve"> FORMTEXT </w:instrText>
            </w:r>
            <w:r w:rsidRPr="00F5280A">
              <w:rPr>
                <w:iCs/>
                <w:caps/>
                <w:color w:val="000000"/>
                <w:szCs w:val="18"/>
              </w:rPr>
            </w:r>
            <w:r w:rsidRPr="00F5280A">
              <w:rPr>
                <w:iCs/>
                <w:caps/>
                <w:color w:val="000000"/>
                <w:szCs w:val="18"/>
              </w:rPr>
              <w:fldChar w:fldCharType="separate"/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noProof/>
                <w:color w:val="000000"/>
                <w:szCs w:val="18"/>
              </w:rPr>
              <w:t> </w:t>
            </w:r>
            <w:r w:rsidRPr="00F5280A">
              <w:rPr>
                <w:iCs/>
                <w:caps/>
                <w:color w:val="000000"/>
                <w:szCs w:val="18"/>
              </w:rPr>
              <w:fldChar w:fldCharType="end"/>
            </w:r>
            <w:bookmarkEnd w:id="3"/>
          </w:p>
        </w:tc>
      </w:tr>
      <w:tr w:rsidR="00491E9F" w:rsidRPr="00F5280A" w:rsidTr="009B0F43">
        <w:trPr>
          <w:trHeight w:val="283"/>
        </w:trPr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91E9F" w:rsidRPr="00F5280A" w:rsidRDefault="00491E9F" w:rsidP="001A3828">
            <w:pPr>
              <w:tabs>
                <w:tab w:val="left" w:pos="720"/>
              </w:tabs>
              <w:rPr>
                <w:szCs w:val="18"/>
              </w:rPr>
            </w:pPr>
            <w:r w:rsidRPr="00F5280A">
              <w:rPr>
                <w:iCs/>
                <w:color w:val="000000"/>
                <w:szCs w:val="18"/>
              </w:rPr>
              <w:t>Pasantías</w:t>
            </w:r>
          </w:p>
        </w:tc>
        <w:tc>
          <w:tcPr>
            <w:tcW w:w="446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91E9F" w:rsidRPr="00F5280A" w:rsidRDefault="00491E9F" w:rsidP="001A3828">
            <w:pPr>
              <w:tabs>
                <w:tab w:val="left" w:pos="720"/>
              </w:tabs>
              <w:rPr>
                <w:szCs w:val="18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4" w:name="Texto8"/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  <w:bookmarkEnd w:id="4"/>
          </w:p>
        </w:tc>
      </w:tr>
    </w:tbl>
    <w:p w:rsidR="001A3828" w:rsidRDefault="001A38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3"/>
        <w:gridCol w:w="3327"/>
        <w:gridCol w:w="910"/>
        <w:gridCol w:w="906"/>
        <w:gridCol w:w="844"/>
      </w:tblGrid>
      <w:tr w:rsidR="00D97000" w:rsidRPr="00F5280A" w:rsidTr="00EF2C07">
        <w:trPr>
          <w:trHeight w:val="283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D97000" w:rsidRPr="001A3828" w:rsidRDefault="00D97000" w:rsidP="009B0F43">
            <w:pPr>
              <w:numPr>
                <w:ilvl w:val="0"/>
                <w:numId w:val="13"/>
              </w:numPr>
              <w:ind w:left="0" w:firstLine="0"/>
              <w:jc w:val="both"/>
              <w:rPr>
                <w:b/>
                <w:bCs/>
                <w:iCs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E</w:t>
            </w:r>
            <w:r w:rsidR="001A3828">
              <w:rPr>
                <w:b/>
                <w:bCs/>
                <w:iCs/>
                <w:szCs w:val="18"/>
              </w:rPr>
              <w:t>valuación del estudiante</w:t>
            </w:r>
          </w:p>
        </w:tc>
      </w:tr>
      <w:tr w:rsidR="00D97000" w:rsidRPr="00F5280A" w:rsidTr="00EF2C07">
        <w:trPr>
          <w:trHeight w:val="85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2C07" w:rsidRPr="00EF2C07" w:rsidRDefault="00EF2C07" w:rsidP="00491E9F">
            <w:pPr>
              <w:rPr>
                <w:b/>
                <w:bCs/>
                <w:iCs/>
                <w:sz w:val="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59"/>
            </w:tblGrid>
            <w:tr w:rsidR="001F63FB" w:rsidTr="00E368EF">
              <w:trPr>
                <w:trHeight w:val="283"/>
              </w:trPr>
              <w:tc>
                <w:tcPr>
                  <w:tcW w:w="9959" w:type="dxa"/>
                  <w:tcBorders>
                    <w:bottom w:val="single" w:sz="4" w:space="0" w:color="auto"/>
                  </w:tcBorders>
                  <w:vAlign w:val="center"/>
                </w:tcPr>
                <w:p w:rsidR="001F63FB" w:rsidRDefault="001F63FB" w:rsidP="001F63FB">
                  <w:pPr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E368EF" w:rsidTr="00E368EF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368EF" w:rsidRDefault="00E368EF" w:rsidP="009B0F43">
                  <w:pPr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</w:tbl>
          <w:p w:rsidR="00D97000" w:rsidRPr="00F5280A" w:rsidRDefault="00D97000" w:rsidP="00491E9F">
            <w:pPr>
              <w:rPr>
                <w:b/>
                <w:bCs/>
                <w:iCs/>
                <w:szCs w:val="18"/>
              </w:rPr>
            </w:pPr>
          </w:p>
        </w:tc>
      </w:tr>
      <w:tr w:rsidR="00D97000" w:rsidRPr="00F5280A" w:rsidTr="00EF2C07">
        <w:trPr>
          <w:trHeight w:val="283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D97000" w:rsidRPr="001A3828" w:rsidRDefault="00D97000" w:rsidP="009B0F43">
            <w:pPr>
              <w:numPr>
                <w:ilvl w:val="0"/>
                <w:numId w:val="13"/>
              </w:numPr>
              <w:ind w:left="0" w:firstLine="0"/>
              <w:jc w:val="both"/>
              <w:rPr>
                <w:b/>
                <w:bCs/>
                <w:iCs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E</w:t>
            </w:r>
            <w:r w:rsidR="001A3828">
              <w:rPr>
                <w:b/>
                <w:bCs/>
                <w:iCs/>
                <w:szCs w:val="18"/>
              </w:rPr>
              <w:t>quipos adquiridos en el proyecto</w:t>
            </w:r>
          </w:p>
        </w:tc>
      </w:tr>
      <w:tr w:rsidR="00D97000" w:rsidRPr="00F5280A" w:rsidTr="00EF2C07">
        <w:trPr>
          <w:trHeight w:val="85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2C07" w:rsidRPr="00EF2C07" w:rsidRDefault="00EF2C07" w:rsidP="00491E9F">
            <w:pPr>
              <w:rPr>
                <w:b/>
                <w:bCs/>
                <w:iCs/>
                <w:sz w:val="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59"/>
            </w:tblGrid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bottom w:val="single" w:sz="4" w:space="0" w:color="auto"/>
                  </w:tcBorders>
                  <w:vAlign w:val="center"/>
                </w:tcPr>
                <w:p w:rsidR="001F63FB" w:rsidRDefault="001F63FB" w:rsidP="001F63FB">
                  <w:pPr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F63FB" w:rsidRDefault="001F63FB" w:rsidP="001F63FB">
                  <w:pPr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</w:tbl>
          <w:p w:rsidR="00E454F1" w:rsidRDefault="00E454F1"/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74"/>
            </w:tblGrid>
            <w:tr w:rsidR="00E454F1" w:rsidTr="00A66BBC">
              <w:trPr>
                <w:trHeight w:val="283"/>
              </w:trPr>
              <w:tc>
                <w:tcPr>
                  <w:tcW w:w="5000" w:type="pct"/>
                  <w:shd w:val="clear" w:color="auto" w:fill="BBD900"/>
                  <w:vAlign w:val="center"/>
                </w:tcPr>
                <w:p w:rsidR="00E454F1" w:rsidRPr="001A3828" w:rsidRDefault="00E454F1" w:rsidP="000E5911">
                  <w:pPr>
                    <w:numPr>
                      <w:ilvl w:val="0"/>
                      <w:numId w:val="13"/>
                    </w:numPr>
                    <w:ind w:left="0" w:firstLine="0"/>
                    <w:jc w:val="both"/>
                    <w:rPr>
                      <w:b/>
                      <w:bCs/>
                      <w:iCs/>
                      <w:szCs w:val="18"/>
                    </w:rPr>
                  </w:pPr>
                  <w:r>
                    <w:rPr>
                      <w:b/>
                      <w:bCs/>
                      <w:iCs/>
                      <w:szCs w:val="18"/>
                    </w:rPr>
                    <w:t xml:space="preserve">Material </w:t>
                  </w:r>
                  <w:r w:rsidR="000E5911">
                    <w:rPr>
                      <w:b/>
                      <w:bCs/>
                      <w:iCs/>
                      <w:szCs w:val="18"/>
                    </w:rPr>
                    <w:t xml:space="preserve">bibliográfico </w:t>
                  </w:r>
                  <w:r>
                    <w:rPr>
                      <w:b/>
                      <w:bCs/>
                      <w:iCs/>
                      <w:szCs w:val="18"/>
                    </w:rPr>
                    <w:t xml:space="preserve">adquirido </w:t>
                  </w:r>
                </w:p>
              </w:tc>
            </w:tr>
            <w:tr w:rsidR="00E454F1" w:rsidTr="00A66BBC">
              <w:trPr>
                <w:trHeight w:val="283"/>
              </w:trPr>
              <w:tc>
                <w:tcPr>
                  <w:tcW w:w="4955" w:type="pct"/>
                </w:tcPr>
                <w:p w:rsidR="00E454F1" w:rsidRPr="00EF2C07" w:rsidRDefault="00E454F1" w:rsidP="00702E5F">
                  <w:pPr>
                    <w:rPr>
                      <w:b/>
                      <w:bCs/>
                      <w:iCs/>
                      <w:sz w:val="8"/>
                      <w:szCs w:val="18"/>
                    </w:rPr>
                  </w:pPr>
                </w:p>
                <w:tbl>
                  <w:tblPr>
                    <w:tblStyle w:val="Tablaconcuadrcula"/>
                    <w:tblW w:w="98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815"/>
                  </w:tblGrid>
                  <w:tr w:rsidR="00E454F1" w:rsidTr="00A66BBC">
                    <w:trPr>
                      <w:trHeight w:val="283"/>
                    </w:trPr>
                    <w:tc>
                      <w:tcPr>
                        <w:tcW w:w="9815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E454F1" w:rsidRDefault="00E454F1" w:rsidP="00702E5F">
                        <w:pPr>
                          <w:rPr>
                            <w:bCs/>
                            <w:iCs/>
                            <w:caps/>
                            <w:szCs w:val="18"/>
                          </w:rPr>
                        </w:pPr>
                        <w:r w:rsidRPr="00F5280A">
                          <w:rPr>
                            <w:szCs w:val="18"/>
                          </w:rPr>
                          <w:fldChar w:fldCharType="begin">
                            <w:ffData>
                              <w:name w:val="Texto19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 w:rsidRPr="00F5280A">
                          <w:rPr>
                            <w:szCs w:val="18"/>
                          </w:rPr>
                          <w:instrText xml:space="preserve"> FORMTEXT </w:instrText>
                        </w:r>
                        <w:r w:rsidRPr="00F5280A">
                          <w:rPr>
                            <w:szCs w:val="18"/>
                          </w:rPr>
                        </w:r>
                        <w:r w:rsidRPr="00F5280A">
                          <w:rPr>
                            <w:szCs w:val="18"/>
                          </w:rPr>
                          <w:fldChar w:fldCharType="separate"/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E454F1" w:rsidTr="00A66BBC">
                    <w:trPr>
                      <w:trHeight w:val="283"/>
                    </w:trPr>
                    <w:tc>
                      <w:tcPr>
                        <w:tcW w:w="981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E454F1" w:rsidRDefault="00E454F1" w:rsidP="00702E5F">
                        <w:pPr>
                          <w:rPr>
                            <w:bCs/>
                            <w:iCs/>
                            <w:caps/>
                            <w:szCs w:val="18"/>
                          </w:rPr>
                        </w:pPr>
                        <w:r w:rsidRPr="00F5280A">
                          <w:rPr>
                            <w:szCs w:val="18"/>
                          </w:rPr>
                          <w:fldChar w:fldCharType="begin">
                            <w:ffData>
                              <w:name w:val="Texto19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 w:rsidRPr="00F5280A">
                          <w:rPr>
                            <w:szCs w:val="18"/>
                          </w:rPr>
                          <w:instrText xml:space="preserve"> FORMTEXT </w:instrText>
                        </w:r>
                        <w:r w:rsidRPr="00F5280A">
                          <w:rPr>
                            <w:szCs w:val="18"/>
                          </w:rPr>
                        </w:r>
                        <w:r w:rsidRPr="00F5280A">
                          <w:rPr>
                            <w:szCs w:val="18"/>
                          </w:rPr>
                          <w:fldChar w:fldCharType="separate"/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noProof/>
                            <w:szCs w:val="18"/>
                          </w:rPr>
                          <w:t> </w:t>
                        </w:r>
                        <w:r w:rsidRPr="00F5280A">
                          <w:rPr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E454F1" w:rsidTr="00A66BBC">
                    <w:trPr>
                      <w:trHeight w:val="283"/>
                    </w:trPr>
                    <w:tc>
                      <w:tcPr>
                        <w:tcW w:w="9815" w:type="dxa"/>
                        <w:tcBorders>
                          <w:top w:val="single" w:sz="4" w:space="0" w:color="auto"/>
                        </w:tcBorders>
                      </w:tcPr>
                      <w:p w:rsidR="00E454F1" w:rsidRPr="00F5280A" w:rsidRDefault="00E454F1" w:rsidP="00702E5F">
                        <w:pPr>
                          <w:rPr>
                            <w:szCs w:val="18"/>
                          </w:rPr>
                        </w:pPr>
                      </w:p>
                    </w:tc>
                  </w:tr>
                </w:tbl>
                <w:p w:rsidR="00E454F1" w:rsidRPr="00F5280A" w:rsidRDefault="00E454F1" w:rsidP="00702E5F">
                  <w:pPr>
                    <w:rPr>
                      <w:b/>
                      <w:bCs/>
                      <w:iCs/>
                      <w:szCs w:val="18"/>
                    </w:rPr>
                  </w:pPr>
                </w:p>
              </w:tc>
            </w:tr>
          </w:tbl>
          <w:p w:rsidR="00D97000" w:rsidRPr="00F5280A" w:rsidRDefault="00D97000" w:rsidP="00491E9F">
            <w:pPr>
              <w:rPr>
                <w:b/>
                <w:bCs/>
                <w:iCs/>
                <w:szCs w:val="18"/>
              </w:rPr>
            </w:pPr>
          </w:p>
        </w:tc>
      </w:tr>
      <w:tr w:rsidR="00D97000" w:rsidRPr="00F5280A" w:rsidTr="00EF2C07">
        <w:trPr>
          <w:trHeight w:val="283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D97000" w:rsidRPr="001A3828" w:rsidRDefault="00D97000" w:rsidP="009B0F43">
            <w:pPr>
              <w:numPr>
                <w:ilvl w:val="0"/>
                <w:numId w:val="13"/>
              </w:numPr>
              <w:ind w:left="0" w:firstLine="0"/>
              <w:jc w:val="both"/>
              <w:rPr>
                <w:b/>
                <w:bCs/>
                <w:iCs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C</w:t>
            </w:r>
            <w:r w:rsidR="001A3828">
              <w:rPr>
                <w:b/>
                <w:bCs/>
                <w:iCs/>
                <w:szCs w:val="18"/>
              </w:rPr>
              <w:t>onclusiones</w:t>
            </w:r>
          </w:p>
        </w:tc>
      </w:tr>
      <w:tr w:rsidR="00D97000" w:rsidRPr="00F5280A" w:rsidTr="00EF2C07">
        <w:trPr>
          <w:trHeight w:val="85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2C07" w:rsidRPr="00EF2C07" w:rsidRDefault="00EF2C07" w:rsidP="00491E9F">
            <w:pPr>
              <w:rPr>
                <w:b/>
                <w:bCs/>
                <w:iCs/>
                <w:sz w:val="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59"/>
            </w:tblGrid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bottom w:val="single" w:sz="4" w:space="0" w:color="auto"/>
                  </w:tcBorders>
                  <w:vAlign w:val="center"/>
                </w:tcPr>
                <w:p w:rsidR="001F63FB" w:rsidRDefault="001F63FB" w:rsidP="001F63FB">
                  <w:pPr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F63FB" w:rsidRDefault="001F63FB" w:rsidP="001F63FB">
                  <w:pPr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9B0F43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</w:tcBorders>
                </w:tcPr>
                <w:p w:rsidR="001F63FB" w:rsidRPr="00F5280A" w:rsidRDefault="001F63FB" w:rsidP="009B0F43">
                  <w:pPr>
                    <w:rPr>
                      <w:szCs w:val="18"/>
                    </w:rPr>
                  </w:pPr>
                </w:p>
              </w:tc>
            </w:tr>
          </w:tbl>
          <w:p w:rsidR="00D97000" w:rsidRPr="00F5280A" w:rsidRDefault="00D97000" w:rsidP="00491E9F">
            <w:pPr>
              <w:rPr>
                <w:b/>
                <w:bCs/>
                <w:iCs/>
                <w:szCs w:val="18"/>
              </w:rPr>
            </w:pPr>
          </w:p>
        </w:tc>
      </w:tr>
      <w:tr w:rsidR="00D97000" w:rsidRPr="00F5280A" w:rsidTr="00EF2C07">
        <w:trPr>
          <w:trHeight w:val="283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BD900"/>
            <w:vAlign w:val="center"/>
          </w:tcPr>
          <w:p w:rsidR="00D97000" w:rsidRPr="001A3828" w:rsidRDefault="00D97000" w:rsidP="009B0F43">
            <w:pPr>
              <w:numPr>
                <w:ilvl w:val="0"/>
                <w:numId w:val="13"/>
              </w:numPr>
              <w:ind w:left="0" w:firstLine="0"/>
              <w:rPr>
                <w:b/>
                <w:bCs/>
                <w:iCs/>
                <w:szCs w:val="18"/>
              </w:rPr>
            </w:pPr>
            <w:r w:rsidRPr="001A3828">
              <w:rPr>
                <w:b/>
                <w:bCs/>
                <w:iCs/>
                <w:szCs w:val="18"/>
              </w:rPr>
              <w:t>R</w:t>
            </w:r>
            <w:r w:rsidR="001A3828">
              <w:rPr>
                <w:b/>
                <w:bCs/>
                <w:iCs/>
                <w:szCs w:val="18"/>
              </w:rPr>
              <w:t>ecomendaciones</w:t>
            </w:r>
          </w:p>
        </w:tc>
      </w:tr>
      <w:tr w:rsidR="00491E9F" w:rsidRPr="00F5280A" w:rsidTr="00EF2C07">
        <w:trPr>
          <w:trHeight w:val="85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2C07" w:rsidRPr="00EF2C07" w:rsidRDefault="00EF2C07" w:rsidP="00491E9F">
            <w:pPr>
              <w:rPr>
                <w:b/>
                <w:bCs/>
                <w:iCs/>
                <w:sz w:val="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59"/>
            </w:tblGrid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bottom w:val="single" w:sz="4" w:space="0" w:color="auto"/>
                  </w:tcBorders>
                  <w:vAlign w:val="center"/>
                </w:tcPr>
                <w:p w:rsidR="001F63FB" w:rsidRDefault="001F63FB" w:rsidP="001F63FB">
                  <w:pPr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  <w:tr w:rsidR="001F63FB" w:rsidTr="001F63FB">
              <w:trPr>
                <w:trHeight w:val="283"/>
              </w:trPr>
              <w:tc>
                <w:tcPr>
                  <w:tcW w:w="995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F63FB" w:rsidRDefault="001F63FB" w:rsidP="001F63FB">
                  <w:pPr>
                    <w:rPr>
                      <w:bCs/>
                      <w:iCs/>
                      <w:caps/>
                      <w:szCs w:val="18"/>
                    </w:rPr>
                  </w:pPr>
                  <w:r w:rsidRPr="00F5280A">
                    <w:rPr>
                      <w:szCs w:val="18"/>
                    </w:rPr>
                    <w:fldChar w:fldCharType="begin">
                      <w:ffData>
                        <w:name w:val="Texto19"/>
                        <w:enabled/>
                        <w:calcOnExit w:val="0"/>
                        <w:textInput/>
                      </w:ffData>
                    </w:fldChar>
                  </w:r>
                  <w:r w:rsidRPr="00F5280A">
                    <w:rPr>
                      <w:szCs w:val="18"/>
                    </w:rPr>
                    <w:instrText xml:space="preserve"> FORMTEXT </w:instrText>
                  </w:r>
                  <w:r w:rsidRPr="00F5280A">
                    <w:rPr>
                      <w:szCs w:val="18"/>
                    </w:rPr>
                  </w:r>
                  <w:r w:rsidRPr="00F5280A">
                    <w:rPr>
                      <w:szCs w:val="18"/>
                    </w:rPr>
                    <w:fldChar w:fldCharType="separate"/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noProof/>
                      <w:szCs w:val="18"/>
                    </w:rPr>
                    <w:t> </w:t>
                  </w:r>
                  <w:r w:rsidRPr="00F5280A">
                    <w:rPr>
                      <w:szCs w:val="18"/>
                    </w:rPr>
                    <w:fldChar w:fldCharType="end"/>
                  </w:r>
                </w:p>
              </w:tc>
            </w:tr>
          </w:tbl>
          <w:p w:rsidR="00491E9F" w:rsidRPr="00F5280A" w:rsidRDefault="00491E9F" w:rsidP="00491E9F">
            <w:pPr>
              <w:rPr>
                <w:b/>
                <w:bCs/>
                <w:iCs/>
                <w:szCs w:val="18"/>
              </w:rPr>
            </w:pPr>
          </w:p>
        </w:tc>
      </w:tr>
      <w:tr w:rsidR="00B02B3E" w:rsidRPr="00F5280A" w:rsidTr="00C5236D">
        <w:tc>
          <w:tcPr>
            <w:tcW w:w="2062" w:type="pct"/>
            <w:vMerge w:val="restart"/>
            <w:shd w:val="clear" w:color="auto" w:fill="auto"/>
          </w:tcPr>
          <w:p w:rsidR="00B02B3E" w:rsidRDefault="00BC0890" w:rsidP="00BC0890">
            <w:pPr>
              <w:jc w:val="both"/>
              <w:rPr>
                <w:sz w:val="16"/>
              </w:rPr>
            </w:pPr>
            <w:r>
              <w:rPr>
                <w:sz w:val="16"/>
              </w:rPr>
              <w:t>Nombre del i</w:t>
            </w:r>
            <w:r w:rsidR="00B02B3E" w:rsidRPr="00BC0890">
              <w:rPr>
                <w:sz w:val="16"/>
              </w:rPr>
              <w:t xml:space="preserve">nvestigador </w:t>
            </w:r>
            <w:r>
              <w:rPr>
                <w:sz w:val="16"/>
              </w:rPr>
              <w:t>p</w:t>
            </w:r>
            <w:r w:rsidR="00B02B3E" w:rsidRPr="00BC0890">
              <w:rPr>
                <w:sz w:val="16"/>
              </w:rPr>
              <w:t>rincipal</w:t>
            </w:r>
          </w:p>
          <w:p w:rsidR="00E736AB" w:rsidRDefault="00E736AB" w:rsidP="00BC0890">
            <w:pPr>
              <w:jc w:val="both"/>
              <w:rPr>
                <w:sz w:val="16"/>
              </w:rPr>
            </w:pPr>
          </w:p>
          <w:p w:rsidR="00E736AB" w:rsidRPr="00BC0890" w:rsidRDefault="00E736AB" w:rsidP="00BC0890">
            <w:pPr>
              <w:jc w:val="both"/>
              <w:rPr>
                <w:sz w:val="16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B02B3E" w:rsidRPr="00BC0890" w:rsidRDefault="00B02B3E" w:rsidP="00F5280A">
            <w:pPr>
              <w:jc w:val="both"/>
              <w:rPr>
                <w:sz w:val="16"/>
              </w:rPr>
            </w:pPr>
            <w:r w:rsidRPr="00BC0890">
              <w:rPr>
                <w:sz w:val="16"/>
              </w:rPr>
              <w:t>Firma</w:t>
            </w:r>
          </w:p>
        </w:tc>
        <w:tc>
          <w:tcPr>
            <w:tcW w:w="1305" w:type="pct"/>
            <w:gridSpan w:val="3"/>
            <w:shd w:val="clear" w:color="auto" w:fill="BBD900"/>
          </w:tcPr>
          <w:p w:rsidR="00B02B3E" w:rsidRPr="00F5280A" w:rsidRDefault="00B02B3E" w:rsidP="00F5280A">
            <w:pPr>
              <w:jc w:val="center"/>
              <w:rPr>
                <w:b/>
              </w:rPr>
            </w:pPr>
            <w:r w:rsidRPr="00F5280A">
              <w:rPr>
                <w:b/>
              </w:rPr>
              <w:t>Fecha</w:t>
            </w:r>
          </w:p>
        </w:tc>
      </w:tr>
      <w:tr w:rsidR="00B02B3E" w:rsidRPr="00F5280A" w:rsidTr="00C5236D">
        <w:tc>
          <w:tcPr>
            <w:tcW w:w="2062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b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b/>
              </w:rPr>
            </w:pPr>
          </w:p>
        </w:tc>
        <w:tc>
          <w:tcPr>
            <w:tcW w:w="446" w:type="pct"/>
            <w:shd w:val="clear" w:color="auto" w:fill="BBD900"/>
          </w:tcPr>
          <w:p w:rsidR="00B02B3E" w:rsidRPr="00F5280A" w:rsidRDefault="00B02B3E" w:rsidP="00F5280A">
            <w:pPr>
              <w:jc w:val="center"/>
              <w:rPr>
                <w:b/>
              </w:rPr>
            </w:pPr>
            <w:r w:rsidRPr="00F5280A">
              <w:rPr>
                <w:b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B02B3E" w:rsidRPr="00F5280A" w:rsidRDefault="00B02B3E" w:rsidP="00F5280A">
            <w:pPr>
              <w:jc w:val="center"/>
              <w:rPr>
                <w:b/>
              </w:rPr>
            </w:pPr>
            <w:r w:rsidRPr="00F5280A">
              <w:rPr>
                <w:b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B02B3E" w:rsidRPr="00F5280A" w:rsidRDefault="00B02B3E" w:rsidP="00F5280A">
            <w:pPr>
              <w:jc w:val="center"/>
              <w:rPr>
                <w:b/>
              </w:rPr>
            </w:pPr>
            <w:r w:rsidRPr="00F5280A">
              <w:rPr>
                <w:b/>
              </w:rPr>
              <w:t>Día</w:t>
            </w:r>
          </w:p>
        </w:tc>
      </w:tr>
      <w:tr w:rsidR="00B02B3E" w:rsidRPr="00F5280A" w:rsidTr="00C5236D">
        <w:tc>
          <w:tcPr>
            <w:tcW w:w="2062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b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b/>
              </w:rPr>
            </w:pPr>
          </w:p>
        </w:tc>
        <w:tc>
          <w:tcPr>
            <w:tcW w:w="446" w:type="pct"/>
            <w:shd w:val="clear" w:color="auto" w:fill="auto"/>
          </w:tcPr>
          <w:p w:rsidR="00B02B3E" w:rsidRPr="00F5280A" w:rsidRDefault="009B0F43" w:rsidP="00F5280A">
            <w:pPr>
              <w:jc w:val="both"/>
              <w:rPr>
                <w:b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445" w:type="pct"/>
            <w:shd w:val="clear" w:color="auto" w:fill="auto"/>
          </w:tcPr>
          <w:p w:rsidR="00B02B3E" w:rsidRPr="00F5280A" w:rsidRDefault="009B0F43" w:rsidP="00F5280A">
            <w:pPr>
              <w:jc w:val="both"/>
              <w:rPr>
                <w:b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414" w:type="pct"/>
            <w:shd w:val="clear" w:color="auto" w:fill="auto"/>
          </w:tcPr>
          <w:p w:rsidR="00B02B3E" w:rsidRPr="00F5280A" w:rsidRDefault="009B0F43" w:rsidP="00F5280A">
            <w:pPr>
              <w:jc w:val="both"/>
              <w:rPr>
                <w:b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</w:tbl>
    <w:p w:rsidR="00D97000" w:rsidRPr="00E11EF6" w:rsidRDefault="00D97000">
      <w:pPr>
        <w:jc w:val="both"/>
        <w:rPr>
          <w:b/>
          <w:sz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2"/>
        <w:gridCol w:w="3328"/>
        <w:gridCol w:w="909"/>
        <w:gridCol w:w="907"/>
        <w:gridCol w:w="844"/>
      </w:tblGrid>
      <w:tr w:rsidR="00B02B3E" w:rsidRPr="00F5280A" w:rsidTr="00C5236D">
        <w:tc>
          <w:tcPr>
            <w:tcW w:w="2062" w:type="pct"/>
            <w:vMerge w:val="restart"/>
            <w:shd w:val="clear" w:color="auto" w:fill="auto"/>
          </w:tcPr>
          <w:p w:rsidR="00B02B3E" w:rsidRDefault="00BC0890" w:rsidP="00F5280A">
            <w:pPr>
              <w:jc w:val="both"/>
              <w:rPr>
                <w:sz w:val="16"/>
              </w:rPr>
            </w:pPr>
            <w:r>
              <w:rPr>
                <w:sz w:val="16"/>
              </w:rPr>
              <w:t>Nombre del Co-i</w:t>
            </w:r>
            <w:r w:rsidR="00B02B3E" w:rsidRPr="00BC0890">
              <w:rPr>
                <w:sz w:val="16"/>
              </w:rPr>
              <w:t>nvestigador</w:t>
            </w:r>
          </w:p>
          <w:p w:rsidR="00E736AB" w:rsidRDefault="00E736AB" w:rsidP="00F5280A">
            <w:pPr>
              <w:jc w:val="both"/>
              <w:rPr>
                <w:sz w:val="16"/>
              </w:rPr>
            </w:pPr>
          </w:p>
          <w:p w:rsidR="00E736AB" w:rsidRPr="00BC0890" w:rsidRDefault="00E736AB" w:rsidP="00F5280A">
            <w:pPr>
              <w:jc w:val="both"/>
              <w:rPr>
                <w:sz w:val="16"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B02B3E" w:rsidRPr="00BC0890" w:rsidRDefault="00B02B3E" w:rsidP="00F5280A">
            <w:pPr>
              <w:jc w:val="both"/>
              <w:rPr>
                <w:sz w:val="16"/>
              </w:rPr>
            </w:pPr>
            <w:r w:rsidRPr="00BC0890">
              <w:rPr>
                <w:sz w:val="16"/>
              </w:rPr>
              <w:t>Firma</w:t>
            </w:r>
          </w:p>
        </w:tc>
        <w:tc>
          <w:tcPr>
            <w:tcW w:w="1305" w:type="pct"/>
            <w:gridSpan w:val="3"/>
            <w:shd w:val="clear" w:color="auto" w:fill="BBD900"/>
          </w:tcPr>
          <w:p w:rsidR="00B02B3E" w:rsidRPr="00F5280A" w:rsidRDefault="00B02B3E" w:rsidP="00F5280A">
            <w:pPr>
              <w:jc w:val="center"/>
              <w:rPr>
                <w:b/>
              </w:rPr>
            </w:pPr>
            <w:r w:rsidRPr="00F5280A">
              <w:rPr>
                <w:b/>
              </w:rPr>
              <w:t>Fecha</w:t>
            </w:r>
          </w:p>
        </w:tc>
      </w:tr>
      <w:tr w:rsidR="00B02B3E" w:rsidRPr="00F5280A" w:rsidTr="00C5236D">
        <w:tc>
          <w:tcPr>
            <w:tcW w:w="2062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b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b/>
              </w:rPr>
            </w:pPr>
          </w:p>
        </w:tc>
        <w:tc>
          <w:tcPr>
            <w:tcW w:w="446" w:type="pct"/>
            <w:shd w:val="clear" w:color="auto" w:fill="BBD900"/>
          </w:tcPr>
          <w:p w:rsidR="00B02B3E" w:rsidRPr="00F5280A" w:rsidRDefault="00B02B3E" w:rsidP="00F5280A">
            <w:pPr>
              <w:jc w:val="center"/>
              <w:rPr>
                <w:b/>
              </w:rPr>
            </w:pPr>
            <w:r w:rsidRPr="00F5280A">
              <w:rPr>
                <w:b/>
              </w:rPr>
              <w:t>Año</w:t>
            </w:r>
          </w:p>
        </w:tc>
        <w:tc>
          <w:tcPr>
            <w:tcW w:w="445" w:type="pct"/>
            <w:shd w:val="clear" w:color="auto" w:fill="BBD900"/>
          </w:tcPr>
          <w:p w:rsidR="00B02B3E" w:rsidRPr="00F5280A" w:rsidRDefault="00B02B3E" w:rsidP="00F5280A">
            <w:pPr>
              <w:jc w:val="center"/>
              <w:rPr>
                <w:b/>
              </w:rPr>
            </w:pPr>
            <w:r w:rsidRPr="00F5280A">
              <w:rPr>
                <w:b/>
              </w:rPr>
              <w:t>Mes</w:t>
            </w:r>
          </w:p>
        </w:tc>
        <w:tc>
          <w:tcPr>
            <w:tcW w:w="414" w:type="pct"/>
            <w:shd w:val="clear" w:color="auto" w:fill="BBD900"/>
          </w:tcPr>
          <w:p w:rsidR="00B02B3E" w:rsidRPr="00F5280A" w:rsidRDefault="00B02B3E" w:rsidP="00F5280A">
            <w:pPr>
              <w:jc w:val="center"/>
              <w:rPr>
                <w:b/>
              </w:rPr>
            </w:pPr>
            <w:r w:rsidRPr="00F5280A">
              <w:rPr>
                <w:b/>
              </w:rPr>
              <w:t>Día</w:t>
            </w:r>
          </w:p>
        </w:tc>
      </w:tr>
      <w:tr w:rsidR="00B02B3E" w:rsidRPr="00F5280A" w:rsidTr="00C5236D">
        <w:tc>
          <w:tcPr>
            <w:tcW w:w="2062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b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B02B3E" w:rsidRPr="00F5280A" w:rsidRDefault="00B02B3E" w:rsidP="00F5280A">
            <w:pPr>
              <w:jc w:val="both"/>
              <w:rPr>
                <w:b/>
              </w:rPr>
            </w:pPr>
          </w:p>
        </w:tc>
        <w:tc>
          <w:tcPr>
            <w:tcW w:w="446" w:type="pct"/>
            <w:shd w:val="clear" w:color="auto" w:fill="auto"/>
          </w:tcPr>
          <w:p w:rsidR="00B02B3E" w:rsidRPr="00F5280A" w:rsidRDefault="009B0F43" w:rsidP="00F5280A">
            <w:pPr>
              <w:jc w:val="both"/>
              <w:rPr>
                <w:b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445" w:type="pct"/>
            <w:shd w:val="clear" w:color="auto" w:fill="auto"/>
          </w:tcPr>
          <w:p w:rsidR="00B02B3E" w:rsidRPr="00F5280A" w:rsidRDefault="009B0F43" w:rsidP="00F5280A">
            <w:pPr>
              <w:jc w:val="both"/>
              <w:rPr>
                <w:b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  <w:tc>
          <w:tcPr>
            <w:tcW w:w="414" w:type="pct"/>
            <w:shd w:val="clear" w:color="auto" w:fill="auto"/>
          </w:tcPr>
          <w:p w:rsidR="00B02B3E" w:rsidRPr="00F5280A" w:rsidRDefault="009B0F43" w:rsidP="00F5280A">
            <w:pPr>
              <w:jc w:val="both"/>
              <w:rPr>
                <w:b/>
              </w:rPr>
            </w:pPr>
            <w:r w:rsidRPr="00F5280A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F5280A">
              <w:rPr>
                <w:szCs w:val="18"/>
              </w:rPr>
              <w:instrText xml:space="preserve"> FORMTEXT </w:instrText>
            </w:r>
            <w:r w:rsidRPr="00F5280A">
              <w:rPr>
                <w:szCs w:val="18"/>
              </w:rPr>
            </w:r>
            <w:r w:rsidRPr="00F5280A">
              <w:rPr>
                <w:szCs w:val="18"/>
              </w:rPr>
              <w:fldChar w:fldCharType="separate"/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noProof/>
                <w:szCs w:val="18"/>
              </w:rPr>
              <w:t> </w:t>
            </w:r>
            <w:r w:rsidRPr="00F5280A">
              <w:rPr>
                <w:szCs w:val="18"/>
              </w:rPr>
              <w:fldChar w:fldCharType="end"/>
            </w:r>
          </w:p>
        </w:tc>
      </w:tr>
    </w:tbl>
    <w:p w:rsidR="00D97000" w:rsidRPr="00E11EF6" w:rsidRDefault="00D97000">
      <w:pPr>
        <w:jc w:val="both"/>
        <w:rPr>
          <w:b/>
          <w:sz w:val="16"/>
        </w:rPr>
      </w:pPr>
    </w:p>
    <w:p w:rsidR="00E22B64" w:rsidRDefault="00E22B64" w:rsidP="00E22B64">
      <w:pPr>
        <w:spacing w:line="360" w:lineRule="auto"/>
        <w:jc w:val="both"/>
        <w:rPr>
          <w:b/>
        </w:rPr>
      </w:pPr>
      <w:r>
        <w:rPr>
          <w:b/>
        </w:rPr>
        <w:t>Los Participantes</w:t>
      </w:r>
    </w:p>
    <w:sdt>
      <w:sdtPr>
        <w:rPr>
          <w:rStyle w:val="Estilo1"/>
        </w:rPr>
        <w:id w:val="-2141721853"/>
        <w:placeholder>
          <w:docPart w:val="27C65E03E7DB4C869FD7EFD1412A063F"/>
        </w:placeholder>
        <w:showingPlcHdr/>
      </w:sdtPr>
      <w:sdtEndPr>
        <w:rPr>
          <w:rStyle w:val="Fuentedeprrafopredeter"/>
          <w:b/>
        </w:rPr>
      </w:sdtEndPr>
      <w:sdtContent>
        <w:p w:rsidR="002D3EAA" w:rsidRDefault="002D3EAA" w:rsidP="00E22B64">
          <w:pPr>
            <w:spacing w:line="360" w:lineRule="auto"/>
            <w:jc w:val="both"/>
            <w:rPr>
              <w:b/>
            </w:rPr>
          </w:pPr>
          <w:r w:rsidRPr="00825117">
            <w:rPr>
              <w:color w:val="7F7F7F" w:themeColor="text1" w:themeTint="80"/>
              <w:szCs w:val="18"/>
            </w:rPr>
            <w:t>Escriba NOMBRES Y APELLIDOS COMPLETOS, número de cédula de ciudadanía y lugar de expedición del documento para cada uno de los participantes</w:t>
          </w:r>
          <w:r w:rsidRPr="00825117">
            <w:rPr>
              <w:rStyle w:val="Textodelmarcadordeposicin"/>
              <w:color w:val="7F7F7F" w:themeColor="text1" w:themeTint="80"/>
            </w:rPr>
            <w:t>.</w:t>
          </w:r>
        </w:p>
      </w:sdtContent>
    </w:sdt>
    <w:p w:rsidR="00E22B64" w:rsidRDefault="00E22B64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Default="00A66BBC">
      <w:pPr>
        <w:jc w:val="both"/>
        <w:rPr>
          <w:b/>
          <w:bCs/>
          <w:iCs/>
          <w:sz w:val="8"/>
        </w:rPr>
      </w:pPr>
    </w:p>
    <w:p w:rsidR="00A66BBC" w:rsidRPr="00E368EF" w:rsidRDefault="00A66BBC">
      <w:pPr>
        <w:jc w:val="both"/>
        <w:rPr>
          <w:b/>
          <w:bCs/>
          <w:iCs/>
          <w:sz w:val="8"/>
        </w:rPr>
      </w:pPr>
    </w:p>
    <w:p w:rsidR="00A339EA" w:rsidRPr="00E11EF6" w:rsidRDefault="00A339EA">
      <w:pPr>
        <w:jc w:val="both"/>
        <w:rPr>
          <w:b/>
          <w:bCs/>
          <w:iCs/>
        </w:rPr>
      </w:pPr>
      <w:r w:rsidRPr="00E11EF6">
        <w:rPr>
          <w:b/>
          <w:bCs/>
          <w:iCs/>
        </w:rPr>
        <w:t>(Para diligenciar el Comité Técnico):</w:t>
      </w:r>
    </w:p>
    <w:p w:rsidR="00A339EA" w:rsidRPr="00E368EF" w:rsidRDefault="00A339EA">
      <w:pPr>
        <w:jc w:val="both"/>
        <w:rPr>
          <w:sz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"/>
        <w:gridCol w:w="2144"/>
        <w:gridCol w:w="989"/>
        <w:gridCol w:w="914"/>
        <w:gridCol w:w="2346"/>
        <w:gridCol w:w="991"/>
        <w:gridCol w:w="852"/>
        <w:gridCol w:w="829"/>
      </w:tblGrid>
      <w:tr w:rsidR="00A339EA" w:rsidRPr="00E11EF6" w:rsidTr="00BC0890">
        <w:tc>
          <w:tcPr>
            <w:tcW w:w="5000" w:type="pct"/>
            <w:gridSpan w:val="8"/>
            <w:shd w:val="clear" w:color="auto" w:fill="BBD900"/>
          </w:tcPr>
          <w:p w:rsidR="00A339EA" w:rsidRPr="00E11EF6" w:rsidRDefault="00A339EA">
            <w:pPr>
              <w:jc w:val="center"/>
              <w:rPr>
                <w:b/>
              </w:rPr>
            </w:pPr>
            <w:r w:rsidRPr="00E11EF6">
              <w:rPr>
                <w:b/>
              </w:rPr>
              <w:t>OBSERVACIONES AL INFORME FINAL</w:t>
            </w:r>
          </w:p>
        </w:tc>
      </w:tr>
      <w:tr w:rsidR="00A339EA" w:rsidRPr="00E11EF6" w:rsidTr="00C101B8">
        <w:tc>
          <w:tcPr>
            <w:tcW w:w="2519" w:type="pct"/>
            <w:gridSpan w:val="4"/>
            <w:shd w:val="clear" w:color="auto" w:fill="BBD900"/>
            <w:vAlign w:val="center"/>
          </w:tcPr>
          <w:p w:rsidR="00A339EA" w:rsidRPr="00E11EF6" w:rsidRDefault="00A339EA" w:rsidP="00C101B8">
            <w:pPr>
              <w:jc w:val="center"/>
              <w:rPr>
                <w:b/>
              </w:rPr>
            </w:pPr>
            <w:r w:rsidRPr="00E11EF6">
              <w:rPr>
                <w:b/>
              </w:rPr>
              <w:t>F</w:t>
            </w:r>
            <w:r w:rsidR="00BC0890">
              <w:rPr>
                <w:b/>
              </w:rPr>
              <w:t>inanciero</w:t>
            </w:r>
          </w:p>
        </w:tc>
        <w:tc>
          <w:tcPr>
            <w:tcW w:w="2481" w:type="pct"/>
            <w:gridSpan w:val="4"/>
            <w:shd w:val="clear" w:color="auto" w:fill="BBD900"/>
            <w:vAlign w:val="center"/>
          </w:tcPr>
          <w:p w:rsidR="00A339EA" w:rsidRPr="00E11EF6" w:rsidRDefault="00BC0890" w:rsidP="00C101B8">
            <w:pPr>
              <w:jc w:val="center"/>
              <w:rPr>
                <w:b/>
              </w:rPr>
            </w:pPr>
            <w:r>
              <w:rPr>
                <w:b/>
              </w:rPr>
              <w:t>Académico</w:t>
            </w:r>
          </w:p>
        </w:tc>
      </w:tr>
      <w:tr w:rsidR="00A339EA" w:rsidRPr="00E11EF6" w:rsidTr="00C101B8">
        <w:trPr>
          <w:trHeight w:val="284"/>
        </w:trPr>
        <w:tc>
          <w:tcPr>
            <w:tcW w:w="2519" w:type="pct"/>
            <w:gridSpan w:val="4"/>
            <w:vAlign w:val="center"/>
          </w:tcPr>
          <w:p w:rsidR="00BC0890" w:rsidRPr="00BC0890" w:rsidRDefault="00BC0890" w:rsidP="00C101B8">
            <w:pPr>
              <w:rPr>
                <w:sz w:val="8"/>
              </w:rPr>
            </w:pPr>
          </w:p>
          <w:p w:rsidR="00A339EA" w:rsidRPr="00E11EF6" w:rsidRDefault="00E11EF6" w:rsidP="00C101B8">
            <w: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5" w:name="Texto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2481" w:type="pct"/>
            <w:gridSpan w:val="4"/>
            <w:vAlign w:val="center"/>
          </w:tcPr>
          <w:p w:rsidR="00BC0890" w:rsidRPr="00BC0890" w:rsidRDefault="00BC0890" w:rsidP="00C101B8">
            <w:pPr>
              <w:rPr>
                <w:sz w:val="8"/>
              </w:rPr>
            </w:pPr>
          </w:p>
          <w:p w:rsidR="00A339EA" w:rsidRPr="00E11EF6" w:rsidRDefault="00E11EF6" w:rsidP="00C101B8"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6" w:name="Texto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BC0890" w:rsidRPr="00E11EF6" w:rsidTr="009B0F43">
        <w:trPr>
          <w:trHeight w:val="426"/>
        </w:trPr>
        <w:tc>
          <w:tcPr>
            <w:tcW w:w="1578" w:type="pct"/>
            <w:gridSpan w:val="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11EF6" w:rsidRPr="00E11EF6" w:rsidRDefault="00E11EF6" w:rsidP="008E7E08">
            <w:r w:rsidRPr="00E11EF6">
              <w:t>Cumplió con todos los compromisos: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EF6" w:rsidRDefault="00E11EF6" w:rsidP="008E7E08"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9pt;height:18pt" o:ole="">
                  <v:imagedata r:id="rId9" o:title=""/>
                </v:shape>
                <w:control r:id="rId10" w:name="OptionButton3" w:shapeid="_x0000_i1027"/>
              </w:object>
            </w:r>
          </w:p>
        </w:tc>
        <w:tc>
          <w:tcPr>
            <w:tcW w:w="2933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11EF6" w:rsidRDefault="00E11EF6" w:rsidP="008E7E08">
            <w:r>
              <w:object w:dxaOrig="1440" w:dyaOrig="1440">
                <v:shape id="_x0000_i1028" type="#_x0000_t75" style="width:38.25pt;height:18pt" o:ole="">
                  <v:imagedata r:id="rId11" o:title=""/>
                </v:shape>
                <w:control r:id="rId12" w:name="OptionButton4" w:shapeid="_x0000_i1028"/>
              </w:object>
            </w:r>
          </w:p>
        </w:tc>
      </w:tr>
      <w:tr w:rsidR="00E11EF6" w:rsidRPr="00E11EF6" w:rsidTr="009B0F43">
        <w:tc>
          <w:tcPr>
            <w:tcW w:w="5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1EF6" w:rsidRPr="00E11EF6" w:rsidRDefault="008E0D1D" w:rsidP="00E11EF6">
            <w:r>
              <w:t>Acta N°</w:t>
            </w:r>
            <w:r w:rsidR="00BC0890">
              <w:t xml:space="preserve">   </w:t>
            </w:r>
          </w:p>
        </w:tc>
        <w:tc>
          <w:tcPr>
            <w:tcW w:w="3161" w:type="pct"/>
            <w:gridSpan w:val="4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EF6" w:rsidRDefault="00E11EF6" w:rsidP="00E11EF6">
            <w: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7" w:name="Texto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1321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BD900"/>
          </w:tcPr>
          <w:p w:rsidR="00E11EF6" w:rsidRDefault="00E11EF6" w:rsidP="00E11EF6">
            <w:pPr>
              <w:jc w:val="center"/>
            </w:pPr>
            <w:r>
              <w:rPr>
                <w:b/>
              </w:rPr>
              <w:t>Fecha</w:t>
            </w:r>
          </w:p>
        </w:tc>
      </w:tr>
      <w:tr w:rsidR="00E11EF6" w:rsidRPr="00E11EF6" w:rsidTr="00BC0890">
        <w:tc>
          <w:tcPr>
            <w:tcW w:w="5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11EF6" w:rsidRPr="00E11EF6" w:rsidRDefault="00E11EF6">
            <w:pPr>
              <w:jc w:val="both"/>
            </w:pPr>
          </w:p>
        </w:tc>
        <w:tc>
          <w:tcPr>
            <w:tcW w:w="3161" w:type="pct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EF6" w:rsidRDefault="00E11EF6">
            <w:pPr>
              <w:jc w:val="both"/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BD900"/>
          </w:tcPr>
          <w:p w:rsidR="00E11EF6" w:rsidRDefault="00E11EF6" w:rsidP="00E11EF6">
            <w:pPr>
              <w:jc w:val="center"/>
              <w:rPr>
                <w:b/>
              </w:rPr>
            </w:pPr>
            <w:r>
              <w:rPr>
                <w:b/>
              </w:rPr>
              <w:t>Año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BBD900"/>
          </w:tcPr>
          <w:p w:rsidR="00E11EF6" w:rsidRDefault="00E11EF6" w:rsidP="00E11EF6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BBD900"/>
          </w:tcPr>
          <w:p w:rsidR="00E11EF6" w:rsidRDefault="00E11EF6" w:rsidP="00E11EF6">
            <w:pPr>
              <w:jc w:val="center"/>
              <w:rPr>
                <w:b/>
              </w:rPr>
            </w:pPr>
            <w:r>
              <w:rPr>
                <w:b/>
              </w:rPr>
              <w:t>Día</w:t>
            </w:r>
          </w:p>
        </w:tc>
      </w:tr>
      <w:tr w:rsidR="00E11EF6" w:rsidRPr="00E11EF6" w:rsidTr="00BC0890">
        <w:tc>
          <w:tcPr>
            <w:tcW w:w="5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11EF6" w:rsidRPr="00E11EF6" w:rsidRDefault="00E11EF6" w:rsidP="00E11EF6">
            <w:pPr>
              <w:jc w:val="center"/>
            </w:pPr>
          </w:p>
        </w:tc>
        <w:tc>
          <w:tcPr>
            <w:tcW w:w="3161" w:type="pct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EF6" w:rsidRDefault="00E11EF6" w:rsidP="00E11EF6">
            <w:pPr>
              <w:jc w:val="center"/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</w:tcBorders>
          </w:tcPr>
          <w:p w:rsidR="00E11EF6" w:rsidRDefault="00E11EF6" w:rsidP="00E11EF6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8" w:name="Texto16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8"/>
          </w:p>
        </w:tc>
        <w:tc>
          <w:tcPr>
            <w:tcW w:w="421" w:type="pct"/>
            <w:tcBorders>
              <w:bottom w:val="single" w:sz="4" w:space="0" w:color="auto"/>
            </w:tcBorders>
          </w:tcPr>
          <w:p w:rsidR="00E11EF6" w:rsidRDefault="00E11EF6" w:rsidP="00E11EF6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9" w:name="Texto17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9"/>
          </w:p>
        </w:tc>
        <w:tc>
          <w:tcPr>
            <w:tcW w:w="410" w:type="pct"/>
            <w:tcBorders>
              <w:bottom w:val="single" w:sz="4" w:space="0" w:color="auto"/>
            </w:tcBorders>
          </w:tcPr>
          <w:p w:rsidR="00E11EF6" w:rsidRDefault="00E11EF6" w:rsidP="00E11EF6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0" w:name="Texto18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10"/>
          </w:p>
        </w:tc>
      </w:tr>
    </w:tbl>
    <w:p w:rsidR="0042575F" w:rsidRPr="009B0F43" w:rsidRDefault="0042575F" w:rsidP="00E11EF6">
      <w:pPr>
        <w:rPr>
          <w:sz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2"/>
        <w:gridCol w:w="3328"/>
        <w:gridCol w:w="909"/>
        <w:gridCol w:w="907"/>
        <w:gridCol w:w="844"/>
      </w:tblGrid>
      <w:tr w:rsidR="00E11EF6" w:rsidRPr="00F5280A" w:rsidTr="00A66BBC">
        <w:tc>
          <w:tcPr>
            <w:tcW w:w="2062" w:type="pct"/>
            <w:vMerge w:val="restart"/>
            <w:shd w:val="clear" w:color="auto" w:fill="auto"/>
          </w:tcPr>
          <w:p w:rsidR="00E11EF6" w:rsidRPr="00A66BBC" w:rsidRDefault="00BC0890" w:rsidP="00BC0890">
            <w:pPr>
              <w:jc w:val="both"/>
              <w:rPr>
                <w:szCs w:val="18"/>
              </w:rPr>
            </w:pPr>
            <w:r w:rsidRPr="00A66BBC">
              <w:rPr>
                <w:szCs w:val="18"/>
              </w:rPr>
              <w:t>Nombre del director c</w:t>
            </w:r>
            <w:r w:rsidR="00E11EF6" w:rsidRPr="00A66BBC">
              <w:rPr>
                <w:szCs w:val="18"/>
              </w:rPr>
              <w:t xml:space="preserve">entro de </w:t>
            </w:r>
            <w:r w:rsidRPr="00A66BBC">
              <w:rPr>
                <w:szCs w:val="18"/>
              </w:rPr>
              <w:t>i</w:t>
            </w:r>
            <w:r w:rsidR="00E11EF6" w:rsidRPr="00A66BBC">
              <w:rPr>
                <w:szCs w:val="18"/>
              </w:rPr>
              <w:t>nvestigación</w:t>
            </w:r>
          </w:p>
          <w:p w:rsidR="00E736AB" w:rsidRPr="00A66BBC" w:rsidRDefault="00E736AB" w:rsidP="00BC0890">
            <w:pPr>
              <w:jc w:val="both"/>
              <w:rPr>
                <w:szCs w:val="18"/>
              </w:rPr>
            </w:pPr>
          </w:p>
          <w:p w:rsidR="00E736AB" w:rsidRPr="00A66BBC" w:rsidRDefault="00E736AB" w:rsidP="00BC0890">
            <w:pPr>
              <w:jc w:val="both"/>
              <w:rPr>
                <w:szCs w:val="18"/>
              </w:rPr>
            </w:pPr>
            <w:r w:rsidRPr="00A66BBC">
              <w:rPr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A66BBC">
              <w:rPr>
                <w:szCs w:val="18"/>
              </w:rPr>
              <w:instrText xml:space="preserve"> FORMTEXT </w:instrText>
            </w:r>
            <w:r w:rsidRPr="00A66BBC">
              <w:rPr>
                <w:szCs w:val="18"/>
              </w:rPr>
            </w:r>
            <w:r w:rsidRPr="00A66BBC">
              <w:rPr>
                <w:szCs w:val="18"/>
              </w:rPr>
              <w:fldChar w:fldCharType="separate"/>
            </w:r>
            <w:r w:rsidRPr="00A66BBC">
              <w:rPr>
                <w:noProof/>
                <w:szCs w:val="18"/>
              </w:rPr>
              <w:t> </w:t>
            </w:r>
            <w:r w:rsidRPr="00A66BBC">
              <w:rPr>
                <w:noProof/>
                <w:szCs w:val="18"/>
              </w:rPr>
              <w:t> </w:t>
            </w:r>
            <w:r w:rsidRPr="00A66BBC">
              <w:rPr>
                <w:noProof/>
                <w:szCs w:val="18"/>
              </w:rPr>
              <w:t> </w:t>
            </w:r>
            <w:r w:rsidRPr="00A66BBC">
              <w:rPr>
                <w:noProof/>
                <w:szCs w:val="18"/>
              </w:rPr>
              <w:t> </w:t>
            </w:r>
            <w:r w:rsidRPr="00A66BBC">
              <w:rPr>
                <w:noProof/>
                <w:szCs w:val="18"/>
              </w:rPr>
              <w:t> </w:t>
            </w:r>
            <w:r w:rsidRPr="00A66BBC">
              <w:rPr>
                <w:szCs w:val="18"/>
              </w:rPr>
              <w:fldChar w:fldCharType="end"/>
            </w:r>
          </w:p>
        </w:tc>
        <w:tc>
          <w:tcPr>
            <w:tcW w:w="1633" w:type="pct"/>
            <w:vMerge w:val="restart"/>
            <w:shd w:val="clear" w:color="auto" w:fill="auto"/>
          </w:tcPr>
          <w:p w:rsidR="00E11EF6" w:rsidRPr="00A66BBC" w:rsidRDefault="00E11EF6" w:rsidP="00F5280A">
            <w:pPr>
              <w:jc w:val="both"/>
              <w:rPr>
                <w:szCs w:val="18"/>
              </w:rPr>
            </w:pPr>
            <w:r w:rsidRPr="00A66BBC">
              <w:rPr>
                <w:szCs w:val="18"/>
              </w:rPr>
              <w:t>Firma</w:t>
            </w:r>
          </w:p>
        </w:tc>
        <w:tc>
          <w:tcPr>
            <w:tcW w:w="1305" w:type="pct"/>
            <w:gridSpan w:val="3"/>
            <w:shd w:val="clear" w:color="auto" w:fill="BBD900"/>
            <w:vAlign w:val="center"/>
          </w:tcPr>
          <w:p w:rsidR="00E11EF6" w:rsidRPr="00F5280A" w:rsidRDefault="00E11EF6" w:rsidP="00A66BBC">
            <w:pPr>
              <w:jc w:val="center"/>
              <w:rPr>
                <w:b/>
              </w:rPr>
            </w:pPr>
            <w:r w:rsidRPr="00F5280A">
              <w:rPr>
                <w:b/>
              </w:rPr>
              <w:t>Fecha</w:t>
            </w:r>
          </w:p>
        </w:tc>
      </w:tr>
      <w:tr w:rsidR="00E11EF6" w:rsidRPr="00F5280A" w:rsidTr="00A66BBC">
        <w:tc>
          <w:tcPr>
            <w:tcW w:w="2062" w:type="pct"/>
            <w:vMerge/>
            <w:shd w:val="clear" w:color="auto" w:fill="auto"/>
          </w:tcPr>
          <w:p w:rsidR="00E11EF6" w:rsidRPr="00F5280A" w:rsidRDefault="00E11EF6" w:rsidP="00F5280A">
            <w:pPr>
              <w:jc w:val="both"/>
              <w:rPr>
                <w:b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E11EF6" w:rsidRPr="00F5280A" w:rsidRDefault="00E11EF6" w:rsidP="00F5280A">
            <w:pPr>
              <w:jc w:val="both"/>
              <w:rPr>
                <w:b/>
              </w:rPr>
            </w:pPr>
          </w:p>
        </w:tc>
        <w:tc>
          <w:tcPr>
            <w:tcW w:w="446" w:type="pct"/>
            <w:shd w:val="clear" w:color="auto" w:fill="BBD900"/>
            <w:vAlign w:val="center"/>
          </w:tcPr>
          <w:p w:rsidR="00E11EF6" w:rsidRPr="00F5280A" w:rsidRDefault="00E11EF6" w:rsidP="00A66BBC">
            <w:pPr>
              <w:jc w:val="center"/>
              <w:rPr>
                <w:b/>
              </w:rPr>
            </w:pPr>
            <w:r w:rsidRPr="00F5280A">
              <w:rPr>
                <w:b/>
              </w:rPr>
              <w:t>Año</w:t>
            </w:r>
          </w:p>
        </w:tc>
        <w:tc>
          <w:tcPr>
            <w:tcW w:w="445" w:type="pct"/>
            <w:shd w:val="clear" w:color="auto" w:fill="BBD900"/>
            <w:vAlign w:val="center"/>
          </w:tcPr>
          <w:p w:rsidR="00E11EF6" w:rsidRPr="00F5280A" w:rsidRDefault="00E11EF6" w:rsidP="00A66BBC">
            <w:pPr>
              <w:jc w:val="center"/>
              <w:rPr>
                <w:b/>
              </w:rPr>
            </w:pPr>
            <w:r w:rsidRPr="00F5280A">
              <w:rPr>
                <w:b/>
              </w:rPr>
              <w:t>Mes</w:t>
            </w:r>
          </w:p>
        </w:tc>
        <w:tc>
          <w:tcPr>
            <w:tcW w:w="414" w:type="pct"/>
            <w:shd w:val="clear" w:color="auto" w:fill="BBD900"/>
            <w:vAlign w:val="center"/>
          </w:tcPr>
          <w:p w:rsidR="00E11EF6" w:rsidRPr="00F5280A" w:rsidRDefault="00E11EF6" w:rsidP="00A66BBC">
            <w:pPr>
              <w:jc w:val="center"/>
              <w:rPr>
                <w:b/>
              </w:rPr>
            </w:pPr>
            <w:r w:rsidRPr="00F5280A">
              <w:rPr>
                <w:b/>
              </w:rPr>
              <w:t>Día</w:t>
            </w:r>
          </w:p>
        </w:tc>
      </w:tr>
      <w:tr w:rsidR="00E11EF6" w:rsidRPr="00F5280A" w:rsidTr="00C5236D">
        <w:tc>
          <w:tcPr>
            <w:tcW w:w="2062" w:type="pct"/>
            <w:vMerge/>
            <w:shd w:val="clear" w:color="auto" w:fill="auto"/>
          </w:tcPr>
          <w:p w:rsidR="00E11EF6" w:rsidRPr="00F5280A" w:rsidRDefault="00E11EF6" w:rsidP="00F5280A">
            <w:pPr>
              <w:jc w:val="both"/>
              <w:rPr>
                <w:b/>
              </w:rPr>
            </w:pPr>
          </w:p>
        </w:tc>
        <w:tc>
          <w:tcPr>
            <w:tcW w:w="1633" w:type="pct"/>
            <w:vMerge/>
            <w:shd w:val="clear" w:color="auto" w:fill="auto"/>
          </w:tcPr>
          <w:p w:rsidR="00E11EF6" w:rsidRPr="00F5280A" w:rsidRDefault="00E11EF6" w:rsidP="00F5280A">
            <w:pPr>
              <w:jc w:val="both"/>
              <w:rPr>
                <w:b/>
              </w:rPr>
            </w:pPr>
          </w:p>
        </w:tc>
        <w:tc>
          <w:tcPr>
            <w:tcW w:w="446" w:type="pct"/>
            <w:shd w:val="clear" w:color="auto" w:fill="auto"/>
          </w:tcPr>
          <w:p w:rsidR="00E11EF6" w:rsidRPr="00F5280A" w:rsidRDefault="005117BE" w:rsidP="00F5280A">
            <w:pPr>
              <w:jc w:val="both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  <w:tc>
          <w:tcPr>
            <w:tcW w:w="445" w:type="pct"/>
            <w:shd w:val="clear" w:color="auto" w:fill="auto"/>
          </w:tcPr>
          <w:p w:rsidR="00E11EF6" w:rsidRPr="00F5280A" w:rsidRDefault="005117BE" w:rsidP="00F5280A">
            <w:pPr>
              <w:jc w:val="both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  <w:tc>
          <w:tcPr>
            <w:tcW w:w="414" w:type="pct"/>
            <w:shd w:val="clear" w:color="auto" w:fill="auto"/>
          </w:tcPr>
          <w:p w:rsidR="00E11EF6" w:rsidRPr="00F5280A" w:rsidRDefault="005117BE" w:rsidP="00F5280A">
            <w:pPr>
              <w:jc w:val="both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</w:tr>
    </w:tbl>
    <w:p w:rsidR="00A339EA" w:rsidRPr="001914F0" w:rsidRDefault="00A339EA" w:rsidP="00E11EF6"/>
    <w:sectPr w:rsidR="00A339EA" w:rsidRPr="001914F0" w:rsidSect="009B548D">
      <w:footerReference w:type="default" r:id="rId13"/>
      <w:pgSz w:w="12242" w:h="15842" w:code="1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E5F" w:rsidRDefault="00702E5F" w:rsidP="00665619">
      <w:r>
        <w:separator/>
      </w:r>
    </w:p>
  </w:endnote>
  <w:endnote w:type="continuationSeparator" w:id="0">
    <w:p w:rsidR="00702E5F" w:rsidRDefault="00702E5F" w:rsidP="0066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001521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4602D" w:rsidRDefault="0094602D" w:rsidP="0094602D">
            <w:pPr>
              <w:pStyle w:val="Piedepgina"/>
              <w:jc w:val="right"/>
            </w:pPr>
            <w:r w:rsidRPr="0094602D">
              <w:rPr>
                <w:sz w:val="20"/>
                <w:lang w:val="es-ES"/>
              </w:rPr>
              <w:t xml:space="preserve">Página </w:t>
            </w:r>
            <w:r w:rsidRPr="0094602D">
              <w:rPr>
                <w:b/>
                <w:bCs/>
                <w:sz w:val="20"/>
              </w:rPr>
              <w:fldChar w:fldCharType="begin"/>
            </w:r>
            <w:r w:rsidRPr="0094602D">
              <w:rPr>
                <w:b/>
                <w:bCs/>
                <w:sz w:val="20"/>
              </w:rPr>
              <w:instrText>PAGE</w:instrText>
            </w:r>
            <w:r w:rsidRPr="0094602D">
              <w:rPr>
                <w:b/>
                <w:bCs/>
                <w:sz w:val="20"/>
              </w:rPr>
              <w:fldChar w:fldCharType="separate"/>
            </w:r>
            <w:r w:rsidR="008A52C8">
              <w:rPr>
                <w:b/>
                <w:bCs/>
                <w:noProof/>
                <w:sz w:val="20"/>
              </w:rPr>
              <w:t>1</w:t>
            </w:r>
            <w:r w:rsidRPr="0094602D">
              <w:rPr>
                <w:b/>
                <w:bCs/>
                <w:sz w:val="20"/>
              </w:rPr>
              <w:fldChar w:fldCharType="end"/>
            </w:r>
            <w:r w:rsidRPr="0094602D">
              <w:rPr>
                <w:sz w:val="20"/>
                <w:lang w:val="es-ES"/>
              </w:rPr>
              <w:t xml:space="preserve"> de </w:t>
            </w:r>
            <w:r w:rsidRPr="0094602D">
              <w:rPr>
                <w:b/>
                <w:bCs/>
                <w:sz w:val="20"/>
              </w:rPr>
              <w:fldChar w:fldCharType="begin"/>
            </w:r>
            <w:r w:rsidRPr="0094602D">
              <w:rPr>
                <w:b/>
                <w:bCs/>
                <w:sz w:val="20"/>
              </w:rPr>
              <w:instrText>NUMPAGES</w:instrText>
            </w:r>
            <w:r w:rsidRPr="0094602D">
              <w:rPr>
                <w:b/>
                <w:bCs/>
                <w:sz w:val="20"/>
              </w:rPr>
              <w:fldChar w:fldCharType="separate"/>
            </w:r>
            <w:r w:rsidR="008A52C8">
              <w:rPr>
                <w:b/>
                <w:bCs/>
                <w:noProof/>
                <w:sz w:val="20"/>
              </w:rPr>
              <w:t>3</w:t>
            </w:r>
            <w:r w:rsidRPr="0094602D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  <w:p w:rsidR="00665619" w:rsidRDefault="006656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E5F" w:rsidRDefault="00702E5F" w:rsidP="00665619">
      <w:r>
        <w:separator/>
      </w:r>
    </w:p>
  </w:footnote>
  <w:footnote w:type="continuationSeparator" w:id="0">
    <w:p w:rsidR="00702E5F" w:rsidRDefault="00702E5F" w:rsidP="00665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1565E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" w15:restartNumberingAfterBreak="0">
    <w:nsid w:val="285F0642"/>
    <w:multiLevelType w:val="hybridMultilevel"/>
    <w:tmpl w:val="C082B1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A6018"/>
    <w:multiLevelType w:val="hybridMultilevel"/>
    <w:tmpl w:val="A9FE00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186D7C"/>
    <w:multiLevelType w:val="hybridMultilevel"/>
    <w:tmpl w:val="54E660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747EAE"/>
    <w:multiLevelType w:val="hybridMultilevel"/>
    <w:tmpl w:val="532891CE"/>
    <w:lvl w:ilvl="0" w:tplc="0D5C0472">
      <w:start w:val="1"/>
      <w:numFmt w:val="upperRoman"/>
      <w:pStyle w:val="Ttulo7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D870F3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F4911A1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430E3D2E"/>
    <w:multiLevelType w:val="hybridMultilevel"/>
    <w:tmpl w:val="8EEEA6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AF34D7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4FC57B85"/>
    <w:multiLevelType w:val="hybridMultilevel"/>
    <w:tmpl w:val="06DA5B26"/>
    <w:lvl w:ilvl="0" w:tplc="93860D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  <w:sz w:val="22"/>
      </w:rPr>
    </w:lvl>
    <w:lvl w:ilvl="1" w:tplc="4E987F9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313564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74AA6E7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DCB3B7F"/>
    <w:multiLevelType w:val="singleLevel"/>
    <w:tmpl w:val="DA10394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5F"/>
    <w:rsid w:val="00046A98"/>
    <w:rsid w:val="00071345"/>
    <w:rsid w:val="0008434C"/>
    <w:rsid w:val="00087416"/>
    <w:rsid w:val="000E5911"/>
    <w:rsid w:val="00101A4F"/>
    <w:rsid w:val="00120D2A"/>
    <w:rsid w:val="001914F0"/>
    <w:rsid w:val="00193A45"/>
    <w:rsid w:val="001A3828"/>
    <w:rsid w:val="001B4936"/>
    <w:rsid w:val="001E35DB"/>
    <w:rsid w:val="001E4548"/>
    <w:rsid w:val="001F63FB"/>
    <w:rsid w:val="002B4A95"/>
    <w:rsid w:val="002D3EAA"/>
    <w:rsid w:val="002E62E9"/>
    <w:rsid w:val="00364567"/>
    <w:rsid w:val="00395F5E"/>
    <w:rsid w:val="003A5CF7"/>
    <w:rsid w:val="003B5297"/>
    <w:rsid w:val="0042575F"/>
    <w:rsid w:val="004545DF"/>
    <w:rsid w:val="00465748"/>
    <w:rsid w:val="00477FB7"/>
    <w:rsid w:val="00484688"/>
    <w:rsid w:val="00491E9F"/>
    <w:rsid w:val="004A0F0F"/>
    <w:rsid w:val="005117BE"/>
    <w:rsid w:val="00547AE7"/>
    <w:rsid w:val="00616515"/>
    <w:rsid w:val="006509C9"/>
    <w:rsid w:val="00665619"/>
    <w:rsid w:val="00683B07"/>
    <w:rsid w:val="00686121"/>
    <w:rsid w:val="00702E5F"/>
    <w:rsid w:val="0071523E"/>
    <w:rsid w:val="00776295"/>
    <w:rsid w:val="00784B8A"/>
    <w:rsid w:val="007C4A52"/>
    <w:rsid w:val="007D69CD"/>
    <w:rsid w:val="007F5930"/>
    <w:rsid w:val="00825117"/>
    <w:rsid w:val="00876868"/>
    <w:rsid w:val="00883436"/>
    <w:rsid w:val="0089044C"/>
    <w:rsid w:val="008A2C4A"/>
    <w:rsid w:val="008A52C8"/>
    <w:rsid w:val="008C7ADE"/>
    <w:rsid w:val="008E0D1D"/>
    <w:rsid w:val="008E7E08"/>
    <w:rsid w:val="009274C0"/>
    <w:rsid w:val="0094602D"/>
    <w:rsid w:val="009B0F43"/>
    <w:rsid w:val="009B548D"/>
    <w:rsid w:val="009E0A81"/>
    <w:rsid w:val="00A04734"/>
    <w:rsid w:val="00A339EA"/>
    <w:rsid w:val="00A66BBC"/>
    <w:rsid w:val="00A718C1"/>
    <w:rsid w:val="00B02B3E"/>
    <w:rsid w:val="00B2674C"/>
    <w:rsid w:val="00B472FE"/>
    <w:rsid w:val="00B50CBC"/>
    <w:rsid w:val="00BC0890"/>
    <w:rsid w:val="00BE2865"/>
    <w:rsid w:val="00C101B8"/>
    <w:rsid w:val="00C22691"/>
    <w:rsid w:val="00C5236D"/>
    <w:rsid w:val="00C62D33"/>
    <w:rsid w:val="00C919CC"/>
    <w:rsid w:val="00CD1A34"/>
    <w:rsid w:val="00D04936"/>
    <w:rsid w:val="00D30DFE"/>
    <w:rsid w:val="00D662DF"/>
    <w:rsid w:val="00D95AD7"/>
    <w:rsid w:val="00D95FE1"/>
    <w:rsid w:val="00D97000"/>
    <w:rsid w:val="00DC0AC6"/>
    <w:rsid w:val="00E045C9"/>
    <w:rsid w:val="00E068B2"/>
    <w:rsid w:val="00E11EF6"/>
    <w:rsid w:val="00E1452A"/>
    <w:rsid w:val="00E22B64"/>
    <w:rsid w:val="00E368EF"/>
    <w:rsid w:val="00E454F1"/>
    <w:rsid w:val="00E736AB"/>
    <w:rsid w:val="00EA7138"/>
    <w:rsid w:val="00ED613D"/>
    <w:rsid w:val="00EF2C07"/>
    <w:rsid w:val="00F122BC"/>
    <w:rsid w:val="00F318F8"/>
    <w:rsid w:val="00F5280A"/>
    <w:rsid w:val="00F745F5"/>
    <w:rsid w:val="00F83A47"/>
    <w:rsid w:val="00F9533C"/>
    <w:rsid w:val="00F97277"/>
    <w:rsid w:val="00FA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  <w15:docId w15:val="{1DCF6D37-E9B9-4BF1-9CE0-B04ED9F3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ahoma"/>
        <w:sz w:val="18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pBdr>
        <w:bottom w:val="single" w:sz="12" w:space="1" w:color="auto"/>
      </w:pBdr>
      <w:jc w:val="both"/>
      <w:outlineLvl w:val="3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numId w:val="9"/>
      </w:numPr>
      <w:tabs>
        <w:tab w:val="clear" w:pos="1080"/>
      </w:tabs>
      <w:ind w:left="360" w:hanging="360"/>
      <w:jc w:val="both"/>
      <w:outlineLvl w:val="6"/>
    </w:pPr>
    <w:rPr>
      <w:rFonts w:ascii="Arial" w:hAnsi="Arial" w:cs="Arial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numPr>
        <w:ilvl w:val="12"/>
      </w:numPr>
      <w:outlineLvl w:val="8"/>
    </w:pPr>
    <w:rPr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sinformato1">
    <w:name w:val="Texto sin formato1"/>
    <w:basedOn w:val="Normal"/>
    <w:pPr>
      <w:widowControl w:val="0"/>
    </w:pPr>
    <w:rPr>
      <w:rFonts w:ascii="Courier New" w:hAnsi="Courier New"/>
      <w:lang w:val="es-ES_tradnl"/>
    </w:rPr>
  </w:style>
  <w:style w:type="paragraph" w:styleId="Textosinformato">
    <w:name w:val="Plain Text"/>
    <w:basedOn w:val="Normal"/>
    <w:pPr>
      <w:widowControl w:val="0"/>
      <w:suppressAutoHyphens/>
    </w:pPr>
    <w:rPr>
      <w:rFonts w:ascii="Courier New" w:hAnsi="Courier New"/>
      <w:noProof/>
    </w:rPr>
  </w:style>
  <w:style w:type="paragraph" w:styleId="Encabezado">
    <w:name w:val="header"/>
    <w:basedOn w:val="Normal"/>
    <w:link w:val="EncabezadoCar"/>
    <w:unhideWhenUsed/>
    <w:rsid w:val="00D95AD7"/>
    <w:pPr>
      <w:tabs>
        <w:tab w:val="center" w:pos="4252"/>
        <w:tab w:val="right" w:pos="8504"/>
      </w:tabs>
      <w:spacing w:before="120" w:after="120"/>
      <w:jc w:val="center"/>
    </w:pPr>
    <w:rPr>
      <w:rFonts w:ascii="Arial" w:hAnsi="Arial"/>
      <w:b/>
      <w:sz w:val="24"/>
      <w:szCs w:val="24"/>
    </w:rPr>
  </w:style>
  <w:style w:type="character" w:customStyle="1" w:styleId="EncabezadoCar">
    <w:name w:val="Encabezado Car"/>
    <w:link w:val="Encabezado"/>
    <w:rsid w:val="00D95AD7"/>
    <w:rPr>
      <w:rFonts w:ascii="Arial" w:hAnsi="Arial"/>
      <w:b/>
      <w:sz w:val="24"/>
      <w:szCs w:val="24"/>
      <w:lang w:val="es-ES" w:eastAsia="es-ES"/>
    </w:rPr>
  </w:style>
  <w:style w:type="character" w:styleId="Nmerodepgina">
    <w:name w:val="page number"/>
    <w:unhideWhenUsed/>
    <w:rsid w:val="00D95AD7"/>
    <w:rPr>
      <w:rFonts w:ascii="Century Gothic" w:hAnsi="Century Gothic" w:hint="default"/>
      <w:b/>
      <w:bCs w:val="0"/>
      <w:sz w:val="20"/>
    </w:rPr>
  </w:style>
  <w:style w:type="paragraph" w:styleId="Subttulo">
    <w:name w:val="Subtitle"/>
    <w:basedOn w:val="Normal"/>
    <w:link w:val="SubttuloCar"/>
    <w:qFormat/>
    <w:rsid w:val="0042575F"/>
    <w:pPr>
      <w:spacing w:before="60" w:after="60"/>
      <w:jc w:val="both"/>
      <w:outlineLvl w:val="1"/>
    </w:pPr>
    <w:rPr>
      <w:rFonts w:cs="Arial"/>
      <w:b/>
      <w:szCs w:val="24"/>
    </w:rPr>
  </w:style>
  <w:style w:type="character" w:customStyle="1" w:styleId="SubttuloCar">
    <w:name w:val="Subtítulo Car"/>
    <w:link w:val="Subttulo"/>
    <w:rsid w:val="0042575F"/>
    <w:rPr>
      <w:rFonts w:ascii="Tahoma" w:hAnsi="Tahoma" w:cs="Arial"/>
      <w:b/>
      <w:sz w:val="18"/>
      <w:szCs w:val="24"/>
      <w:lang w:val="es-ES" w:eastAsia="es-ES"/>
    </w:rPr>
  </w:style>
  <w:style w:type="table" w:styleId="Tablaconcuadrcula">
    <w:name w:val="Table Grid"/>
    <w:basedOn w:val="Tablanormal"/>
    <w:rsid w:val="00B26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5236D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5236D"/>
    <w:rPr>
      <w:rFonts w:ascii="Tahoma" w:hAnsi="Tahoma" w:cs="Tahoma"/>
      <w:sz w:val="16"/>
      <w:szCs w:val="16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E22B64"/>
    <w:rPr>
      <w:i/>
      <w:iCs/>
      <w:color w:val="808080" w:themeColor="text1" w:themeTint="7F"/>
    </w:rPr>
  </w:style>
  <w:style w:type="character" w:styleId="Textodelmarcadordeposicin">
    <w:name w:val="Placeholder Text"/>
    <w:basedOn w:val="Fuentedeprrafopredeter"/>
    <w:uiPriority w:val="99"/>
    <w:semiHidden/>
    <w:rsid w:val="002D3EAA"/>
    <w:rPr>
      <w:color w:val="808080"/>
    </w:rPr>
  </w:style>
  <w:style w:type="character" w:customStyle="1" w:styleId="Estilo1">
    <w:name w:val="Estilo1"/>
    <w:basedOn w:val="Fuentedeprrafopredeter"/>
    <w:uiPriority w:val="1"/>
    <w:rsid w:val="00825117"/>
    <w:rPr>
      <w:rFonts w:ascii="Tahoma" w:hAnsi="Tahoma"/>
      <w:color w:val="auto"/>
      <w:sz w:val="18"/>
    </w:rPr>
  </w:style>
  <w:style w:type="paragraph" w:styleId="Piedepgina">
    <w:name w:val="footer"/>
    <w:basedOn w:val="Normal"/>
    <w:link w:val="PiedepginaCar"/>
    <w:uiPriority w:val="99"/>
    <w:rsid w:val="006656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Z~1.BER\AppData\Local\Temp\FMI6-2-V2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C65E03E7DB4C869FD7EFD1412A0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1C0F7-9DF2-4F68-A52C-C5582515D932}"/>
      </w:docPartPr>
      <w:docPartBody>
        <w:p w:rsidR="00000000" w:rsidRDefault="0066197A">
          <w:pPr>
            <w:pStyle w:val="27C65E03E7DB4C869FD7EFD1412A063F"/>
          </w:pPr>
          <w:r w:rsidRPr="002D3EAA">
            <w:rPr>
              <w:rFonts w:ascii="Tahoma" w:hAnsi="Tahoma" w:cs="Tahoma"/>
              <w:sz w:val="18"/>
              <w:szCs w:val="18"/>
            </w:rPr>
            <w:t>Escriba NOMBRES Y APELLIDOS COMPLETOS, número de cédula de ciudadanía y lugar de expedición del documento para cada uno de los participantes</w:t>
          </w:r>
          <w:r w:rsidRPr="00EC5FD8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7C65E03E7DB4C869FD7EFD1412A063F">
    <w:name w:val="27C65E03E7DB4C869FD7EFD1412A0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0D023-D225-4A12-9A8A-419F55AB0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8DC6D3-0C50-4345-A2E9-612D8EC2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FMI6-2-V2</Template>
  <TotalTime>0</TotalTime>
  <Pages>3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TERMINACION</vt:lpstr>
    </vt:vector>
  </TitlesOfParts>
  <Company>Investigaciones Ambientales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TERMINACION</dc:title>
  <dc:subject/>
  <dc:creator>Luz Eliana Berrío Beltrán</dc:creator>
  <cp:keywords/>
  <dc:description/>
  <cp:lastModifiedBy>Luz Eliana Berrío Beltrán</cp:lastModifiedBy>
  <cp:revision>1</cp:revision>
  <cp:lastPrinted>2016-02-04T13:54:00Z</cp:lastPrinted>
  <dcterms:created xsi:type="dcterms:W3CDTF">2016-02-04T13:54:00Z</dcterms:created>
  <dcterms:modified xsi:type="dcterms:W3CDTF">2016-02-04T13:54:00Z</dcterms:modified>
</cp:coreProperties>
</file>